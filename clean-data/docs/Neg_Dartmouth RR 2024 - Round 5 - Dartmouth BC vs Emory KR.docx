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CF7F" w14:textId="77777777" w:rsidR="00A72AE2" w:rsidRDefault="00B97D37" w:rsidP="00B97D37">
      <w:pPr>
        <w:pStyle w:val="Heading1"/>
        <w:rPr>
          <w:rStyle w:val="StyleUnderline"/>
          <w:highlight w:val="yellow"/>
        </w:rPr>
      </w:pPr>
      <w:r w:rsidRPr="00A72AE2">
        <w:t xml:space="preserve">Emory KR Round </w:t>
      </w:r>
      <w:r w:rsidR="007E6240" w:rsidRPr="00A72AE2">
        <w:t>5</w:t>
      </w:r>
      <w:r w:rsidRPr="00A72AE2">
        <w:t xml:space="preserve"> Wiki Doc</w:t>
      </w:r>
    </w:p>
    <w:p w14:paraId="62BF194F" w14:textId="77777777" w:rsidR="00A72AE2" w:rsidRDefault="00B97D37" w:rsidP="00B97D37">
      <w:pPr>
        <w:pStyle w:val="Heading2"/>
        <w:rPr>
          <w:rStyle w:val="StyleUnderline"/>
          <w:highlight w:val="yellow"/>
        </w:rPr>
      </w:pPr>
      <w:r w:rsidRPr="00A72AE2">
        <w:t>1NC</w:t>
      </w:r>
    </w:p>
    <w:p w14:paraId="664DDC0A" w14:textId="77777777" w:rsidR="00A72AE2" w:rsidRDefault="00B97D37" w:rsidP="00B97D37">
      <w:pPr>
        <w:pStyle w:val="Heading3"/>
        <w:rPr>
          <w:rStyle w:val="StyleUnderline"/>
          <w:highlight w:val="yellow"/>
        </w:rPr>
      </w:pPr>
      <w:r w:rsidRPr="00A72AE2">
        <w:t>Topicality---1NC</w:t>
      </w:r>
    </w:p>
    <w:p w14:paraId="0404BA07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Should requires </w:t>
      </w:r>
      <w:r w:rsidRPr="00A72AE2">
        <w:rPr>
          <w:u w:val="single"/>
        </w:rPr>
        <w:t>certainty</w:t>
      </w:r>
      <w:r w:rsidRPr="00A72AE2">
        <w:t xml:space="preserve"> and </w:t>
      </w:r>
      <w:r w:rsidRPr="00A72AE2">
        <w:rPr>
          <w:u w:val="single"/>
        </w:rPr>
        <w:t>immediacy</w:t>
      </w:r>
      <w:r w:rsidRPr="00A72AE2">
        <w:t>.</w:t>
      </w:r>
    </w:p>
    <w:p w14:paraId="659CCF97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Stetler 18</w:t>
      </w:r>
      <w:r w:rsidR="00A72AE2">
        <w:t xml:space="preserve"> </w:t>
      </w:r>
    </w:p>
    <w:p w14:paraId="2CD69B07" w14:textId="72283624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the word "should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is</w:t>
      </w:r>
      <w:r w:rsidRPr="00A72AE2">
        <w:rPr>
          <w:highlight w:val="cyan"/>
        </w:rPr>
        <w:t xml:space="preserve"> 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to be met </w:t>
      </w:r>
      <w:r w:rsidRPr="00A72AE2">
        <w:rPr>
          <w:rStyle w:val="Emphasis"/>
          <w:highlight w:val="cyan"/>
        </w:rPr>
        <w:t>now, not</w:t>
      </w:r>
      <w:r w:rsidRPr="00A72AE2">
        <w:rPr>
          <w:highlight w:val="cyan"/>
        </w:rPr>
        <w:t xml:space="preserve"> </w:t>
      </w:r>
      <w:r w:rsidR="00A72AE2">
        <w:t xml:space="preserve"> </w:t>
      </w:r>
      <w:r w:rsidRPr="00A72AE2">
        <w:rPr>
          <w:rStyle w:val="Emphasis"/>
          <w:highlight w:val="cyan"/>
        </w:rPr>
        <w:t>at a later time</w:t>
      </w:r>
      <w:r w:rsidR="00A72AE2">
        <w:t xml:space="preserve">  </w:t>
      </w:r>
      <w:r w:rsidRPr="00A72AE2">
        <w:rPr>
          <w:rStyle w:val="StyleUnderline"/>
          <w:highlight w:val="cyan"/>
        </w:rPr>
        <w:t>not aspirational, but</w:t>
      </w:r>
      <w:r w:rsidR="00A72AE2">
        <w:t xml:space="preserve"> </w:t>
      </w:r>
      <w:r w:rsidRPr="00A72AE2">
        <w:rPr>
          <w:rStyle w:val="Emphasis"/>
          <w:highlight w:val="cyan"/>
        </w:rPr>
        <w:t>to do now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'should' is a mandatory term</w:t>
      </w:r>
      <w:r w:rsidR="00A72AE2">
        <w:t xml:space="preserve"> </w:t>
      </w:r>
    </w:p>
    <w:p w14:paraId="475D97BE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>Restrictions must be immediate---the CP is a remote measure.</w:t>
      </w:r>
    </w:p>
    <w:p w14:paraId="644AD4DA" w14:textId="77777777" w:rsidR="00A72AE2" w:rsidRDefault="00B97D37" w:rsidP="00B97D37">
      <w:pPr>
        <w:rPr>
          <w:rStyle w:val="StyleUnderline"/>
        </w:rPr>
      </w:pPr>
      <w:r w:rsidRPr="00A72AE2">
        <w:rPr>
          <w:rStyle w:val="Style13ptBold"/>
        </w:rPr>
        <w:t>Supreme Court of India 16</w:t>
      </w:r>
      <w:r w:rsidR="00A72AE2">
        <w:t xml:space="preserve"> </w:t>
      </w:r>
    </w:p>
    <w:p w14:paraId="6A9BF642" w14:textId="77777777" w:rsidR="00A72AE2" w:rsidRDefault="00B97D37" w:rsidP="00B97D37">
      <w:pPr>
        <w:ind w:left="720"/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 xml:space="preserve">what does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restricti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mean</w:t>
      </w:r>
      <w:r w:rsidRPr="00A72AE2">
        <w:rPr>
          <w:highlight w:val="cyan"/>
        </w:rPr>
        <w:t xml:space="preserve"> </w:t>
      </w:r>
      <w:r w:rsidR="00A72AE2">
        <w:t xml:space="preserve"> </w:t>
      </w:r>
      <w:r w:rsidRPr="00A72AE2">
        <w:rPr>
          <w:rStyle w:val="StyleUnderline"/>
          <w:highlight w:val="cyan"/>
        </w:rPr>
        <w:t>any limitation</w:t>
      </w:r>
      <w:r w:rsidRPr="00A72AE2">
        <w:rPr>
          <w:highlight w:val="cyan"/>
        </w:rPr>
        <w:t xml:space="preserve"> 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must be </w:t>
      </w:r>
      <w:r w:rsidRPr="00A72AE2">
        <w:rPr>
          <w:rStyle w:val="Emphasis"/>
          <w:highlight w:val="cyan"/>
        </w:rPr>
        <w:t>real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</w:t>
      </w:r>
      <w:r w:rsidRPr="00A72AE2">
        <w:rPr>
          <w:rStyle w:val="Emphasis"/>
          <w:highlight w:val="cyan"/>
        </w:rPr>
        <w:t>immediate</w:t>
      </w:r>
      <w:r w:rsidR="00A72AE2">
        <w:t xml:space="preserve"> </w:t>
      </w:r>
      <w:r w:rsidRPr="00A72AE2">
        <w:rPr>
          <w:rStyle w:val="StyleUnderline"/>
          <w:highlight w:val="cyan"/>
        </w:rPr>
        <w:t>If a law</w:t>
      </w:r>
      <w:r w:rsidR="00A72AE2">
        <w:t xml:space="preserve"> </w:t>
      </w:r>
      <w:r w:rsidRPr="00A72AE2">
        <w:rPr>
          <w:rStyle w:val="Emphasis"/>
          <w:highlight w:val="cyan"/>
        </w:rPr>
        <w:t>immediately</w:t>
      </w:r>
      <w:r w:rsidRPr="00A72AE2">
        <w:rPr>
          <w:rStyle w:val="StyleUnderline"/>
          <w:highlight w:val="cyan"/>
        </w:rPr>
        <w:t xml:space="preserve">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it would be </w:t>
      </w:r>
      <w:r w:rsidRPr="00A72AE2">
        <w:rPr>
          <w:rStyle w:val="Emphasis"/>
          <w:highlight w:val="cyan"/>
        </w:rPr>
        <w:t>restriction</w:t>
      </w:r>
      <w:r w:rsidR="00A72AE2">
        <w:t xml:space="preserve"> </w:t>
      </w:r>
      <w:r w:rsidRPr="00A72AE2">
        <w:rPr>
          <w:rStyle w:val="StyleUnderline"/>
          <w:highlight w:val="cyan"/>
        </w:rPr>
        <w:t>But a law which may have only indirect and remote repercussions</w:t>
      </w:r>
      <w:r w:rsidR="00A72AE2">
        <w:t xml:space="preserve"> </w:t>
      </w:r>
      <w:r w:rsidRPr="00A72AE2">
        <w:rPr>
          <w:rStyle w:val="Emphasis"/>
          <w:highlight w:val="cyan"/>
        </w:rPr>
        <w:t>cannot be considered to be a restriction</w:t>
      </w:r>
      <w:r w:rsidR="00A72AE2">
        <w:t xml:space="preserve"> </w:t>
      </w:r>
    </w:p>
    <w:p w14:paraId="3BC1AB36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>They violate---gradual phase outs are bad because they make the topic limitless to starting by phasing out any modernization program and then eventually doing a plank---zeroes all core neg ground.</w:t>
      </w:r>
    </w:p>
    <w:p w14:paraId="0707FE9D" w14:textId="77777777" w:rsidR="00A72AE2" w:rsidRDefault="00B97D37" w:rsidP="00B97D37">
      <w:pPr>
        <w:pStyle w:val="Heading3"/>
        <w:rPr>
          <w:rStyle w:val="StyleUnderline"/>
          <w:highlight w:val="yellow"/>
        </w:rPr>
      </w:pPr>
      <w:r w:rsidRPr="00A72AE2">
        <w:t>First Strike CP---1NC</w:t>
      </w:r>
    </w:p>
    <w:p w14:paraId="457875D9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>The United States should order the launch of 10 modified Minuteman-III W87 Inter-Continental Ballistic Missiles at thermonuclear ignition points on Jupiter and Saturn.</w:t>
      </w:r>
    </w:p>
    <w:p w14:paraId="7C53D21A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The plan </w:t>
      </w:r>
      <w:r w:rsidRPr="00A72AE2">
        <w:rPr>
          <w:u w:val="single"/>
        </w:rPr>
        <w:t>eliminates</w:t>
      </w:r>
      <w:r w:rsidRPr="00A72AE2">
        <w:t xml:space="preserve"> ICBMs, but the CP uses them to </w:t>
      </w:r>
      <w:r w:rsidRPr="00A72AE2">
        <w:rPr>
          <w:u w:val="single"/>
        </w:rPr>
        <w:t>nuke Jupiter and Saturn</w:t>
      </w:r>
      <w:r w:rsidRPr="00A72AE2">
        <w:t xml:space="preserve">, turning them into </w:t>
      </w:r>
      <w:r w:rsidRPr="00A72AE2">
        <w:rPr>
          <w:u w:val="single"/>
        </w:rPr>
        <w:t>suns</w:t>
      </w:r>
      <w:r w:rsidRPr="00A72AE2">
        <w:t xml:space="preserve">. That’s key to </w:t>
      </w:r>
      <w:r w:rsidRPr="00A72AE2">
        <w:rPr>
          <w:u w:val="single"/>
        </w:rPr>
        <w:t>terraform</w:t>
      </w:r>
      <w:r w:rsidRPr="00A72AE2">
        <w:t xml:space="preserve"> and </w:t>
      </w:r>
      <w:r w:rsidRPr="00A72AE2">
        <w:rPr>
          <w:u w:val="single"/>
        </w:rPr>
        <w:t>colonize</w:t>
      </w:r>
      <w:r w:rsidRPr="00A72AE2">
        <w:t xml:space="preserve"> Mars and other satellites of Jupiter and Saturn. </w:t>
      </w:r>
    </w:p>
    <w:p w14:paraId="1D12E83B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Popoviciu 10</w:t>
      </w:r>
      <w:r w:rsidR="00A72AE2">
        <w:t xml:space="preserve"> </w:t>
      </w:r>
    </w:p>
    <w:p w14:paraId="07DB0C96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 xml:space="preserve">heating the Martian atmosphere should release carbon dioxide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triggering a runaway greenhouse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effect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This would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bring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temperatures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closer to those on Earth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and create a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atmosphere and planetary water cycle.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The Bosch reaction might be </w:t>
      </w:r>
      <w:r w:rsidRPr="00A72AE2">
        <w:rPr>
          <w:rStyle w:val="Emphasis"/>
          <w:highlight w:val="cyan"/>
        </w:rPr>
        <w:t>ideal for Mars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The reaction requires </w:t>
      </w:r>
      <w:r w:rsidRPr="00A72AE2">
        <w:rPr>
          <w:rStyle w:val="Emphasis"/>
          <w:highlight w:val="cyan"/>
        </w:rPr>
        <w:t>high temperatures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only realistic source in quantities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are the two gas giants, Saturn and Jupiter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Saturn and Jupiter can be ignited,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transforming our solar system into a 3-star system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and warming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 other outer moons, </w:t>
      </w:r>
      <w:r w:rsidRPr="00A72AE2">
        <w:rPr>
          <w:rStyle w:val="Emphasis"/>
          <w:highlight w:val="cyan"/>
        </w:rPr>
        <w:t xml:space="preserve">making them habitable 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the only thing which prevents Saturn and Jupiter from igniting is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 xml:space="preserve">the lack of an external activating source 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the solution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would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require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 </w:t>
      </w:r>
      <w:r w:rsidRPr="00A72AE2">
        <w:rPr>
          <w:rStyle w:val="Emphasis"/>
          <w:highlight w:val="cyan"/>
        </w:rPr>
        <w:t>thermonuclear trigger</w:t>
      </w:r>
      <w:r w:rsidRPr="00A72AE2">
        <w:rPr>
          <w:rStyle w:val="StyleUnderline"/>
          <w:highlight w:val="cyan"/>
        </w:rPr>
        <w:t xml:space="preserve"> to </w:t>
      </w:r>
      <w:r w:rsidRPr="00A72AE2">
        <w:rPr>
          <w:rStyle w:val="Emphasis"/>
          <w:highlight w:val="cyan"/>
        </w:rPr>
        <w:t>ignite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them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only possibility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would </w:t>
      </w:r>
      <w:r w:rsidRPr="00A72AE2">
        <w:rPr>
          <w:rStyle w:val="Emphasis"/>
          <w:highlight w:val="cyan"/>
        </w:rPr>
        <w:t>involve the triggering of a thermonuclear reaction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these gas giants might be ignited secondary to thermonuclear stellification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inside </w:t>
      </w:r>
      <w:r w:rsidRPr="00A72AE2">
        <w:rPr>
          <w:rStyle w:val="Emphasis"/>
          <w:szCs w:val="26"/>
          <w:highlight w:val="cyan"/>
        </w:rPr>
        <w:t>thermonuclear bombs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 fission trigger creates temperatures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35,000,000 K,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One obvious possibility is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detonation</w:t>
      </w:r>
      <w:r w:rsidRPr="00A72AE2">
        <w:rPr>
          <w:rStyle w:val="StyleUnderline"/>
          <w:highlight w:val="cyan"/>
        </w:rPr>
        <w:t xml:space="preserve"> of a </w:t>
      </w:r>
      <w:r w:rsidRPr="00A72AE2">
        <w:rPr>
          <w:rStyle w:val="Emphasis"/>
          <w:szCs w:val="26"/>
          <w:highlight w:val="cyan"/>
        </w:rPr>
        <w:t>several-megaton thermonuclear warhead inside the giant planet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 spacecraft could reach a depth of at least 2%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could </w:t>
      </w:r>
      <w:r w:rsidRPr="00A72AE2">
        <w:rPr>
          <w:rStyle w:val="Emphasis"/>
          <w:highlight w:val="cyan"/>
        </w:rPr>
        <w:t>detonate its nuclear charge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The chain reaction propagates in a substantial part of the planet’s mass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and becomes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self-sustainable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delivering </w:t>
      </w:r>
      <w:r w:rsidRPr="00A72AE2">
        <w:rPr>
          <w:rStyle w:val="Emphasis"/>
          <w:highlight w:val="cyan"/>
        </w:rPr>
        <w:t>light and heat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this would be the fastest and most inexpensive way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for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warming the red planet</w:t>
      </w:r>
      <w:r w:rsidRPr="00A72AE2">
        <w:rPr>
          <w:rStyle w:val="StyleUnderline"/>
          <w:highlight w:val="cyan"/>
        </w:rPr>
        <w:t>.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In </w:t>
      </w:r>
      <w:r w:rsidRPr="00A72AE2">
        <w:rPr>
          <w:rStyle w:val="Emphasis"/>
          <w:highlight w:val="cyan"/>
        </w:rPr>
        <w:t>less than one century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Mars might have a </w:t>
      </w:r>
      <w:r w:rsidRPr="00A72AE2">
        <w:rPr>
          <w:rStyle w:val="Emphasis"/>
          <w:highlight w:val="cyan"/>
        </w:rPr>
        <w:t>thick atmosphere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earthlike temperatures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and a </w:t>
      </w:r>
      <w:r w:rsidRPr="00A72AE2">
        <w:rPr>
          <w:rStyle w:val="Emphasis"/>
          <w:highlight w:val="cyan"/>
        </w:rPr>
        <w:t>hydrosphere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supporting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terrestrial microorganisms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What about the charge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probe could carry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Cs w:val="26"/>
          <w:highlight w:val="cyan"/>
        </w:rPr>
        <w:t>ten</w:t>
      </w:r>
      <w:r w:rsidR="00A72AE2">
        <w:rPr>
          <w:rStyle w:val="Emphasis"/>
          <w:szCs w:val="26"/>
        </w:rPr>
        <w:t xml:space="preserve"> </w:t>
      </w:r>
      <w:r w:rsidRPr="00A72AE2">
        <w:rPr>
          <w:rStyle w:val="Emphasis"/>
          <w:szCs w:val="26"/>
          <w:highlight w:val="cyan"/>
        </w:rPr>
        <w:t>W87 warheads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stellification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would not only allow mankind to terraform and colonize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satellites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but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Mars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runaway greenhouse effect that could lead to </w:t>
      </w:r>
      <w:r w:rsidRPr="00A72AE2">
        <w:rPr>
          <w:rStyle w:val="Emphasis"/>
          <w:highlight w:val="cyan"/>
        </w:rPr>
        <w:t>ecopoiesis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first step required</w:t>
      </w:r>
      <w:r w:rsidRPr="00A72AE2">
        <w:rPr>
          <w:rStyle w:val="StyleUnderline"/>
          <w:highlight w:val="cyan"/>
        </w:rPr>
        <w:t xml:space="preserve"> for </w:t>
      </w:r>
      <w:r w:rsidRPr="00A72AE2">
        <w:rPr>
          <w:rStyle w:val="Emphasis"/>
          <w:highlight w:val="cyan"/>
        </w:rPr>
        <w:t>terraforming the planet.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such thing could be achieved using </w:t>
      </w:r>
      <w:r w:rsidRPr="00A72AE2">
        <w:rPr>
          <w:rStyle w:val="Emphasis"/>
          <w:highlight w:val="cyan"/>
        </w:rPr>
        <w:t>thermonuclear detonations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The costs are small compared to such a great potential.</w:t>
      </w:r>
    </w:p>
    <w:p w14:paraId="04469A60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>Space col via terraforming is key to avert inevitable extinction from thousands of potential existential risks.</w:t>
      </w:r>
    </w:p>
    <w:p w14:paraId="5BD1A54B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Ćirković 19</w:t>
      </w:r>
      <w:r w:rsidR="00A72AE2">
        <w:t xml:space="preserve"> </w:t>
      </w:r>
    </w:p>
    <w:p w14:paraId="044C1021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 xml:space="preserve">there are </w:t>
      </w:r>
      <w:r w:rsidRPr="00A72AE2">
        <w:rPr>
          <w:rStyle w:val="Emphasis"/>
          <w:highlight w:val="cyan"/>
        </w:rPr>
        <w:t>literally thousands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of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probable catastrophic scenarios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there is a non-vanishing </w:t>
      </w:r>
      <w:hyperlink r:id="rId9" w:tooltip="Learn more about Probability" w:history="1">
        <w:r w:rsidRPr="00A72AE2">
          <w:rPr>
            <w:rStyle w:val="StyleUnderline"/>
            <w:highlight w:val="cyan"/>
          </w:rPr>
          <w:t>probability</w:t>
        </w:r>
      </w:hyperlink>
      <w:r w:rsidRPr="00A72AE2">
        <w:rPr>
          <w:rStyle w:val="StyleUnderline"/>
          <w:highlight w:val="cyan"/>
        </w:rPr>
        <w:t xml:space="preserve"> that Earth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is on the collision course with an old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neutron star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or a </w:t>
      </w:r>
      <w:r w:rsidRPr="00A72AE2">
        <w:rPr>
          <w:rStyle w:val="Emphasis"/>
          <w:highlight w:val="cyan"/>
        </w:rPr>
        <w:t>black hole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colonization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is the </w:t>
      </w:r>
      <w:r w:rsidRPr="00A72AE2">
        <w:rPr>
          <w:rStyle w:val="Emphasis"/>
          <w:highlight w:val="cyan"/>
        </w:rPr>
        <w:t>only way of mitigating</w:t>
      </w:r>
      <w:r w:rsidRPr="00A72AE2">
        <w:rPr>
          <w:rStyle w:val="StyleUnderline"/>
          <w:highlight w:val="cyan"/>
        </w:rPr>
        <w:t xml:space="preserve"> such </w:t>
      </w:r>
      <w:r w:rsidRPr="00A72AE2">
        <w:rPr>
          <w:rStyle w:val="Emphasis"/>
          <w:highlight w:val="cyan"/>
        </w:rPr>
        <w:t>cataclysmic collision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necessity of comparing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small probabilities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has been recognized in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risk analysis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a large asteroid colliding with Earth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causing human extinction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we can survive on Earth only a </w:t>
      </w:r>
      <w:r w:rsidRPr="00A72AE2">
        <w:rPr>
          <w:rStyle w:val="Emphasis"/>
          <w:highlight w:val="cyan"/>
        </w:rPr>
        <w:t>minuscule fraction</w:t>
      </w:r>
      <w:r w:rsidRPr="00A72AE2">
        <w:rPr>
          <w:rStyle w:val="StyleUnderline"/>
          <w:highlight w:val="cyan"/>
        </w:rPr>
        <w:t xml:space="preserve"> of its </w:t>
      </w:r>
      <w:r w:rsidRPr="00A72AE2">
        <w:rPr>
          <w:rStyle w:val="Emphasis"/>
          <w:highlight w:val="cyan"/>
        </w:rPr>
        <w:t>remaining habitable time</w:t>
      </w:r>
      <w:r w:rsidRPr="00A72AE2">
        <w:rPr>
          <w:rStyle w:val="StyleUnderline"/>
          <w:highlight w:val="cyan"/>
        </w:rPr>
        <w:t xml:space="preserve">, due to </w:t>
      </w:r>
      <w:r w:rsidRPr="00A72AE2">
        <w:rPr>
          <w:rStyle w:val="Emphasis"/>
          <w:highlight w:val="cyan"/>
        </w:rPr>
        <w:t>natural cataclysms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if we do not develop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space tech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the terrestrial </w:t>
      </w:r>
      <w:hyperlink r:id="rId10" w:tooltip="Learn more about Biosphere" w:history="1">
        <w:r w:rsidRPr="00A72AE2">
          <w:rPr>
            <w:rStyle w:val="StyleUnderline"/>
            <w:highlight w:val="cyan"/>
          </w:rPr>
          <w:t>biosphere</w:t>
        </w:r>
      </w:hyperlink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a single system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sz w:val="16"/>
        </w:rPr>
        <w:t xml:space="preserve"> </w:t>
      </w:r>
      <w:r w:rsidRPr="00A72AE2">
        <w:rPr>
          <w:rStyle w:val="Emphasis"/>
          <w:rFonts w:ascii="Times New Roman" w:hAnsi="Times New Roman" w:cs="Times New Roman"/>
          <w:sz w:val="28"/>
          <w:szCs w:val="28"/>
          <w:highlight w:val="cyan"/>
        </w:rPr>
        <w:t>uniqueness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is always more fragile than </w:t>
      </w:r>
      <w:r w:rsidRPr="00A72AE2">
        <w:rPr>
          <w:rStyle w:val="Emphasis"/>
          <w:highlight w:val="cyan"/>
        </w:rPr>
        <w:t>multiplicity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humans will one day colonize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terraform Mars</w:t>
      </w:r>
      <w:r w:rsidR="00A72AE2">
        <w:rPr>
          <w:rStyle w:val="StyleUnderline"/>
        </w:rPr>
        <w:t xml:space="preserve"> </w:t>
      </w:r>
    </w:p>
    <w:p w14:paraId="03C547FB" w14:textId="77777777" w:rsidR="00A72AE2" w:rsidRDefault="00B97D37" w:rsidP="00B97D37">
      <w:pPr>
        <w:pStyle w:val="Heading3"/>
        <w:rPr>
          <w:rStyle w:val="StyleUnderline"/>
          <w:highlight w:val="yellow"/>
        </w:rPr>
      </w:pPr>
      <w:r w:rsidRPr="00A72AE2">
        <w:t>Politics---1NC</w:t>
      </w:r>
    </w:p>
    <w:p w14:paraId="067ACCA4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Child tax credit </w:t>
      </w:r>
      <w:r w:rsidRPr="00A72AE2">
        <w:rPr>
          <w:u w:val="single"/>
        </w:rPr>
        <w:t>extension</w:t>
      </w:r>
      <w:r w:rsidRPr="00A72AE2">
        <w:t xml:space="preserve"> passes now, but </w:t>
      </w:r>
      <w:r w:rsidRPr="00A72AE2">
        <w:rPr>
          <w:u w:val="single"/>
        </w:rPr>
        <w:t>Biden’s</w:t>
      </w:r>
      <w:r w:rsidRPr="00A72AE2">
        <w:t xml:space="preserve"> PC is key. </w:t>
      </w:r>
    </w:p>
    <w:p w14:paraId="7574475F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Phillips 1-19</w:t>
      </w:r>
      <w:r w:rsidR="00A72AE2">
        <w:t xml:space="preserve"> </w:t>
      </w:r>
    </w:p>
    <w:p w14:paraId="19A800E6" w14:textId="7A5DBBAF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White House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urging Congress</w:t>
      </w:r>
      <w:r w:rsidRPr="00A72AE2">
        <w:rPr>
          <w:rStyle w:val="StyleUnderline"/>
          <w:highlight w:val="cyan"/>
        </w:rPr>
        <w:t xml:space="preserve"> to </w:t>
      </w:r>
      <w:r w:rsidRPr="00A72AE2">
        <w:rPr>
          <w:rStyle w:val="Emphasis"/>
          <w:highlight w:val="cyan"/>
        </w:rPr>
        <w:t>pass</w:t>
      </w:r>
      <w:r w:rsidRPr="00A72AE2">
        <w:rPr>
          <w:rStyle w:val="StyleUnderline"/>
          <w:highlight w:val="cyan"/>
        </w:rPr>
        <w:t xml:space="preserve"> 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bipartisan tax bill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expand the </w:t>
      </w:r>
      <w:r w:rsidRPr="00A72AE2">
        <w:rPr>
          <w:rStyle w:val="Emphasis"/>
          <w:highlight w:val="cyan"/>
        </w:rPr>
        <w:t>child tax credit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teeing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up for a </w:t>
      </w:r>
      <w:r w:rsidRPr="00A72AE2">
        <w:rPr>
          <w:rStyle w:val="Emphasis"/>
          <w:highlight w:val="cyan"/>
        </w:rPr>
        <w:t>full House vote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that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at the end of the month</w:t>
      </w:r>
      <w:r w:rsidRPr="00A72AE2">
        <w:rPr>
          <w:sz w:val="16"/>
          <w:highlight w:val="cyan"/>
        </w:rPr>
        <w:t>.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 xml:space="preserve">House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advanced a </w:t>
      </w:r>
      <w:r w:rsidRPr="00A72AE2">
        <w:rPr>
          <w:rStyle w:val="Emphasis"/>
          <w:highlight w:val="cyan"/>
        </w:rPr>
        <w:t>bipartisan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bill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President</w:t>
      </w:r>
      <w:r w:rsidRPr="00A72AE2">
        <w:rPr>
          <w:rStyle w:val="StyleUnderline"/>
          <w:highlight w:val="cyan"/>
        </w:rPr>
        <w:t xml:space="preserve"> will </w:t>
      </w:r>
      <w:r w:rsidRPr="00A72AE2">
        <w:rPr>
          <w:rStyle w:val="Emphasis"/>
          <w:highlight w:val="cyan"/>
        </w:rPr>
        <w:t>continue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fight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restore the</w:t>
      </w:r>
      <w:r w:rsidR="00A72AE2">
        <w:rPr>
          <w:sz w:val="16"/>
        </w:rPr>
        <w:t xml:space="preserve"> </w:t>
      </w:r>
      <w:r w:rsidRPr="00A72AE2">
        <w:rPr>
          <w:rStyle w:val="Emphasis"/>
          <w:sz w:val="24"/>
          <w:highlight w:val="cyan"/>
        </w:rPr>
        <w:t>Child Tax Credit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bipartisan bill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is a welcome </w:t>
      </w:r>
      <w:r w:rsidRPr="00A72AE2">
        <w:rPr>
          <w:rStyle w:val="Emphasis"/>
          <w:highlight w:val="cyan"/>
        </w:rPr>
        <w:t>step forward</w:t>
      </w:r>
      <w:r w:rsidRPr="00A72AE2">
        <w:rPr>
          <w:sz w:val="16"/>
          <w:highlight w:val="cyan"/>
        </w:rPr>
        <w:t xml:space="preserve">, and </w:t>
      </w:r>
      <w:r w:rsidRPr="00A72AE2">
        <w:rPr>
          <w:rStyle w:val="Emphasis"/>
          <w:highlight w:val="cyan"/>
        </w:rPr>
        <w:t>Congress should pass it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 xml:space="preserve">in </w:t>
      </w:r>
      <w:r w:rsidRPr="00A72AE2">
        <w:rPr>
          <w:rStyle w:val="Emphasis"/>
          <w:highlight w:val="cyan"/>
        </w:rPr>
        <w:t>an election year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deal could </w:t>
      </w:r>
      <w:r w:rsidRPr="00A72AE2">
        <w:rPr>
          <w:rStyle w:val="Emphasis"/>
          <w:highlight w:val="cyan"/>
        </w:rPr>
        <w:t>offer wins</w:t>
      </w:r>
      <w:r w:rsidRPr="00A72AE2">
        <w:rPr>
          <w:rStyle w:val="StyleUnderline"/>
          <w:highlight w:val="cyan"/>
        </w:rPr>
        <w:t xml:space="preserve"> that both </w:t>
      </w:r>
      <w:r w:rsidRPr="00A72AE2">
        <w:rPr>
          <w:rStyle w:val="Emphasis"/>
          <w:highlight w:val="cyan"/>
        </w:rPr>
        <w:t>parties</w:t>
      </w:r>
      <w:r w:rsidRPr="00A72AE2">
        <w:rPr>
          <w:rStyle w:val="StyleUnderline"/>
          <w:highlight w:val="cyan"/>
        </w:rPr>
        <w:t xml:space="preserve"> </w:t>
      </w:r>
      <w:r w:rsidRPr="00A72AE2">
        <w:rPr>
          <w:rStyle w:val="Emphasis"/>
          <w:highlight w:val="cyan"/>
        </w:rPr>
        <w:t>could take home to voters.</w:t>
      </w:r>
      <w:r w:rsidR="00A72AE2">
        <w:rPr>
          <w:rStyle w:val="Emphasis"/>
        </w:rPr>
        <w:t xml:space="preserve"> </w:t>
      </w:r>
    </w:p>
    <w:p w14:paraId="28B700DD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Nuclear posture changes tank Biden’s PC. </w:t>
      </w:r>
    </w:p>
    <w:p w14:paraId="5EB9E703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Collina 21</w:t>
      </w:r>
      <w:r w:rsidR="00A72AE2">
        <w:t xml:space="preserve"> </w:t>
      </w:r>
    </w:p>
    <w:p w14:paraId="4BFDBD83" w14:textId="0CA1A913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Biden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review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American nuclear policy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efforts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indicate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Biden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wants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arms control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Biden’s success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will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depend on how much </w:t>
      </w:r>
      <w:r w:rsidRPr="00A72AE2">
        <w:rPr>
          <w:rStyle w:val="Emphasis"/>
          <w:sz w:val="28"/>
          <w:szCs w:val="28"/>
          <w:highlight w:val="cyan"/>
        </w:rPr>
        <w:t>p</w:t>
      </w:r>
      <w:r w:rsidR="00A72AE2">
        <w:rPr>
          <w:rStyle w:val="Emphasis"/>
          <w:sz w:val="28"/>
          <w:szCs w:val="28"/>
        </w:rPr>
        <w:t xml:space="preserve"> </w:t>
      </w:r>
      <w:r w:rsidRPr="00A72AE2">
        <w:rPr>
          <w:rStyle w:val="Emphasis"/>
          <w:sz w:val="28"/>
          <w:szCs w:val="28"/>
          <w:highlight w:val="cyan"/>
        </w:rPr>
        <w:t>c</w:t>
      </w:r>
      <w:r w:rsidR="00A72AE2">
        <w:rPr>
          <w:rStyle w:val="Emphasis"/>
          <w:sz w:val="28"/>
          <w:szCs w:val="28"/>
        </w:rPr>
        <w:t xml:space="preserve"> </w:t>
      </w:r>
      <w:r w:rsidRPr="00A72AE2">
        <w:rPr>
          <w:rStyle w:val="StyleUnderline"/>
          <w:highlight w:val="cyan"/>
        </w:rPr>
        <w:t>he can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spend</w:t>
      </w:r>
      <w:r w:rsidR="00A72AE2">
        <w:rPr>
          <w:rStyle w:val="StyleUnderline"/>
        </w:rPr>
        <w:t xml:space="preserve">  </w:t>
      </w:r>
      <w:r w:rsidRPr="00A72AE2">
        <w:rPr>
          <w:rStyle w:val="Emphasis"/>
          <w:highlight w:val="cyan"/>
        </w:rPr>
        <w:t>bomb</w:t>
      </w:r>
      <w:r w:rsidRPr="00A72AE2">
        <w:rPr>
          <w:rStyle w:val="StyleUnderline"/>
          <w:highlight w:val="cyan"/>
        </w:rPr>
        <w:t xml:space="preserve"> 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deeply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embedded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Changing 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takes leadership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focused</w:t>
      </w:r>
      <w:r w:rsidRPr="00A72AE2">
        <w:rPr>
          <w:rStyle w:val="StyleUnderline"/>
          <w:highlight w:val="cyan"/>
        </w:rPr>
        <w:t xml:space="preserve">, </w:t>
      </w:r>
      <w:r w:rsidRPr="00A72AE2">
        <w:rPr>
          <w:rStyle w:val="Emphasis"/>
          <w:sz w:val="28"/>
          <w:szCs w:val="28"/>
          <w:highlight w:val="cyan"/>
        </w:rPr>
        <w:t>sustained attention</w:t>
      </w:r>
      <w:r w:rsidR="00A72AE2">
        <w:rPr>
          <w:rStyle w:val="StyleUnderline"/>
          <w:sz w:val="28"/>
          <w:szCs w:val="28"/>
        </w:rPr>
        <w:t xml:space="preserve"> </w:t>
      </w:r>
      <w:r w:rsidRPr="00A72AE2">
        <w:rPr>
          <w:rStyle w:val="StyleUnderline"/>
          <w:highlight w:val="cyan"/>
        </w:rPr>
        <w:t xml:space="preserve">over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years</w:t>
      </w:r>
      <w:r w:rsidR="00A72AE2">
        <w:rPr>
          <w:rStyle w:val="StyleUnderline"/>
        </w:rPr>
        <w:t xml:space="preserve"> </w:t>
      </w:r>
    </w:p>
    <w:p w14:paraId="4944C943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CTC </w:t>
      </w:r>
      <w:r w:rsidRPr="00A72AE2">
        <w:rPr>
          <w:u w:val="single"/>
        </w:rPr>
        <w:t>reverses</w:t>
      </w:r>
      <w:r w:rsidRPr="00A72AE2">
        <w:t xml:space="preserve"> the aging crisis. </w:t>
      </w:r>
    </w:p>
    <w:p w14:paraId="208365CA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Bindner 19</w:t>
      </w:r>
      <w:r w:rsidR="00A72AE2">
        <w:t xml:space="preserve"> </w:t>
      </w:r>
    </w:p>
    <w:p w14:paraId="56B5913E" w14:textId="57BE3AC6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largest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problem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aging</w:t>
      </w:r>
      <w:r w:rsidRPr="00A72AE2">
        <w:rPr>
          <w:rStyle w:val="StyleUnderline"/>
          <w:highlight w:val="cyan"/>
        </w:rPr>
        <w:t xml:space="preserve"> 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population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only solution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 </w:t>
      </w:r>
      <w:r w:rsidRPr="00A72AE2">
        <w:rPr>
          <w:rStyle w:val="Emphasis"/>
          <w:highlight w:val="cyan"/>
        </w:rPr>
        <w:t>decent income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through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tax benefits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 xml:space="preserve">an </w:t>
      </w:r>
      <w:r w:rsidRPr="00A72AE2">
        <w:rPr>
          <w:rStyle w:val="Emphasis"/>
          <w:highlight w:val="cyan"/>
        </w:rPr>
        <w:t>explicit</w:t>
      </w:r>
      <w:r w:rsidRPr="00A72AE2">
        <w:rPr>
          <w:rStyle w:val="StyleUnderline"/>
          <w:highlight w:val="cyan"/>
        </w:rPr>
        <w:t xml:space="preserve"> </w:t>
      </w:r>
      <w:r w:rsidRPr="00A72AE2">
        <w:rPr>
          <w:rStyle w:val="Emphasis"/>
          <w:highlight w:val="cyan"/>
        </w:rPr>
        <w:t>subsidy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for </w:t>
      </w:r>
      <w:r w:rsidRPr="00A72AE2">
        <w:rPr>
          <w:rStyle w:val="Emphasis"/>
          <w:highlight w:val="cyan"/>
        </w:rPr>
        <w:t>family size</w:t>
      </w:r>
      <w:r w:rsidRPr="00A72AE2">
        <w:rPr>
          <w:rStyle w:val="StyleUnderline"/>
          <w:highlight w:val="cyan"/>
        </w:rPr>
        <w:t xml:space="preserve"> </w:t>
      </w:r>
      <w:r w:rsidRPr="00A72AE2">
        <w:rPr>
          <w:rStyle w:val="Emphasis"/>
          <w:highlight w:val="cyan"/>
        </w:rPr>
        <w:t>overcomes</w:t>
      </w:r>
      <w:r w:rsidRPr="00A72AE2">
        <w:rPr>
          <w:rStyle w:val="StyleUnderline"/>
          <w:highlight w:val="cyan"/>
        </w:rPr>
        <w:t xml:space="preserve"> this </w:t>
      </w:r>
      <w:r w:rsidRPr="00A72AE2">
        <w:rPr>
          <w:rStyle w:val="Emphasis"/>
          <w:highlight w:val="cyan"/>
        </w:rPr>
        <w:t>market failure</w:t>
      </w:r>
      <w:r w:rsidRPr="00A72AE2">
        <w:rPr>
          <w:rStyle w:val="StyleUnderline"/>
          <w:highlight w:val="cyan"/>
        </w:rPr>
        <w:t xml:space="preserve">, </w:t>
      </w:r>
      <w:r w:rsidRPr="00A72AE2">
        <w:rPr>
          <w:rStyle w:val="Emphasis"/>
          <w:sz w:val="28"/>
          <w:szCs w:val="28"/>
          <w:highlight w:val="cyan"/>
        </w:rPr>
        <w:t>leading to a reverse of the aging crisis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a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child tax credit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take away</w:t>
      </w:r>
      <w:r w:rsidRPr="00A72AE2">
        <w:rPr>
          <w:rStyle w:val="StyleUnderline"/>
          <w:highlight w:val="cyan"/>
        </w:rPr>
        <w:t xml:space="preserve"> the </w:t>
      </w:r>
      <w:r w:rsidRPr="00A72AE2">
        <w:rPr>
          <w:rStyle w:val="Emphasis"/>
          <w:highlight w:val="cyan"/>
        </w:rPr>
        <w:t>disincentive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to have </w:t>
      </w:r>
      <w:r w:rsidRPr="00A72AE2">
        <w:rPr>
          <w:rStyle w:val="Emphasis"/>
          <w:highlight w:val="cyan"/>
        </w:rPr>
        <w:t>kids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more workers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attain levels</w:t>
      </w:r>
      <w:r w:rsidRPr="00A72AE2">
        <w:rPr>
          <w:rStyle w:val="StyleUnderline"/>
          <w:highlight w:val="cyan"/>
        </w:rPr>
        <w:t xml:space="preserve"> of </w:t>
      </w:r>
      <w:r w:rsidRPr="00A72AE2">
        <w:rPr>
          <w:rStyle w:val="Emphasis"/>
          <w:highlight w:val="cyan"/>
        </w:rPr>
        <w:t>productivity large</w:t>
      </w:r>
      <w:r w:rsidRPr="00A72AE2">
        <w:rPr>
          <w:rStyle w:val="StyleUnderline"/>
          <w:highlight w:val="cyan"/>
        </w:rPr>
        <w:t xml:space="preserve"> enough to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reverse the </w:t>
      </w:r>
      <w:r w:rsidRPr="00A72AE2">
        <w:rPr>
          <w:rStyle w:val="Emphasis"/>
          <w:highlight w:val="cyan"/>
        </w:rPr>
        <w:t>demographic time bomb</w:t>
      </w:r>
      <w:r w:rsidR="00A72AE2">
        <w:rPr>
          <w:sz w:val="16"/>
        </w:rPr>
        <w:t xml:space="preserve"> </w:t>
      </w:r>
    </w:p>
    <w:p w14:paraId="0DB49075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rPr>
          <w:szCs w:val="28"/>
        </w:rPr>
        <w:t xml:space="preserve">Extinction. </w:t>
      </w:r>
    </w:p>
    <w:p w14:paraId="7366A975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Vladev 20</w:t>
      </w:r>
      <w:r w:rsidR="00A72AE2">
        <w:t xml:space="preserve"> </w:t>
      </w:r>
    </w:p>
    <w:p w14:paraId="2FD722F6" w14:textId="293EE791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demographic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</w:t>
      </w:r>
      <w:r w:rsidRPr="00A72AE2">
        <w:rPr>
          <w:rStyle w:val="StyleUnderline"/>
          <w:highlight w:val="cyan"/>
        </w:rPr>
        <w:t xml:space="preserve"> </w:t>
      </w:r>
      <w:r w:rsidRPr="00A72AE2">
        <w:rPr>
          <w:rStyle w:val="Emphasis"/>
          <w:highlight w:val="cyan"/>
        </w:rPr>
        <w:t>a</w:t>
      </w:r>
      <w:r w:rsidR="00A72AE2">
        <w:rPr>
          <w:sz w:val="15"/>
        </w:rPr>
        <w:t xml:space="preserve"> </w:t>
      </w:r>
      <w:r w:rsidRPr="00A72AE2">
        <w:rPr>
          <w:rStyle w:val="Emphasis"/>
          <w:highlight w:val="cyan"/>
        </w:rPr>
        <w:t>factor</w:t>
      </w:r>
      <w:r w:rsidRPr="00A72AE2">
        <w:rPr>
          <w:rStyle w:val="StyleUnderline"/>
          <w:highlight w:val="cyan"/>
        </w:rPr>
        <w:t xml:space="preserve"> for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existence of</w:t>
      </w:r>
      <w:r w:rsidR="00A72AE2">
        <w:rPr>
          <w:sz w:val="15"/>
        </w:rPr>
        <w:t xml:space="preserve"> </w:t>
      </w:r>
      <w:r w:rsidRPr="00A72AE2">
        <w:rPr>
          <w:rStyle w:val="Emphasis"/>
          <w:highlight w:val="cyan"/>
        </w:rPr>
        <w:t>civilization</w:t>
      </w:r>
      <w:r w:rsidR="00A72AE2">
        <w:rPr>
          <w:sz w:val="15"/>
        </w:rPr>
        <w:t xml:space="preserve">  </w:t>
      </w:r>
      <w:r w:rsidRPr="00A72AE2">
        <w:rPr>
          <w:rStyle w:val="StyleUnderline"/>
          <w:highlight w:val="cyan"/>
        </w:rPr>
        <w:t>are</w:t>
      </w:r>
      <w:r w:rsidRPr="00A72AE2">
        <w:rPr>
          <w:sz w:val="15"/>
          <w:highlight w:val="cyan"/>
        </w:rPr>
        <w:t xml:space="preserve"> </w:t>
      </w:r>
      <w:r w:rsidRPr="00A72AE2">
        <w:rPr>
          <w:rStyle w:val="Emphasis"/>
          <w:highlight w:val="cyan"/>
        </w:rPr>
        <w:t>wide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create </w:t>
      </w:r>
      <w:r w:rsidRPr="00A72AE2">
        <w:rPr>
          <w:rStyle w:val="Emphasis"/>
          <w:highlight w:val="cyan"/>
        </w:rPr>
        <w:t>hazards</w:t>
      </w:r>
      <w:r w:rsidRPr="00A72AE2">
        <w:rPr>
          <w:sz w:val="15"/>
          <w:highlight w:val="cyan"/>
        </w:rPr>
        <w:t xml:space="preserve"> </w:t>
      </w:r>
      <w:r w:rsidRPr="00A72AE2">
        <w:rPr>
          <w:rStyle w:val="StyleUnderline"/>
          <w:highlight w:val="cyan"/>
        </w:rPr>
        <w:t>for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society</w:t>
      </w:r>
      <w:r w:rsidR="00A72AE2">
        <w:rPr>
          <w:sz w:val="15"/>
        </w:rPr>
        <w:t xml:space="preserve">  </w:t>
      </w:r>
      <w:r w:rsidRPr="00A72AE2">
        <w:rPr>
          <w:rStyle w:val="Emphasis"/>
          <w:highlight w:val="cyan"/>
        </w:rPr>
        <w:t>leading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</w:t>
      </w:r>
      <w:r w:rsidRPr="00A72AE2">
        <w:rPr>
          <w:sz w:val="15"/>
          <w:highlight w:val="cyan"/>
        </w:rPr>
        <w:t xml:space="preserve">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problems of our time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influence</w:t>
      </w:r>
      <w:r w:rsidR="00A72AE2">
        <w:rPr>
          <w:sz w:val="15"/>
        </w:rPr>
        <w:t xml:space="preserve"> </w:t>
      </w:r>
      <w:r w:rsidRPr="00A72AE2">
        <w:rPr>
          <w:rStyle w:val="Emphasis"/>
          <w:highlight w:val="cyan"/>
        </w:rPr>
        <w:t>peace</w:t>
      </w:r>
      <w:r w:rsidR="00A72AE2">
        <w:rPr>
          <w:sz w:val="15"/>
        </w:rPr>
        <w:t xml:space="preserve"> </w:t>
      </w:r>
      <w:r w:rsidRPr="00A72AE2">
        <w:rPr>
          <w:rStyle w:val="Emphasis"/>
          <w:highlight w:val="cyan"/>
        </w:rPr>
        <w:t>international security</w:t>
      </w:r>
      <w:r w:rsidR="00A72AE2">
        <w:rPr>
          <w:sz w:val="15"/>
        </w:rPr>
        <w:t xml:space="preserve"> </w:t>
      </w:r>
      <w:r w:rsidRPr="00A72AE2">
        <w:rPr>
          <w:rStyle w:val="Emphasis"/>
          <w:highlight w:val="cyan"/>
        </w:rPr>
        <w:t>health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sz w:val="15"/>
        </w:rPr>
        <w:t xml:space="preserve"> </w:t>
      </w:r>
      <w:r w:rsidRPr="00A72AE2">
        <w:rPr>
          <w:rStyle w:val="Emphasis"/>
          <w:highlight w:val="cyan"/>
        </w:rPr>
        <w:t>education</w:t>
      </w:r>
      <w:r w:rsidR="00A72AE2">
        <w:rPr>
          <w:sz w:val="15"/>
        </w:rPr>
        <w:t xml:space="preserve">  </w:t>
      </w:r>
      <w:r w:rsidRPr="00A72AE2">
        <w:rPr>
          <w:rStyle w:val="Emphasis"/>
          <w:highlight w:val="cyan"/>
        </w:rPr>
        <w:t>resources</w:t>
      </w:r>
      <w:r w:rsidR="00A72AE2">
        <w:rPr>
          <w:sz w:val="15"/>
        </w:rPr>
        <w:t xml:space="preserve"> </w:t>
      </w:r>
      <w:r w:rsidRPr="00A72AE2">
        <w:rPr>
          <w:rStyle w:val="StyleUnderline"/>
          <w:highlight w:val="cyan"/>
        </w:rPr>
        <w:t>for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societies</w:t>
      </w:r>
      <w:r w:rsidR="00A72AE2">
        <w:rPr>
          <w:sz w:val="15"/>
        </w:rPr>
        <w:t xml:space="preserve">  </w:t>
      </w:r>
      <w:r w:rsidRPr="00A72AE2">
        <w:rPr>
          <w:rStyle w:val="Emphasis"/>
          <w:highlight w:val="cyan"/>
        </w:rPr>
        <w:t>Decreasing</w:t>
      </w:r>
      <w:r w:rsidR="00A72AE2">
        <w:rPr>
          <w:sz w:val="15"/>
        </w:rPr>
        <w:t xml:space="preserve"> </w:t>
      </w:r>
      <w:r w:rsidRPr="00A72AE2">
        <w:rPr>
          <w:rStyle w:val="StyleUnderline"/>
          <w:highlight w:val="cyan"/>
        </w:rPr>
        <w:t>due to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aging</w:t>
      </w:r>
      <w:r w:rsidR="00A72AE2">
        <w:rPr>
          <w:sz w:val="15"/>
        </w:rPr>
        <w:t xml:space="preserve"> </w:t>
      </w:r>
      <w:r w:rsidRPr="00A72AE2">
        <w:rPr>
          <w:rStyle w:val="StyleUnderline"/>
          <w:highlight w:val="cyan"/>
        </w:rPr>
        <w:t xml:space="preserve">and shortage of </w:t>
      </w:r>
      <w:r w:rsidRPr="00A72AE2">
        <w:rPr>
          <w:rStyle w:val="Emphasis"/>
          <w:highlight w:val="cyan"/>
        </w:rPr>
        <w:t>labour</w:t>
      </w:r>
      <w:r w:rsidR="00A72AE2">
        <w:rPr>
          <w:rStyle w:val="Emphasis"/>
        </w:rPr>
        <w:t xml:space="preserve">  </w:t>
      </w:r>
      <w:r w:rsidRPr="00A72AE2">
        <w:rPr>
          <w:rStyle w:val="StyleUnderline"/>
          <w:highlight w:val="cyan"/>
        </w:rPr>
        <w:t>cause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social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problems</w:t>
      </w:r>
      <w:r w:rsidR="00A72AE2">
        <w:rPr>
          <w:sz w:val="15"/>
        </w:rPr>
        <w:t xml:space="preserve">  </w:t>
      </w:r>
      <w:r w:rsidRPr="00A72AE2">
        <w:rPr>
          <w:rStyle w:val="Emphasis"/>
          <w:highlight w:val="cyan"/>
        </w:rPr>
        <w:t>demographic bombs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affect</w:t>
      </w:r>
      <w:r w:rsidR="00A72AE2">
        <w:rPr>
          <w:sz w:val="15"/>
        </w:rPr>
        <w:t xml:space="preserve"> </w:t>
      </w:r>
      <w:r w:rsidRPr="00A72AE2">
        <w:rPr>
          <w:rStyle w:val="Emphasis"/>
          <w:highlight w:val="cyan"/>
        </w:rPr>
        <w:t>water, food, energy, raw materials</w:t>
      </w:r>
      <w:r w:rsidRPr="00A72AE2">
        <w:rPr>
          <w:sz w:val="15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as well as </w:t>
      </w:r>
      <w:r w:rsidRPr="00A72AE2">
        <w:rPr>
          <w:rStyle w:val="Emphasis"/>
          <w:highlight w:val="cyan"/>
        </w:rPr>
        <w:t>environment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</w:t>
      </w:r>
      <w:r w:rsidRPr="00A72AE2">
        <w:rPr>
          <w:rStyle w:val="Emphasis"/>
          <w:highlight w:val="cyan"/>
        </w:rPr>
        <w:t>climate</w:t>
      </w:r>
      <w:r w:rsidR="00A72AE2">
        <w:rPr>
          <w:rStyle w:val="Emphasis"/>
        </w:rPr>
        <w:t xml:space="preserve">  </w:t>
      </w:r>
      <w:r w:rsidRPr="00A72AE2">
        <w:rPr>
          <w:rStyle w:val="Emphasis"/>
          <w:highlight w:val="cyan"/>
        </w:rPr>
        <w:t>resolving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problem</w:t>
      </w:r>
      <w:r w:rsidR="00A72AE2">
        <w:rPr>
          <w:sz w:val="15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future gen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sz w:val="15"/>
        </w:rPr>
        <w:t xml:space="preserve"> </w:t>
      </w:r>
    </w:p>
    <w:p w14:paraId="1B557DD7" w14:textId="77777777" w:rsidR="00A72AE2" w:rsidRDefault="00B97D37" w:rsidP="00B97D37">
      <w:pPr>
        <w:pStyle w:val="Heading3"/>
        <w:rPr>
          <w:rStyle w:val="StyleUnderline"/>
          <w:highlight w:val="yellow"/>
        </w:rPr>
      </w:pPr>
      <w:r w:rsidRPr="00A72AE2">
        <w:t>President CP---1NC</w:t>
      </w:r>
    </w:p>
    <w:p w14:paraId="7C76A185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The Republican presidential candidate for the 2024 United States general election should publicly announce that </w:t>
      </w:r>
      <w:r w:rsidRPr="00A72AE2">
        <w:rPr>
          <w:sz w:val="28"/>
        </w:rPr>
        <w:t>the United States phasing out intercontinental ballistic missiles, halting replacements for the LGM-30</w:t>
      </w:r>
      <w:r w:rsidR="00A72AE2">
        <w:rPr>
          <w:sz w:val="28"/>
        </w:rPr>
        <w:t xml:space="preserve"> </w:t>
      </w:r>
      <w:r w:rsidRPr="00A72AE2">
        <w:t>is a top campaign priority.</w:t>
      </w:r>
    </w:p>
    <w:p w14:paraId="47135790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Nuclear reductions are a massive </w:t>
      </w:r>
      <w:r w:rsidRPr="00A72AE2">
        <w:rPr>
          <w:u w:val="single"/>
        </w:rPr>
        <w:t>campaign liability</w:t>
      </w:r>
      <w:r w:rsidRPr="00A72AE2">
        <w:t xml:space="preserve"> because they </w:t>
      </w:r>
      <w:r w:rsidRPr="00A72AE2">
        <w:rPr>
          <w:u w:val="single"/>
        </w:rPr>
        <w:t>cede</w:t>
      </w:r>
      <w:r w:rsidRPr="00A72AE2">
        <w:t xml:space="preserve"> the “weak on defense” </w:t>
      </w:r>
      <w:r w:rsidRPr="00A72AE2">
        <w:rPr>
          <w:u w:val="single"/>
        </w:rPr>
        <w:t>narrative</w:t>
      </w:r>
      <w:r w:rsidRPr="00A72AE2">
        <w:t>.</w:t>
      </w:r>
    </w:p>
    <w:p w14:paraId="10FCB2B9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Cirincione 22</w:t>
      </w:r>
      <w:r w:rsidR="00A72AE2">
        <w:t xml:space="preserve"> </w:t>
      </w:r>
    </w:p>
    <w:p w14:paraId="544FB444" w14:textId="25C2D0FF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review is expected to endorse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nuclear weapons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 xml:space="preserve">weapons include a </w:t>
      </w:r>
      <w:r w:rsidRPr="00A72AE2">
        <w:rPr>
          <w:rStyle w:val="Emphasis"/>
          <w:highlight w:val="cyan"/>
        </w:rPr>
        <w:t>new i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m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Biden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not expected</w:t>
      </w:r>
      <w:r w:rsidRPr="00A72AE2">
        <w:rPr>
          <w:rStyle w:val="StyleUnderline"/>
          <w:highlight w:val="cyan"/>
        </w:rPr>
        <w:t xml:space="preserve"> to declare that the U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will </w:t>
      </w:r>
      <w:r w:rsidRPr="00A72AE2">
        <w:rPr>
          <w:rStyle w:val="Emphasis"/>
          <w:highlight w:val="cyan"/>
        </w:rPr>
        <w:t>never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first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use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Biden would have had to confront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 </w:t>
      </w:r>
      <w:r w:rsidRPr="00A72AE2">
        <w:rPr>
          <w:rStyle w:val="Emphasis"/>
          <w:highlight w:val="cyan"/>
        </w:rPr>
        <w:t>entrenched nuclear bureaucracy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Biden’s failure to challenge 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status quo is </w:t>
      </w:r>
      <w:r w:rsidRPr="00A72AE2">
        <w:rPr>
          <w:rStyle w:val="Emphasis"/>
          <w:highlight w:val="cyan"/>
        </w:rPr>
        <w:t>not unique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nuclear policy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is driven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by </w:t>
      </w:r>
      <w:r w:rsidRPr="00A72AE2">
        <w:rPr>
          <w:rStyle w:val="Emphasis"/>
          <w:highlight w:val="cyan"/>
        </w:rPr>
        <w:t>domestic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factors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ncluding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lobbying</w:t>
      </w:r>
      <w:r w:rsidRPr="00A72AE2">
        <w:rPr>
          <w:rStyle w:val="StyleUnderline"/>
          <w:highlight w:val="cyan"/>
        </w:rPr>
        <w:t xml:space="preserve"> by the </w:t>
      </w:r>
      <w:r w:rsidRPr="00A72AE2">
        <w:rPr>
          <w:rStyle w:val="Emphasis"/>
          <w:highlight w:val="cyan"/>
        </w:rPr>
        <w:t>defense industry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those who see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nuclear superiority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necessary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they see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reductions</w:t>
      </w:r>
      <w:r w:rsidRPr="00A72AE2">
        <w:rPr>
          <w:rStyle w:val="StyleUnderline"/>
          <w:highlight w:val="cyan"/>
        </w:rPr>
        <w:t xml:space="preserve"> as </w:t>
      </w:r>
      <w:r w:rsidRPr="00A72AE2">
        <w:rPr>
          <w:rStyle w:val="Emphasis"/>
          <w:highlight w:val="cyan"/>
        </w:rPr>
        <w:t>weakness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agreements with adversaries</w:t>
      </w:r>
      <w:r w:rsidRPr="00A72AE2">
        <w:rPr>
          <w:rStyle w:val="StyleUnderline"/>
          <w:highlight w:val="cyan"/>
        </w:rPr>
        <w:t xml:space="preserve"> as </w:t>
      </w:r>
      <w:r w:rsidRPr="00A72AE2">
        <w:rPr>
          <w:rStyle w:val="Emphasis"/>
          <w:highlight w:val="cyan"/>
        </w:rPr>
        <w:t>concessions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Being “</w:t>
      </w:r>
      <w:r w:rsidRPr="00A72AE2">
        <w:rPr>
          <w:rStyle w:val="Emphasis"/>
          <w:highlight w:val="cyan"/>
        </w:rPr>
        <w:t>weak on defense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has been 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fear for decades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cut nuc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is a </w:t>
      </w:r>
      <w:r w:rsidRPr="00A72AE2">
        <w:rPr>
          <w:rStyle w:val="Emphasis"/>
          <w:sz w:val="26"/>
          <w:szCs w:val="26"/>
          <w:highlight w:val="cyan"/>
        </w:rPr>
        <w:t>liability for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campaigns</w:t>
      </w:r>
      <w:r w:rsidR="00A72AE2">
        <w:rPr>
          <w:sz w:val="16"/>
        </w:rPr>
        <w:t xml:space="preserve"> </w:t>
      </w:r>
    </w:p>
    <w:p w14:paraId="35D34C64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That’s good---Trump presidency </w:t>
      </w:r>
      <w:r w:rsidRPr="00A72AE2">
        <w:rPr>
          <w:u w:val="single"/>
        </w:rPr>
        <w:t>locks in</w:t>
      </w:r>
      <w:r w:rsidRPr="00A72AE2">
        <w:t xml:space="preserve"> </w:t>
      </w:r>
      <w:r w:rsidRPr="00A72AE2">
        <w:rPr>
          <w:u w:val="single"/>
        </w:rPr>
        <w:t>catastrophic warming</w:t>
      </w:r>
      <w:r w:rsidRPr="00A72AE2">
        <w:t>.</w:t>
      </w:r>
    </w:p>
    <w:p w14:paraId="0B4A350E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Dembicki 20</w:t>
      </w:r>
      <w:r w:rsidR="00A72AE2">
        <w:t xml:space="preserve"> </w:t>
      </w:r>
    </w:p>
    <w:p w14:paraId="570D8C6D" w14:textId="376C5E34" w:rsidR="00A72AE2" w:rsidRDefault="00B97D37" w:rsidP="00A72AE2">
      <w:pPr>
        <w:rPr>
          <w:rStyle w:val="StyleUnderline"/>
        </w:rPr>
      </w:pPr>
      <w:r w:rsidRPr="00A72AE2">
        <w:rPr>
          <w:rStyle w:val="StyleUnderline"/>
          <w:highlight w:val="cyan"/>
        </w:rPr>
        <w:t>Trump would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destroy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best-case outcome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send us hurtling towards a </w:t>
      </w:r>
      <w:r w:rsidRPr="00A72AE2">
        <w:rPr>
          <w:rStyle w:val="Emphasis"/>
          <w:sz w:val="26"/>
          <w:szCs w:val="26"/>
          <w:highlight w:val="cyan"/>
        </w:rPr>
        <w:t>worst-case scenario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human life could be </w:t>
      </w:r>
      <w:r w:rsidRPr="00A72AE2">
        <w:rPr>
          <w:rStyle w:val="Emphasis"/>
          <w:highlight w:val="cyan"/>
        </w:rPr>
        <w:t>irreversibly transformed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We would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likely </w:t>
      </w:r>
      <w:r w:rsidRPr="00A72AE2">
        <w:rPr>
          <w:rStyle w:val="Emphasis"/>
          <w:highlight w:val="cyan"/>
        </w:rPr>
        <w:t>surpass 2 degrees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raising the odds of </w:t>
      </w:r>
      <w:r w:rsidRPr="00A72AE2">
        <w:rPr>
          <w:rStyle w:val="Emphasis"/>
          <w:highlight w:val="cyan"/>
        </w:rPr>
        <w:t>catastrophic tipping points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his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policies</w:t>
      </w:r>
      <w:r w:rsidRPr="00A72AE2">
        <w:rPr>
          <w:rStyle w:val="StyleUnderline"/>
          <w:highlight w:val="cyan"/>
        </w:rPr>
        <w:t xml:space="preserve"> could cause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3.1 gigatons by 2035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countries drop out</w:t>
      </w:r>
      <w:r w:rsidRPr="00A72AE2">
        <w:rPr>
          <w:rStyle w:val="StyleUnderline"/>
          <w:highlight w:val="cyan"/>
        </w:rPr>
        <w:t xml:space="preserve">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Paris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causing it to </w:t>
      </w:r>
      <w:r w:rsidRPr="00A72AE2">
        <w:rPr>
          <w:rStyle w:val="Emphasis"/>
          <w:highlight w:val="cyan"/>
        </w:rPr>
        <w:t>unravel</w:t>
      </w:r>
      <w:r w:rsidR="00A72AE2">
        <w:rPr>
          <w:rStyle w:val="Emphasis"/>
        </w:rPr>
        <w:t xml:space="preserve"> </w:t>
      </w:r>
    </w:p>
    <w:p w14:paraId="1926488D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rPr>
          <w:rFonts w:cs="Arial"/>
        </w:rPr>
        <w:t xml:space="preserve">Warming </w:t>
      </w:r>
      <w:r w:rsidRPr="00A72AE2">
        <w:rPr>
          <w:rFonts w:cs="Arial"/>
          <w:u w:val="single"/>
        </w:rPr>
        <w:t>outweighs</w:t>
      </w:r>
      <w:r w:rsidRPr="00A72AE2">
        <w:rPr>
          <w:rFonts w:cs="Arial"/>
        </w:rPr>
        <w:t xml:space="preserve"> other risks by a </w:t>
      </w:r>
      <w:r w:rsidRPr="00A72AE2">
        <w:rPr>
          <w:rFonts w:cs="Arial"/>
          <w:u w:val="single"/>
        </w:rPr>
        <w:t>trillion times</w:t>
      </w:r>
      <w:r w:rsidRPr="00A72AE2">
        <w:rPr>
          <w:rFonts w:cs="Arial"/>
        </w:rPr>
        <w:t xml:space="preserve">. </w:t>
      </w:r>
    </w:p>
    <w:p w14:paraId="3642AF26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Ng ’19</w:t>
      </w:r>
      <w:r w:rsidR="00A72AE2">
        <w:rPr>
          <w:rStyle w:val="Style13ptBold"/>
        </w:rPr>
        <w:t xml:space="preserve"> </w:t>
      </w:r>
    </w:p>
    <w:p w14:paraId="4C6E856A" w14:textId="4BCF4DBF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TitleChar"/>
          <w:highlight w:val="cyan"/>
        </w:rPr>
        <w:t>climate</w:t>
      </w:r>
      <w:r w:rsidR="00A72AE2">
        <w:rPr>
          <w:rStyle w:val="TitleChar"/>
        </w:rPr>
        <w:t xml:space="preserve">  </w:t>
      </w:r>
      <w:r w:rsidRPr="00A72AE2">
        <w:rPr>
          <w:rStyle w:val="TitleChar"/>
          <w:highlight w:val="cyan"/>
        </w:rPr>
        <w:t>causing</w:t>
      </w:r>
      <w:r w:rsidR="00A72AE2">
        <w:rPr>
          <w:rStyle w:val="TitleChar"/>
        </w:rPr>
        <w:t xml:space="preserve"> </w:t>
      </w:r>
      <w:r w:rsidRPr="00A72AE2">
        <w:rPr>
          <w:rStyle w:val="Emphasis"/>
          <w:highlight w:val="cyan"/>
        </w:rPr>
        <w:t>extinction</w:t>
      </w:r>
      <w:r w:rsidRPr="00A72AE2">
        <w:rPr>
          <w:rStyle w:val="TitleChar"/>
          <w:highlight w:val="cyan"/>
        </w:rPr>
        <w:t xml:space="preserve"> is</w:t>
      </w:r>
      <w:r w:rsidR="00A72AE2">
        <w:rPr>
          <w:rStyle w:val="TitleChar"/>
        </w:rPr>
        <w:t xml:space="preserve"> </w:t>
      </w:r>
      <w:r w:rsidRPr="00A72AE2">
        <w:rPr>
          <w:rStyle w:val="TitleChar"/>
          <w:highlight w:val="cyan"/>
        </w:rPr>
        <w:t>due to</w:t>
      </w:r>
      <w:r w:rsidR="00A72AE2">
        <w:rPr>
          <w:rStyle w:val="TitleChar"/>
        </w:rPr>
        <w:t xml:space="preserve"> </w:t>
      </w:r>
      <w:r w:rsidRPr="00A72AE2">
        <w:rPr>
          <w:rStyle w:val="Emphasis"/>
          <w:highlight w:val="cyan"/>
        </w:rPr>
        <w:t>non</w:t>
      </w:r>
      <w:r w:rsidRPr="00A72AE2">
        <w:rPr>
          <w:rStyle w:val="Emphasis"/>
          <w:rFonts w:ascii="Cambria Math" w:hAnsi="Cambria Math" w:cs="Cambria Math"/>
          <w:highlight w:val="cyan"/>
        </w:rPr>
        <w:t>‐</w:t>
      </w:r>
      <w:r w:rsidRPr="00A72AE2">
        <w:rPr>
          <w:rStyle w:val="Emphasis"/>
          <w:highlight w:val="cyan"/>
        </w:rPr>
        <w:t>linearity</w:t>
      </w:r>
      <w:r w:rsidRPr="00A72AE2">
        <w:rPr>
          <w:rStyle w:val="TitleChar"/>
          <w:highlight w:val="cyan"/>
        </w:rPr>
        <w:t xml:space="preserve">, </w:t>
      </w:r>
      <w:r w:rsidRPr="00A72AE2">
        <w:rPr>
          <w:rStyle w:val="Emphasis"/>
          <w:highlight w:val="cyan"/>
        </w:rPr>
        <w:t>cascading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feedbacks</w:t>
      </w:r>
      <w:r w:rsidRPr="00A72AE2">
        <w:rPr>
          <w:rStyle w:val="TitleChar"/>
          <w:highlight w:val="cyan"/>
        </w:rPr>
        <w:t xml:space="preserve">, </w:t>
      </w:r>
      <w:r w:rsidRPr="00A72AE2">
        <w:rPr>
          <w:rStyle w:val="Emphasis"/>
          <w:highlight w:val="cyan"/>
        </w:rPr>
        <w:t>multiplicative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thresholds</w:t>
      </w:r>
      <w:r w:rsidRPr="00A72AE2">
        <w:rPr>
          <w:rStyle w:val="TitleChar"/>
          <w:highlight w:val="cyan"/>
        </w:rPr>
        <w:t xml:space="preserve"> and </w:t>
      </w:r>
      <w:r w:rsidRPr="00A72AE2">
        <w:rPr>
          <w:rStyle w:val="Emphasis"/>
          <w:highlight w:val="cyan"/>
        </w:rPr>
        <w:t>tipping points</w:t>
      </w:r>
      <w:r w:rsidR="00A72AE2">
        <w:t xml:space="preserve">  </w:t>
      </w:r>
      <w:r w:rsidRPr="00A72AE2">
        <w:rPr>
          <w:rStyle w:val="Emphasis"/>
          <w:highlight w:val="cyan"/>
        </w:rPr>
        <w:t>ice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collapse</w:t>
      </w:r>
      <w:r w:rsidR="00A72AE2">
        <w:rPr>
          <w:rStyle w:val="TitleChar"/>
        </w:rPr>
        <w:t xml:space="preserve"> </w:t>
      </w:r>
      <w:r w:rsidRPr="00A72AE2">
        <w:rPr>
          <w:rStyle w:val="TitleChar"/>
          <w:highlight w:val="cyan"/>
        </w:rPr>
        <w:t>cause</w:t>
      </w:r>
      <w:r w:rsidR="00A72AE2">
        <w:t xml:space="preserve"> </w:t>
      </w:r>
      <w:r w:rsidRPr="00A72AE2">
        <w:rPr>
          <w:rStyle w:val="TitleChar"/>
          <w:highlight w:val="cyan"/>
        </w:rPr>
        <w:t>sea level rise’</w:t>
      </w:r>
      <w:r w:rsidR="00A72AE2">
        <w:t xml:space="preserve">  </w:t>
      </w:r>
      <w:r w:rsidRPr="00A72AE2">
        <w:t xml:space="preserve">the </w:t>
      </w:r>
      <w:r w:rsidRPr="00A72AE2">
        <w:rPr>
          <w:rStyle w:val="TitleChar"/>
        </w:rPr>
        <w:t>replacement of an ice sea by a liquid</w:t>
      </w:r>
      <w:r w:rsidRPr="00A72AE2">
        <w:t xml:space="preserve"> ocean </w:t>
      </w:r>
      <w:r w:rsidRPr="00A72AE2">
        <w:rPr>
          <w:rStyle w:val="TitleChar"/>
        </w:rPr>
        <w:t xml:space="preserve">surface from </w:t>
      </w:r>
      <w:r w:rsidRPr="00A72AE2">
        <w:rPr>
          <w:rStyle w:val="TitleChar"/>
          <w:highlight w:val="cyan"/>
        </w:rPr>
        <w:t>melting</w:t>
      </w:r>
      <w:r w:rsidRPr="00A72AE2">
        <w:t xml:space="preserve"> reduces the reflection and </w:t>
      </w:r>
      <w:r w:rsidRPr="00A72AE2">
        <w:rPr>
          <w:rStyle w:val="Emphasis"/>
          <w:highlight w:val="cyan"/>
        </w:rPr>
        <w:t>increases</w:t>
      </w:r>
      <w:r w:rsidRPr="00A72AE2">
        <w:t xml:space="preserve"> the</w:t>
      </w:r>
      <w:r w:rsidR="00A72AE2">
        <w:t xml:space="preserve"> </w:t>
      </w:r>
      <w:r w:rsidRPr="00A72AE2">
        <w:rPr>
          <w:rStyle w:val="TitleChar"/>
        </w:rPr>
        <w:t>of sunlight, leading to</w:t>
      </w:r>
      <w:r w:rsidR="00A72AE2">
        <w:rPr>
          <w:rStyle w:val="TitleChar"/>
        </w:rPr>
        <w:t xml:space="preserve"> </w:t>
      </w:r>
      <w:r w:rsidRPr="00A72AE2">
        <w:rPr>
          <w:rStyle w:val="Emphasis"/>
          <w:highlight w:val="cyan"/>
        </w:rPr>
        <w:t>warming</w:t>
      </w:r>
      <w:r w:rsidRPr="00A72AE2">
        <w:t>;</w:t>
      </w:r>
      <w:r w:rsidR="00A72AE2">
        <w:t xml:space="preserve"> </w:t>
      </w:r>
      <w:r w:rsidRPr="00A72AE2">
        <w:t xml:space="preserve">the </w:t>
      </w:r>
      <w:r w:rsidRPr="00A72AE2">
        <w:rPr>
          <w:rStyle w:val="TitleChar"/>
        </w:rPr>
        <w:t>drying of</w:t>
      </w:r>
      <w:r w:rsidR="00A72AE2">
        <w:rPr>
          <w:rStyle w:val="TitleChar"/>
        </w:rPr>
        <w:t xml:space="preserve"> </w:t>
      </w:r>
      <w:r w:rsidRPr="00A72AE2">
        <w:t xml:space="preserve">from warming </w:t>
      </w:r>
      <w:r w:rsidRPr="00A72AE2">
        <w:rPr>
          <w:rStyle w:val="TitleChar"/>
        </w:rPr>
        <w:t xml:space="preserve">increases forest fires </w:t>
      </w:r>
      <w:r w:rsidRPr="00A72AE2">
        <w:rPr>
          <w:rStyle w:val="TitleChar"/>
          <w:highlight w:val="cyan"/>
        </w:rPr>
        <w:t>and</w:t>
      </w:r>
      <w:r w:rsidRPr="00A72AE2">
        <w:t xml:space="preserve"> the </w:t>
      </w:r>
      <w:r w:rsidRPr="00A72AE2">
        <w:rPr>
          <w:rStyle w:val="TitleChar"/>
        </w:rPr>
        <w:t>release of</w:t>
      </w:r>
      <w:r w:rsidR="00A72AE2">
        <w:rPr>
          <w:rStyle w:val="TitleChar"/>
        </w:rPr>
        <w:t xml:space="preserve"> </w:t>
      </w:r>
      <w:r w:rsidRPr="00A72AE2">
        <w:rPr>
          <w:rStyle w:val="Emphasis"/>
          <w:highlight w:val="cyan"/>
        </w:rPr>
        <w:t>carbon</w:t>
      </w:r>
      <w:r w:rsidRPr="00A72AE2">
        <w:t>; and</w:t>
      </w:r>
      <w:r w:rsidR="00A72AE2">
        <w:t xml:space="preserve"> </w:t>
      </w:r>
      <w:r w:rsidRPr="00A72AE2">
        <w:t xml:space="preserve">higher </w:t>
      </w:r>
      <w:r w:rsidRPr="00A72AE2">
        <w:rPr>
          <w:rStyle w:val="TitleChar"/>
        </w:rPr>
        <w:t>ocean temperatures</w:t>
      </w:r>
      <w:r w:rsidRPr="00A72AE2">
        <w:t xml:space="preserve"> may </w:t>
      </w:r>
      <w:r w:rsidRPr="00A72AE2">
        <w:rPr>
          <w:rStyle w:val="TitleChar"/>
        </w:rPr>
        <w:t>lead to</w:t>
      </w:r>
      <w:r w:rsidRPr="00A72AE2">
        <w:t xml:space="preserve"> the </w:t>
      </w:r>
      <w:r w:rsidRPr="00A72AE2">
        <w:rPr>
          <w:rStyle w:val="TitleChar"/>
          <w:highlight w:val="cyan"/>
        </w:rPr>
        <w:t xml:space="preserve">release of </w:t>
      </w:r>
      <w:r w:rsidRPr="00A72AE2">
        <w:rPr>
          <w:rStyle w:val="Emphasis"/>
          <w:highlight w:val="cyan"/>
        </w:rPr>
        <w:t>methane</w:t>
      </w:r>
      <w:r w:rsidRPr="00A72AE2">
        <w:t xml:space="preserve"> trapped under the ocean floor, </w:t>
      </w:r>
      <w:r w:rsidRPr="00A72AE2">
        <w:rPr>
          <w:rStyle w:val="TitleChar"/>
          <w:highlight w:val="cyan"/>
        </w:rPr>
        <w:t>produc</w:t>
      </w:r>
      <w:r w:rsidRPr="00A72AE2">
        <w:rPr>
          <w:rStyle w:val="TitleChar"/>
        </w:rPr>
        <w:t xml:space="preserve">ing </w:t>
      </w:r>
      <w:r w:rsidRPr="00A72AE2">
        <w:rPr>
          <w:rStyle w:val="Emphasis"/>
          <w:highlight w:val="cyan"/>
        </w:rPr>
        <w:t>runaway</w:t>
      </w:r>
      <w:r w:rsidRPr="00A72AE2">
        <w:rPr>
          <w:rStyle w:val="TitleChar"/>
        </w:rPr>
        <w:t xml:space="preserve"> global </w:t>
      </w:r>
      <w:r w:rsidRPr="00A72AE2">
        <w:rPr>
          <w:rStyle w:val="TitleChar"/>
          <w:highlight w:val="cyan"/>
        </w:rPr>
        <w:t>warming</w:t>
      </w:r>
      <w:r w:rsidRPr="00A72AE2">
        <w:t>.</w:t>
      </w:r>
      <w:r w:rsidR="00A72AE2">
        <w:t xml:space="preserve"> </w:t>
      </w:r>
      <w:r w:rsidRPr="00A72AE2">
        <w:rPr>
          <w:rStyle w:val="TitleChar"/>
          <w:highlight w:val="cyan"/>
        </w:rPr>
        <w:t xml:space="preserve">the </w:t>
      </w:r>
      <w:r w:rsidRPr="00A72AE2">
        <w:rPr>
          <w:rStyle w:val="Emphasis"/>
          <w:highlight w:val="cyan"/>
        </w:rPr>
        <w:t>adaptability limit</w:t>
      </w:r>
      <w:r w:rsidRPr="00A72AE2">
        <w:rPr>
          <w:rStyle w:val="TitleChar"/>
          <w:highlight w:val="cyan"/>
        </w:rPr>
        <w:t xml:space="preserve"> to</w:t>
      </w:r>
      <w:r w:rsidR="00A72AE2">
        <w:rPr>
          <w:rStyle w:val="TitleChar"/>
        </w:rPr>
        <w:t xml:space="preserve"> </w:t>
      </w:r>
      <w:r w:rsidRPr="00A72AE2">
        <w:rPr>
          <w:rStyle w:val="TitleChar"/>
          <w:highlight w:val="cyan"/>
        </w:rPr>
        <w:t>mak</w:t>
      </w:r>
      <w:r w:rsidR="00A72AE2">
        <w:rPr>
          <w:rStyle w:val="TitleChar"/>
        </w:rPr>
        <w:t xml:space="preserve"> </w:t>
      </w:r>
      <w:r w:rsidRPr="00A72AE2">
        <w:rPr>
          <w:rStyle w:val="Emphasis"/>
          <w:highlight w:val="cyan"/>
        </w:rPr>
        <w:t>extinction</w:t>
      </w:r>
      <w:r w:rsidR="00A72AE2">
        <w:t xml:space="preserve"> </w:t>
      </w:r>
      <w:r w:rsidRPr="00A72AE2">
        <w:rPr>
          <w:rStyle w:val="Emphasis"/>
          <w:highlight w:val="cyan"/>
        </w:rPr>
        <w:t>likely</w:t>
      </w:r>
      <w:r w:rsidRPr="00A72AE2">
        <w:rPr>
          <w:rStyle w:val="TitleChar"/>
          <w:highlight w:val="cyan"/>
        </w:rPr>
        <w:t xml:space="preserve"> and</w:t>
      </w:r>
      <w:r w:rsidR="00A72AE2">
        <w:rPr>
          <w:rStyle w:val="TitleChar"/>
        </w:rPr>
        <w:t xml:space="preserve"> </w:t>
      </w:r>
      <w:r w:rsidRPr="00A72AE2">
        <w:rPr>
          <w:rStyle w:val="TitleChar"/>
          <w:highlight w:val="cyan"/>
        </w:rPr>
        <w:t>moderate</w:t>
      </w:r>
      <w:r w:rsidR="00A72AE2">
        <w:t xml:space="preserve"> </w:t>
      </w:r>
      <w:r w:rsidRPr="00A72AE2">
        <w:rPr>
          <w:rStyle w:val="TitleChar"/>
          <w:highlight w:val="cyan"/>
        </w:rPr>
        <w:t xml:space="preserve">models </w:t>
      </w:r>
      <w:r w:rsidRPr="00A72AE2">
        <w:rPr>
          <w:rStyle w:val="Emphasis"/>
          <w:highlight w:val="cyan"/>
        </w:rPr>
        <w:t>unreliabl</w:t>
      </w:r>
      <w:r w:rsidR="00A72AE2">
        <w:rPr>
          <w:rStyle w:val="Emphasis"/>
        </w:rPr>
        <w:t xml:space="preserve">  </w:t>
      </w:r>
      <w:r w:rsidRPr="00A72AE2">
        <w:rPr>
          <w:rStyle w:val="TitleChar"/>
          <w:highlight w:val="cyan"/>
        </w:rPr>
        <w:t>Even if there is</w:t>
      </w:r>
      <w:r w:rsidR="00A72AE2">
        <w:rPr>
          <w:rStyle w:val="TitleChar"/>
        </w:rPr>
        <w:t xml:space="preserve"> </w:t>
      </w:r>
      <w:r w:rsidRPr="00A72AE2">
        <w:rPr>
          <w:rStyle w:val="Emphasis"/>
          <w:highlight w:val="cyan"/>
        </w:rPr>
        <w:t>1 per cent probability</w:t>
      </w:r>
      <w:r w:rsidR="00A72AE2">
        <w:rPr>
          <w:rStyle w:val="TitleChar"/>
        </w:rPr>
        <w:t xml:space="preserve"> </w:t>
      </w:r>
      <w:r w:rsidRPr="00A72AE2">
        <w:rPr>
          <w:rStyle w:val="TitleChar"/>
          <w:highlight w:val="cyan"/>
        </w:rPr>
        <w:t>Extinction</w:t>
      </w:r>
      <w:r w:rsidR="00A72AE2">
        <w:rPr>
          <w:rStyle w:val="TitleChar"/>
        </w:rPr>
        <w:t xml:space="preserve"> </w:t>
      </w:r>
      <w:r w:rsidRPr="00A72AE2">
        <w:rPr>
          <w:rStyle w:val="TitleChar"/>
          <w:highlight w:val="cyan"/>
        </w:rPr>
        <w:t xml:space="preserve">is </w:t>
      </w:r>
      <w:r w:rsidRPr="00A72AE2">
        <w:rPr>
          <w:rStyle w:val="Emphasis"/>
          <w:highlight w:val="cyan"/>
        </w:rPr>
        <w:t>more important</w:t>
      </w:r>
      <w:r w:rsidR="00A72AE2">
        <w:rPr>
          <w:rStyle w:val="TitleChar"/>
        </w:rPr>
        <w:t xml:space="preserve"> </w:t>
      </w:r>
      <w:r w:rsidRPr="00A72AE2">
        <w:rPr>
          <w:rStyle w:val="TitleChar"/>
          <w:highlight w:val="cyan"/>
        </w:rPr>
        <w:t>by</w:t>
      </w:r>
      <w:r w:rsidR="00A72AE2">
        <w:rPr>
          <w:szCs w:val="16"/>
        </w:rPr>
        <w:t xml:space="preserve"> </w:t>
      </w:r>
      <w:r w:rsidRPr="00A72AE2">
        <w:rPr>
          <w:rStyle w:val="TitleChar"/>
          <w:highlight w:val="cyan"/>
        </w:rPr>
        <w:t xml:space="preserve">a </w:t>
      </w:r>
      <w:r w:rsidRPr="00A72AE2">
        <w:rPr>
          <w:rStyle w:val="Emphasis"/>
          <w:highlight w:val="cyan"/>
        </w:rPr>
        <w:t>trillion</w:t>
      </w:r>
      <w:r w:rsidR="00A72AE2">
        <w:rPr>
          <w:rStyle w:val="Emphasis"/>
        </w:rPr>
        <w:t xml:space="preserve"> </w:t>
      </w:r>
    </w:p>
    <w:p w14:paraId="0CEB9235" w14:textId="77777777" w:rsidR="00A72AE2" w:rsidRDefault="00B97D37" w:rsidP="00B97D37">
      <w:pPr>
        <w:pStyle w:val="Heading3"/>
        <w:rPr>
          <w:rStyle w:val="StyleUnderline"/>
          <w:highlight w:val="yellow"/>
        </w:rPr>
      </w:pPr>
      <w:r w:rsidRPr="00A72AE2">
        <w:t>MQD CP---1NC</w:t>
      </w:r>
    </w:p>
    <w:p w14:paraId="01555B60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The Department of Defense should publish an agency memorandum stating that it has the authority to </w:t>
      </w:r>
      <w:r w:rsidRPr="00A72AE2">
        <w:rPr>
          <w:sz w:val="28"/>
        </w:rPr>
        <w:t>phase out intercontinental ballistic missiles, halting replacements for the LGM-30 Minuteman</w:t>
      </w:r>
      <w:r w:rsidRPr="00A72AE2">
        <w:t xml:space="preserve">. </w:t>
      </w:r>
    </w:p>
    <w:p w14:paraId="6D7FE9D7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The United States Congress should challenge that memorandum on the grounds that it did not grant the agency express authorization over </w:t>
      </w:r>
      <w:r w:rsidRPr="00A72AE2">
        <w:rPr>
          <w:sz w:val="28"/>
        </w:rPr>
        <w:t>phasing out intercontinental ballistic missiles, halting replacements for the LGM-30 Minuteman</w:t>
      </w:r>
      <w:r w:rsidRPr="00A72AE2">
        <w:t xml:space="preserve">. The Supreme Court of the United States should rule in favor of the agency. </w:t>
      </w:r>
    </w:p>
    <w:p w14:paraId="7037B238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The counterplan overturns the </w:t>
      </w:r>
      <w:r w:rsidRPr="00A72AE2">
        <w:rPr>
          <w:u w:val="single"/>
        </w:rPr>
        <w:t>major questions doctrine</w:t>
      </w:r>
      <w:r w:rsidRPr="00A72AE2">
        <w:t xml:space="preserve"> (MQD)---that’s key to effective financial warfare. </w:t>
      </w:r>
    </w:p>
    <w:p w14:paraId="25D2CED2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Meyer &amp;</w:t>
      </w:r>
      <w:r w:rsidR="00A72AE2">
        <w:t xml:space="preserve"> </w:t>
      </w:r>
      <w:r w:rsidRPr="00A72AE2">
        <w:rPr>
          <w:rStyle w:val="Style13ptBold"/>
        </w:rPr>
        <w:t>Sitaraman 23</w:t>
      </w:r>
      <w:r w:rsidR="00A72AE2">
        <w:t xml:space="preserve"> </w:t>
      </w:r>
    </w:p>
    <w:p w14:paraId="104E2113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rise 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m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q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 delegate to the executive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 resolve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question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central to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statutory scheme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Congress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threatens to unmake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executive’s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authority over foreign affairs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executive power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levy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sanctions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engage in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warfare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based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delegations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from Congress</w:t>
      </w:r>
      <w:r w:rsidR="00A72AE2">
        <w:t xml:space="preserve"> </w:t>
      </w:r>
      <w:r w:rsidRPr="00A72AE2">
        <w:rPr>
          <w:rStyle w:val="Emphasis"/>
          <w:highlight w:val="cyan"/>
        </w:rPr>
        <w:t>MQD</w:t>
      </w:r>
      <w:r w:rsidR="00A72AE2">
        <w:t xml:space="preserve"> </w:t>
      </w:r>
      <w:r w:rsidRPr="00A72AE2">
        <w:rPr>
          <w:rStyle w:val="StyleUnderline"/>
          <w:highlight w:val="cyan"/>
        </w:rPr>
        <w:t>threatens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ability to fight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conflicts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conquest</w:t>
      </w:r>
      <w:r w:rsidR="00A72AE2">
        <w:t xml:space="preserve"> </w:t>
      </w:r>
      <w:r w:rsidRPr="00A72AE2">
        <w:rPr>
          <w:rStyle w:val="Emphasis"/>
          <w:highlight w:val="cyan"/>
        </w:rPr>
        <w:t>terrorism</w:t>
      </w:r>
      <w:r w:rsidR="00A72AE2">
        <w:t xml:space="preserve"> </w:t>
      </w:r>
      <w:r w:rsidRPr="00A72AE2">
        <w:rPr>
          <w:rStyle w:val="Emphasis"/>
          <w:highlight w:val="cyan"/>
        </w:rPr>
        <w:t>prolif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met with </w:t>
      </w:r>
      <w:r w:rsidRPr="00A72AE2">
        <w:rPr>
          <w:rStyle w:val="Emphasis"/>
          <w:highlight w:val="cyan"/>
        </w:rPr>
        <w:t>economic measures</w:t>
      </w:r>
      <w:r w:rsidR="00A72AE2">
        <w:t xml:space="preserve"> </w:t>
      </w:r>
      <w:r w:rsidRPr="00A72AE2">
        <w:rPr>
          <w:rStyle w:val="StyleUnderline"/>
          <w:highlight w:val="cyan"/>
        </w:rPr>
        <w:t>statutes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running afoul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MQD</w:t>
      </w:r>
      <w:r w:rsidR="00A72AE2">
        <w:t xml:space="preserve"> </w:t>
      </w:r>
      <w:r w:rsidRPr="00A72AE2">
        <w:rPr>
          <w:rStyle w:val="StyleUnderline"/>
          <w:highlight w:val="cyan"/>
        </w:rPr>
        <w:t>If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MQD is applied</w:t>
      </w:r>
      <w:r w:rsidR="00A72AE2">
        <w:t xml:space="preserve"> </w:t>
      </w:r>
      <w:r w:rsidRPr="00A72AE2">
        <w:rPr>
          <w:rStyle w:val="StyleUnderline"/>
          <w:highlight w:val="cyan"/>
        </w:rPr>
        <w:t>judges</w:t>
      </w:r>
      <w:r w:rsidR="00A72AE2">
        <w:t xml:space="preserve"> </w:t>
      </w:r>
      <w:r w:rsidRPr="00A72AE2">
        <w:rPr>
          <w:rStyle w:val="StyleUnderline"/>
          <w:highlight w:val="cyan"/>
        </w:rPr>
        <w:t>second-guessing executive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judges </w:t>
      </w:r>
      <w:r w:rsidRPr="00A72AE2">
        <w:rPr>
          <w:rStyle w:val="Emphasis"/>
          <w:highlight w:val="cyan"/>
        </w:rPr>
        <w:t>lack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knowledge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contravenes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legal system</w:t>
      </w:r>
      <w:r w:rsidR="00A72AE2">
        <w:t xml:space="preserve"> </w:t>
      </w:r>
    </w:p>
    <w:p w14:paraId="5B466880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Extinction via a </w:t>
      </w:r>
      <w:r w:rsidRPr="00A72AE2">
        <w:rPr>
          <w:u w:val="single"/>
        </w:rPr>
        <w:t>litany of hotspots</w:t>
      </w:r>
      <w:r w:rsidRPr="00A72AE2">
        <w:t xml:space="preserve">. </w:t>
      </w:r>
    </w:p>
    <w:p w14:paraId="771E6731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Fishman 17</w:t>
      </w:r>
      <w:r w:rsidR="00A72AE2">
        <w:t xml:space="preserve"> </w:t>
      </w:r>
    </w:p>
    <w:p w14:paraId="4884ADDF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era 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economic warfare</w:t>
      </w:r>
      <w:r w:rsidR="00A72AE2">
        <w:t xml:space="preserve"> </w:t>
      </w:r>
      <w:r w:rsidRPr="00A72AE2">
        <w:rPr>
          <w:rStyle w:val="StyleUnderline"/>
          <w:highlight w:val="cyan"/>
        </w:rPr>
        <w:t>China</w:t>
      </w:r>
      <w:r w:rsidR="00A72AE2">
        <w:t xml:space="preserve"> </w:t>
      </w:r>
      <w:r w:rsidRPr="00A72AE2">
        <w:rPr>
          <w:rStyle w:val="StyleUnderline"/>
          <w:highlight w:val="cyan"/>
        </w:rPr>
        <w:t>threatened sanctions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Taiwan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Russia</w:t>
      </w:r>
      <w:r w:rsidR="00A72AE2">
        <w:t xml:space="preserve"> </w:t>
      </w:r>
      <w:r w:rsidRPr="00A72AE2">
        <w:rPr>
          <w:rStyle w:val="StyleUnderline"/>
          <w:highlight w:val="cyan"/>
        </w:rPr>
        <w:t>responded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with restrictions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Saudi</w:t>
      </w:r>
      <w:r w:rsidR="00A72AE2">
        <w:t xml:space="preserve"> </w:t>
      </w:r>
      <w:r w:rsidRPr="00A72AE2">
        <w:rPr>
          <w:rStyle w:val="StyleUnderline"/>
          <w:highlight w:val="cyan"/>
        </w:rPr>
        <w:t>imposed</w:t>
      </w:r>
      <w:r w:rsidR="00A72AE2">
        <w:t xml:space="preserve"> </w:t>
      </w:r>
      <w:r w:rsidRPr="00A72AE2">
        <w:rPr>
          <w:rStyle w:val="Emphasis"/>
          <w:highlight w:val="cyan"/>
        </w:rPr>
        <w:t>penalties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states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trying to </w:t>
      </w:r>
      <w:r w:rsidRPr="00A72AE2">
        <w:rPr>
          <w:rStyle w:val="Emphasis"/>
          <w:highlight w:val="cyan"/>
        </w:rPr>
        <w:t>challenge the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world order</w:t>
      </w:r>
      <w:r w:rsidRPr="00A72AE2">
        <w:rPr>
          <w:rStyle w:val="StyleUnderline"/>
          <w:highlight w:val="cyan"/>
        </w:rPr>
        <w:t xml:space="preserve">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triggering </w:t>
      </w:r>
      <w:r w:rsidRPr="00A72AE2">
        <w:rPr>
          <w:rStyle w:val="Emphasis"/>
          <w:highlight w:val="cyan"/>
        </w:rPr>
        <w:t>great-power war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economic combat 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inevitable</w:t>
      </w:r>
      <w:r w:rsidR="00A72AE2">
        <w:t xml:space="preserve"> </w:t>
      </w:r>
      <w:r w:rsidRPr="00A72AE2">
        <w:rPr>
          <w:rStyle w:val="Emphasis"/>
          <w:highlight w:val="cyan"/>
        </w:rPr>
        <w:t>Curtailing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sanctions</w:t>
      </w:r>
      <w:r w:rsidR="00A72AE2">
        <w:t xml:space="preserve"> </w:t>
      </w:r>
      <w:r w:rsidRPr="00A72AE2">
        <w:rPr>
          <w:rStyle w:val="StyleUnderline"/>
          <w:highlight w:val="cyan"/>
        </w:rPr>
        <w:t>would be akin to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those who protested the Industrial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Rev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by smashing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machines: the </w:t>
      </w:r>
      <w:r w:rsidRPr="00A72AE2">
        <w:rPr>
          <w:rStyle w:val="Emphasis"/>
          <w:highlight w:val="cyan"/>
        </w:rPr>
        <w:t>individual may opt out, but the tool will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spread</w:t>
      </w:r>
      <w:r w:rsidR="00A72AE2">
        <w:t xml:space="preserve"> </w:t>
      </w:r>
      <w:r w:rsidRPr="00A72AE2">
        <w:rPr>
          <w:rStyle w:val="StyleUnderline"/>
          <w:highlight w:val="cyan"/>
        </w:rPr>
        <w:t>the</w:t>
      </w:r>
      <w:r w:rsidR="00A72AE2">
        <w:t xml:space="preserve"> </w:t>
      </w:r>
      <w:r w:rsidRPr="00A72AE2">
        <w:rPr>
          <w:rStyle w:val="Emphasis"/>
          <w:highlight w:val="cyan"/>
        </w:rPr>
        <w:t>U</w:t>
      </w:r>
      <w:r w:rsidR="00A72AE2">
        <w:t xml:space="preserve"> </w:t>
      </w:r>
      <w:r w:rsidRPr="00A72AE2">
        <w:rPr>
          <w:rStyle w:val="Emphasis"/>
          <w:highlight w:val="cyan"/>
        </w:rPr>
        <w:t>S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must </w:t>
      </w:r>
      <w:r w:rsidRPr="00A72AE2">
        <w:rPr>
          <w:rStyle w:val="Emphasis"/>
          <w:highlight w:val="cyan"/>
        </w:rPr>
        <w:t>prepare itself</w:t>
      </w:r>
      <w:r w:rsidRPr="00A72AE2">
        <w:rPr>
          <w:rStyle w:val="StyleUnderline"/>
          <w:highlight w:val="cyan"/>
        </w:rPr>
        <w:t xml:space="preserve"> for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coming economic battles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goal should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establish sanctions as the</w:t>
      </w:r>
      <w:r w:rsidR="00A72AE2">
        <w:t xml:space="preserve"> </w:t>
      </w:r>
      <w:r w:rsidRPr="00A72AE2">
        <w:rPr>
          <w:rStyle w:val="Emphasis"/>
          <w:highlight w:val="cyan"/>
        </w:rPr>
        <w:t>deterrent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in the </w:t>
      </w:r>
      <w:r w:rsidRPr="00A72AE2">
        <w:rPr>
          <w:rStyle w:val="Emphasis"/>
          <w:highlight w:val="cyan"/>
        </w:rPr>
        <w:t>gray zone</w:t>
      </w:r>
      <w:r w:rsidR="00A72AE2">
        <w:rPr>
          <w:rStyle w:val="Emphasis"/>
        </w:rPr>
        <w:t xml:space="preserve"> </w:t>
      </w:r>
    </w:p>
    <w:p w14:paraId="5018A472" w14:textId="77777777" w:rsidR="00A72AE2" w:rsidRDefault="00B97D37" w:rsidP="00B97D37">
      <w:pPr>
        <w:pStyle w:val="Heading3"/>
        <w:rPr>
          <w:rStyle w:val="StyleUnderline"/>
          <w:highlight w:val="yellow"/>
        </w:rPr>
      </w:pPr>
      <w:r w:rsidRPr="00A72AE2">
        <w:t>Russia DA---1NC</w:t>
      </w:r>
    </w:p>
    <w:p w14:paraId="55C09316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Putin is pushing </w:t>
      </w:r>
      <w:r w:rsidRPr="00A72AE2">
        <w:rPr>
          <w:u w:val="single"/>
        </w:rPr>
        <w:t>unpopular</w:t>
      </w:r>
      <w:r w:rsidRPr="00A72AE2">
        <w:t xml:space="preserve"> subs modernization now to </w:t>
      </w:r>
      <w:r w:rsidRPr="00A72AE2">
        <w:rPr>
          <w:u w:val="single"/>
        </w:rPr>
        <w:t>convince his public</w:t>
      </w:r>
      <w:r w:rsidRPr="00A72AE2">
        <w:t xml:space="preserve"> of an </w:t>
      </w:r>
      <w:r w:rsidRPr="00A72AE2">
        <w:rPr>
          <w:u w:val="single"/>
        </w:rPr>
        <w:t>effective</w:t>
      </w:r>
      <w:r w:rsidRPr="00A72AE2">
        <w:t xml:space="preserve"> Russian </w:t>
      </w:r>
      <w:r w:rsidRPr="00A72AE2">
        <w:rPr>
          <w:u w:val="single"/>
        </w:rPr>
        <w:t>second-strike defense</w:t>
      </w:r>
      <w:r w:rsidRPr="00A72AE2">
        <w:t xml:space="preserve">---but that’s their </w:t>
      </w:r>
      <w:r w:rsidRPr="00A72AE2">
        <w:rPr>
          <w:u w:val="single"/>
        </w:rPr>
        <w:t>only purpose</w:t>
      </w:r>
      <w:r w:rsidRPr="00A72AE2">
        <w:t xml:space="preserve">---the plan eliminates its </w:t>
      </w:r>
      <w:r w:rsidRPr="00A72AE2">
        <w:rPr>
          <w:u w:val="single"/>
        </w:rPr>
        <w:t>primary driver</w:t>
      </w:r>
      <w:r w:rsidRPr="00A72AE2">
        <w:t xml:space="preserve"> and opens </w:t>
      </w:r>
      <w:r w:rsidRPr="00A72AE2">
        <w:rPr>
          <w:u w:val="single"/>
        </w:rPr>
        <w:t>funding streams</w:t>
      </w:r>
      <w:r w:rsidRPr="00A72AE2">
        <w:t xml:space="preserve"> that get redirected to </w:t>
      </w:r>
      <w:r w:rsidRPr="00A72AE2">
        <w:rPr>
          <w:u w:val="single"/>
        </w:rPr>
        <w:t>other areas</w:t>
      </w:r>
      <w:r w:rsidRPr="00A72AE2">
        <w:t xml:space="preserve"> of the </w:t>
      </w:r>
      <w:r w:rsidRPr="00A72AE2">
        <w:rPr>
          <w:u w:val="single"/>
        </w:rPr>
        <w:t>arsenal</w:t>
      </w:r>
      <w:r w:rsidRPr="00A72AE2">
        <w:t>.</w:t>
      </w:r>
    </w:p>
    <w:p w14:paraId="06D78FCD" w14:textId="77777777" w:rsidR="00A72AE2" w:rsidRDefault="00B97D37" w:rsidP="00B97D37">
      <w:pPr>
        <w:rPr>
          <w:rStyle w:val="StyleUnderline"/>
        </w:rPr>
      </w:pPr>
      <w:r w:rsidRPr="00A72AE2">
        <w:rPr>
          <w:rStyle w:val="Style13ptBold"/>
        </w:rPr>
        <w:t>Seibt 23</w:t>
      </w:r>
      <w:r w:rsidR="00A72AE2">
        <w:t xml:space="preserve"> </w:t>
      </w:r>
    </w:p>
    <w:p w14:paraId="322BD37A" w14:textId="54701E20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 xml:space="preserve">It is </w:t>
      </w:r>
      <w:r w:rsidRPr="00A72AE2">
        <w:rPr>
          <w:rStyle w:val="Emphasis"/>
          <w:highlight w:val="cyan"/>
        </w:rPr>
        <w:t>no coincidence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Putin chose to </w:t>
      </w:r>
      <w:r w:rsidRPr="00A72AE2">
        <w:rPr>
          <w:rStyle w:val="Emphasis"/>
          <w:highlight w:val="cyan"/>
        </w:rPr>
        <w:t>invest in submarines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Russia’s heavy investment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guarantees</w:t>
      </w:r>
      <w:r w:rsidRPr="00A72AE2">
        <w:rPr>
          <w:rStyle w:val="StyleUnderline"/>
          <w:highlight w:val="cyan"/>
        </w:rPr>
        <w:t xml:space="preserve"> against 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American nuclear attack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what analysts call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second-strike</w:t>
      </w:r>
      <w:r w:rsidR="00A72AE2">
        <w:rPr>
          <w:rStyle w:val="Emphasis"/>
        </w:rPr>
        <w:t xml:space="preserve">  </w:t>
      </w:r>
      <w:r w:rsidRPr="00A72AE2">
        <w:rPr>
          <w:rStyle w:val="StyleUnderline"/>
          <w:highlight w:val="cyan"/>
        </w:rPr>
        <w:t>The Kremlin 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trying to </w:t>
      </w:r>
      <w:r w:rsidRPr="00A72AE2">
        <w:rPr>
          <w:rStyle w:val="Emphasis"/>
          <w:highlight w:val="cyan"/>
        </w:rPr>
        <w:t>convey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maritime power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submarines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do little to change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balance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power in the Pacific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 xml:space="preserve">submarines will come at the </w:t>
      </w:r>
      <w:r w:rsidRPr="00A72AE2">
        <w:rPr>
          <w:rStyle w:val="Emphasis"/>
          <w:highlight w:val="cyan"/>
        </w:rPr>
        <w:t>expense of resources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allocated to </w:t>
      </w:r>
      <w:r w:rsidRPr="00A72AE2">
        <w:rPr>
          <w:rStyle w:val="Emphasis"/>
          <w:sz w:val="26"/>
          <w:szCs w:val="26"/>
          <w:highlight w:val="cyan"/>
        </w:rPr>
        <w:t>other branches of the military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they demonstrate how </w:t>
      </w:r>
      <w:r w:rsidRPr="00A72AE2">
        <w:rPr>
          <w:rStyle w:val="Emphasis"/>
          <w:highlight w:val="cyan"/>
        </w:rPr>
        <w:t>schizophrenic</w:t>
      </w:r>
      <w:r w:rsidRPr="00A72AE2">
        <w:rPr>
          <w:rStyle w:val="StyleUnderline"/>
          <w:highlight w:val="cyan"/>
        </w:rPr>
        <w:t xml:space="preserve"> Moscow can 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 xml:space="preserve">Putin can </w:t>
      </w:r>
      <w:r w:rsidRPr="00A72AE2">
        <w:rPr>
          <w:rStyle w:val="Emphasis"/>
          <w:highlight w:val="cyan"/>
        </w:rPr>
        <w:t>ill afford to abandon</w:t>
      </w:r>
      <w:r w:rsidRPr="00A72AE2">
        <w:rPr>
          <w:rStyle w:val="StyleUnderline"/>
          <w:highlight w:val="cyan"/>
        </w:rPr>
        <w:t xml:space="preserve"> his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program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 xml:space="preserve">Putin has </w:t>
      </w:r>
      <w:r w:rsidRPr="00A72AE2">
        <w:rPr>
          <w:rStyle w:val="Emphasis"/>
          <w:highlight w:val="cyan"/>
        </w:rPr>
        <w:t>constantly repeated</w:t>
      </w:r>
      <w:r w:rsidRPr="00A72AE2">
        <w:rPr>
          <w:rStyle w:val="StyleUnderline"/>
          <w:highlight w:val="cyan"/>
        </w:rPr>
        <w:t xml:space="preserve"> that the West </w:t>
      </w:r>
      <w:r w:rsidRPr="00A72AE2">
        <w:rPr>
          <w:rStyle w:val="Emphasis"/>
          <w:highlight w:val="cyan"/>
        </w:rPr>
        <w:t>represents a threat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</w:t>
      </w:r>
      <w:r w:rsidRPr="00A72AE2">
        <w:rPr>
          <w:rStyle w:val="Emphasis"/>
          <w:sz w:val="26"/>
          <w:szCs w:val="26"/>
          <w:highlight w:val="cyan"/>
        </w:rPr>
        <w:t>he must now prove to his public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 he is taking the </w:t>
      </w:r>
      <w:r w:rsidRPr="00A72AE2">
        <w:rPr>
          <w:rStyle w:val="Emphasis"/>
          <w:highlight w:val="cyan"/>
        </w:rPr>
        <w:t>necessary measures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also needs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to </w:t>
      </w:r>
      <w:r w:rsidRPr="00A72AE2">
        <w:rPr>
          <w:rStyle w:val="Emphasis"/>
          <w:highlight w:val="cyan"/>
        </w:rPr>
        <w:t>back up his claim</w:t>
      </w:r>
      <w:r w:rsidRPr="00A72AE2">
        <w:rPr>
          <w:rStyle w:val="StyleUnderline"/>
          <w:highlight w:val="cyan"/>
        </w:rPr>
        <w:t xml:space="preserve"> to uphold Moscow’s </w:t>
      </w:r>
      <w:r w:rsidRPr="00A72AE2">
        <w:rPr>
          <w:rStyle w:val="Emphasis"/>
          <w:highlight w:val="cyan"/>
        </w:rPr>
        <w:t xml:space="preserve">standing among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 xml:space="preserve"> powers</w:t>
      </w:r>
      <w:r w:rsidRPr="00A72AE2">
        <w:rPr>
          <w:rStyle w:val="StyleUnderline"/>
          <w:highlight w:val="cyan"/>
        </w:rPr>
        <w:t xml:space="preserve"> </w:t>
      </w:r>
      <w:r w:rsidR="00A72AE2">
        <w:rPr>
          <w:rStyle w:val="StyleUnderline"/>
        </w:rPr>
        <w:t xml:space="preserve"> </w:t>
      </w:r>
    </w:p>
    <w:p w14:paraId="3F592A2E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Specifically, subs modernization has been prioritized over </w:t>
      </w:r>
      <w:r w:rsidRPr="00A72AE2">
        <w:rPr>
          <w:u w:val="single"/>
        </w:rPr>
        <w:t>two other systems</w:t>
      </w:r>
      <w:r w:rsidRPr="00A72AE2">
        <w:t>---</w:t>
      </w:r>
      <w:r w:rsidRPr="00A72AE2">
        <w:rPr>
          <w:u w:val="single"/>
        </w:rPr>
        <w:t>Rubezh</w:t>
      </w:r>
      <w:r w:rsidRPr="00A72AE2">
        <w:t xml:space="preserve"> and </w:t>
      </w:r>
      <w:r w:rsidRPr="00A72AE2">
        <w:rPr>
          <w:u w:val="single"/>
        </w:rPr>
        <w:t>Barguzin</w:t>
      </w:r>
      <w:r w:rsidRPr="00A72AE2">
        <w:t>---because it is a</w:t>
      </w:r>
      <w:r w:rsidRPr="00A72AE2">
        <w:rPr>
          <w:u w:val="single"/>
        </w:rPr>
        <w:t xml:space="preserve"> status symbol</w:t>
      </w:r>
      <w:r w:rsidRPr="00A72AE2">
        <w:t xml:space="preserve">. The plan’s status accession pours funding </w:t>
      </w:r>
      <w:r w:rsidRPr="00A72AE2">
        <w:rPr>
          <w:u w:val="single"/>
        </w:rPr>
        <w:t>back</w:t>
      </w:r>
      <w:r w:rsidRPr="00A72AE2">
        <w:t xml:space="preserve"> into these </w:t>
      </w:r>
      <w:r w:rsidRPr="00A72AE2">
        <w:rPr>
          <w:u w:val="single"/>
        </w:rPr>
        <w:t>projects</w:t>
      </w:r>
      <w:r w:rsidRPr="00A72AE2">
        <w:t>.</w:t>
      </w:r>
    </w:p>
    <w:p w14:paraId="4740CA7D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415AA3F9" w14:textId="0AF5EE96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nuclear weapons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are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status symbols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These systems highlight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sophistication of Russian industry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bestow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prestige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These weapons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consistent</w:t>
      </w:r>
      <w:r w:rsidRPr="00A72AE2">
        <w:rPr>
          <w:rStyle w:val="StyleUnderline"/>
          <w:highlight w:val="cyan"/>
        </w:rPr>
        <w:t xml:space="preserve"> with the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domestic political goals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Putin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states may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emulat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to </w:t>
      </w:r>
      <w:r w:rsidRPr="00A72AE2">
        <w:rPr>
          <w:rStyle w:val="Emphasis"/>
          <w:highlight w:val="cyan"/>
        </w:rPr>
        <w:t>enhance status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Putin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prioritized novel nuc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Russia has prioritized these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at the expense of two other systems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Rubezh</w:t>
      </w:r>
      <w:r w:rsidRPr="00A72AE2">
        <w:rPr>
          <w:rStyle w:val="StyleUnderline"/>
          <w:highlight w:val="cyan"/>
        </w:rPr>
        <w:t xml:space="preserve"> and </w:t>
      </w:r>
      <w:r w:rsidRPr="00A72AE2">
        <w:rPr>
          <w:rStyle w:val="Emphasis"/>
          <w:highlight w:val="cyan"/>
        </w:rPr>
        <w:t>Baraguzin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status implications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are a </w:t>
      </w:r>
      <w:r w:rsidRPr="00A72AE2">
        <w:rPr>
          <w:rStyle w:val="Emphasis"/>
          <w:highlight w:val="cyan"/>
        </w:rPr>
        <w:t>common motif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modernization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across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the nuclear triad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has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been </w:t>
      </w:r>
      <w:r w:rsidRPr="00A72AE2">
        <w:rPr>
          <w:rStyle w:val="Emphasis"/>
          <w:highlight w:val="cyan"/>
        </w:rPr>
        <w:t>tied to status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in </w:t>
      </w:r>
      <w:r w:rsidRPr="00A72AE2">
        <w:rPr>
          <w:rStyle w:val="Emphasis"/>
          <w:highlight w:val="cyan"/>
        </w:rPr>
        <w:t>multiple speeches</w:t>
      </w:r>
      <w:r w:rsidR="00A72AE2">
        <w:rPr>
          <w:rStyle w:val="StyleUnderline"/>
        </w:rPr>
        <w:t xml:space="preserve"> </w:t>
      </w:r>
    </w:p>
    <w:p w14:paraId="47F43C6D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Reviving the “Ghost Train” Barguzin </w:t>
      </w:r>
      <w:r w:rsidRPr="00A72AE2">
        <w:rPr>
          <w:u w:val="single"/>
        </w:rPr>
        <w:t>opens up</w:t>
      </w:r>
      <w:r w:rsidRPr="00A72AE2">
        <w:t xml:space="preserve"> terror </w:t>
      </w:r>
      <w:r w:rsidRPr="00A72AE2">
        <w:rPr>
          <w:u w:val="single"/>
        </w:rPr>
        <w:t>vulnerabilities</w:t>
      </w:r>
      <w:r w:rsidRPr="00A72AE2">
        <w:t>.</w:t>
      </w:r>
    </w:p>
    <w:p w14:paraId="5BCC745A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Roblin 20</w:t>
      </w:r>
      <w:r w:rsidR="00A72AE2">
        <w:t xml:space="preserve"> </w:t>
      </w:r>
    </w:p>
    <w:p w14:paraId="7046C733" w14:textId="077C7297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Moscow Institute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developing a successor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called the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Barguzin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The new Ghost Train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could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mount </w:t>
      </w:r>
      <w:r w:rsidRPr="00A72AE2">
        <w:rPr>
          <w:rStyle w:val="Emphasis"/>
          <w:highlight w:val="cyan"/>
        </w:rPr>
        <w:t>six ballistic missiles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can perform </w:t>
      </w:r>
      <w:r w:rsidRPr="00A72AE2">
        <w:rPr>
          <w:rStyle w:val="Emphasis"/>
          <w:highlight w:val="cyan"/>
        </w:rPr>
        <w:t>evasive maneuvers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to </w:t>
      </w:r>
      <w:r w:rsidRPr="00A72AE2">
        <w:rPr>
          <w:rStyle w:val="Emphasis"/>
          <w:highlight w:val="cyan"/>
        </w:rPr>
        <w:t>evade b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m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i</w:t>
      </w:r>
      <w:r w:rsidR="00A72AE2">
        <w:rPr>
          <w:rStyle w:val="Emphasis"/>
        </w:rPr>
        <w:t xml:space="preserve">  </w:t>
      </w:r>
      <w:r w:rsidRPr="00A72AE2">
        <w:rPr>
          <w:rStyle w:val="Emphasis"/>
          <w:highlight w:val="cyan"/>
        </w:rPr>
        <w:t>in reality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bottom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fallen out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of the program’s funding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economy contracted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missile train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had been left out of 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ten-year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plan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 free up funding for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critical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programs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the Barguzin project </w:t>
      </w:r>
      <w:r w:rsidRPr="00A72AE2">
        <w:rPr>
          <w:rStyle w:val="Emphasis"/>
          <w:sz w:val="26"/>
          <w:szCs w:val="26"/>
          <w:highlight w:val="cyan"/>
        </w:rPr>
        <w:t>could be revived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should circumstances change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There are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big problems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starting with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exposure to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terrorist attacks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Rails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not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difficult to destroy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 xml:space="preserve">trains 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difficult to track</w:t>
      </w:r>
      <w:r w:rsidR="00A72AE2">
        <w:rPr>
          <w:sz w:val="16"/>
        </w:rPr>
        <w:t xml:space="preserve"> </w:t>
      </w:r>
    </w:p>
    <w:p w14:paraId="5F3C3B9E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Terrorism is the most probable scenario for </w:t>
      </w:r>
      <w:r w:rsidRPr="00A72AE2">
        <w:rPr>
          <w:u w:val="single"/>
        </w:rPr>
        <w:t>nuclear war</w:t>
      </w:r>
      <w:r w:rsidRPr="00A72AE2">
        <w:t xml:space="preserve">. </w:t>
      </w:r>
    </w:p>
    <w:p w14:paraId="2A464568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Rohlfing 22</w:t>
      </w:r>
      <w:r w:rsidR="00A72AE2">
        <w:t xml:space="preserve"> </w:t>
      </w:r>
    </w:p>
    <w:p w14:paraId="36C02B96" w14:textId="77777777" w:rsidR="00A72AE2" w:rsidRDefault="00B97D37" w:rsidP="00B97D37">
      <w:pPr>
        <w:rPr>
          <w:rStyle w:val="StyleUnderline"/>
        </w:rPr>
      </w:pPr>
      <w:r w:rsidRPr="00A72AE2">
        <w:rPr>
          <w:rStyle w:val="StyleUnderline"/>
          <w:highlight w:val="cyan"/>
        </w:rPr>
        <w:t xml:space="preserve">a </w:t>
      </w:r>
      <w:r w:rsidRPr="00A72AE2">
        <w:rPr>
          <w:rStyle w:val="Emphasis"/>
          <w:highlight w:val="cyan"/>
        </w:rPr>
        <w:t>nuclear terrorist event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could be a </w:t>
      </w:r>
      <w:r w:rsidRPr="00A72AE2">
        <w:rPr>
          <w:rStyle w:val="Emphasis"/>
          <w:highlight w:val="cyan"/>
        </w:rPr>
        <w:t>catalyst</w:t>
      </w:r>
      <w:r w:rsidRPr="00A72AE2">
        <w:rPr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for a </w:t>
      </w:r>
      <w:r w:rsidRPr="00A72AE2">
        <w:rPr>
          <w:rStyle w:val="Emphasis"/>
          <w:szCs w:val="26"/>
          <w:highlight w:val="cyan"/>
        </w:rPr>
        <w:t>much larger nuclear exchange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think about the </w:t>
      </w:r>
      <w:r w:rsidRPr="00A72AE2">
        <w:rPr>
          <w:rStyle w:val="Emphasis"/>
          <w:highlight w:val="cyan"/>
        </w:rPr>
        <w:t>leaders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of</w:t>
      </w:r>
      <w:r w:rsidR="00A72AE2">
        <w:t xml:space="preserve"> </w:t>
      </w:r>
      <w:r w:rsidRPr="00A72AE2">
        <w:rPr>
          <w:rStyle w:val="StyleUnderline"/>
          <w:highlight w:val="cyan"/>
        </w:rPr>
        <w:t>nuclear weapons states</w:t>
      </w:r>
      <w:r w:rsidR="00A72AE2">
        <w:t xml:space="preserve"> </w:t>
      </w:r>
      <w:r w:rsidRPr="00A72AE2">
        <w:rPr>
          <w:rStyle w:val="StyleUnderline"/>
          <w:highlight w:val="cyan"/>
        </w:rPr>
        <w:t xml:space="preserve">we have to worry about </w:t>
      </w:r>
      <w:r w:rsidRPr="00A72AE2">
        <w:rPr>
          <w:rStyle w:val="Emphasis"/>
          <w:highlight w:val="cyan"/>
        </w:rPr>
        <w:t>rush action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the</w:t>
      </w:r>
      <w:r w:rsidRPr="00A72AE2">
        <w:rPr>
          <w:highlight w:val="cyan"/>
        </w:rPr>
        <w:t xml:space="preserve"> </w:t>
      </w:r>
      <w:r w:rsidRPr="00A72AE2">
        <w:rPr>
          <w:rStyle w:val="Emphasis"/>
          <w:sz w:val="24"/>
          <w:highlight w:val="cyan"/>
        </w:rPr>
        <w:t>biggest risk of a catastrophic nuclear event</w:t>
      </w:r>
      <w:r w:rsidRPr="00A72AE2">
        <w:rPr>
          <w:highlight w:val="cyan"/>
        </w:rPr>
        <w:t xml:space="preserve"> </w:t>
      </w:r>
      <w:r w:rsidRPr="00A72AE2">
        <w:rPr>
          <w:rStyle w:val="StyleUnderline"/>
          <w:highlight w:val="cyan"/>
        </w:rPr>
        <w:t>will come from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miscalc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or a </w:t>
      </w:r>
      <w:r w:rsidRPr="00A72AE2">
        <w:rPr>
          <w:rStyle w:val="Emphasis"/>
          <w:highlight w:val="cyan"/>
        </w:rPr>
        <w:t>misperceived use.</w:t>
      </w:r>
    </w:p>
    <w:p w14:paraId="252D8AE4" w14:textId="77777777" w:rsidR="00A72AE2" w:rsidRDefault="00B97D37" w:rsidP="00B97D37">
      <w:pPr>
        <w:pStyle w:val="Heading3"/>
        <w:rPr>
          <w:rStyle w:val="StyleUnderline"/>
          <w:highlight w:val="yellow"/>
        </w:rPr>
      </w:pPr>
      <w:r w:rsidRPr="00A72AE2">
        <w:t>Advantage CP---1NC</w:t>
      </w:r>
    </w:p>
    <w:p w14:paraId="39CFB2CE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The United States should fully fund the ICBMs leg of the arsenal without taking funds from other defense items and fully fund the air leg of the arsenal. </w:t>
      </w:r>
    </w:p>
    <w:p w14:paraId="7E908721" w14:textId="77777777" w:rsidR="00A72AE2" w:rsidRDefault="00B97D37" w:rsidP="00B97D37">
      <w:pPr>
        <w:pStyle w:val="Heading3"/>
        <w:rPr>
          <w:rStyle w:val="StyleUnderline"/>
          <w:highlight w:val="yellow"/>
        </w:rPr>
      </w:pPr>
      <w:r w:rsidRPr="00A72AE2">
        <w:t>Arms Control---1NC</w:t>
      </w:r>
    </w:p>
    <w:p w14:paraId="6767CA03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ICBM reductions </w:t>
      </w:r>
      <w:r w:rsidRPr="00A72AE2">
        <w:rPr>
          <w:u w:val="single"/>
        </w:rPr>
        <w:t>won’t assure Russia</w:t>
      </w:r>
      <w:r w:rsidRPr="00A72AE2">
        <w:t xml:space="preserve"> until </w:t>
      </w:r>
      <w:r w:rsidRPr="00A72AE2">
        <w:rPr>
          <w:u w:val="single"/>
        </w:rPr>
        <w:t>missile defense</w:t>
      </w:r>
      <w:r w:rsidRPr="00A72AE2">
        <w:t xml:space="preserve"> is addressed. </w:t>
      </w:r>
    </w:p>
    <w:p w14:paraId="6F628CD4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Charap et al 22</w:t>
      </w:r>
      <w:r w:rsidR="00A72AE2">
        <w:t xml:space="preserve"> </w:t>
      </w:r>
    </w:p>
    <w:p w14:paraId="5C926681" w14:textId="038BBCF6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MIRVing functions</w:t>
      </w:r>
      <w:r w:rsidRPr="00A72AE2">
        <w:rPr>
          <w:rStyle w:val="StyleUnderline"/>
          <w:highlight w:val="cyan"/>
        </w:rPr>
        <w:t xml:space="preserve"> as 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8"/>
          <w:szCs w:val="28"/>
          <w:highlight w:val="cyan"/>
        </w:rPr>
        <w:t>countermeasure to missile defence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some suggest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Russia might agree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 reduce its ICBM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bilateral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reductions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are </w:t>
      </w:r>
      <w:r w:rsidRPr="00A72AE2">
        <w:rPr>
          <w:rStyle w:val="Emphasis"/>
          <w:highlight w:val="cyan"/>
        </w:rPr>
        <w:t>unlikely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to go far as long as </w:t>
      </w:r>
      <w:r w:rsidRPr="00A72AE2">
        <w:rPr>
          <w:rStyle w:val="Emphasis"/>
          <w:highlight w:val="cyan"/>
        </w:rPr>
        <w:t>Russia’s strategic stability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concerns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related to </w:t>
      </w:r>
      <w:r w:rsidRPr="00A72AE2">
        <w:rPr>
          <w:rStyle w:val="Emphasis"/>
          <w:sz w:val="28"/>
          <w:szCs w:val="28"/>
          <w:highlight w:val="cyan"/>
        </w:rPr>
        <w:t>US missile defences remain unaddressed</w:t>
      </w:r>
      <w:r w:rsidR="00A72AE2">
        <w:rPr>
          <w:sz w:val="16"/>
        </w:rPr>
        <w:t xml:space="preserve"> </w:t>
      </w:r>
    </w:p>
    <w:p w14:paraId="1BFDAAC7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No </w:t>
      </w:r>
      <w:r w:rsidRPr="00A72AE2">
        <w:rPr>
          <w:u w:val="single"/>
        </w:rPr>
        <w:t>credibility</w:t>
      </w:r>
      <w:r w:rsidRPr="00A72AE2">
        <w:t xml:space="preserve">. Single triad changes are </w:t>
      </w:r>
      <w:r w:rsidRPr="00A72AE2">
        <w:rPr>
          <w:u w:val="single"/>
        </w:rPr>
        <w:t>not credible</w:t>
      </w:r>
      <w:r w:rsidRPr="00A72AE2">
        <w:t xml:space="preserve"> and are </w:t>
      </w:r>
      <w:r w:rsidRPr="00A72AE2">
        <w:rPr>
          <w:u w:val="single"/>
        </w:rPr>
        <w:t>useless</w:t>
      </w:r>
      <w:r w:rsidRPr="00A72AE2">
        <w:t xml:space="preserve"> for crisis stability.</w:t>
      </w:r>
    </w:p>
    <w:p w14:paraId="648AAE3F" w14:textId="77777777" w:rsidR="00A72AE2" w:rsidRDefault="00B97D37" w:rsidP="00B97D37">
      <w:pPr>
        <w:rPr>
          <w:rStyle w:val="StyleUnderline"/>
        </w:rPr>
      </w:pPr>
      <w:r w:rsidRPr="00A72AE2">
        <w:rPr>
          <w:rStyle w:val="Style13ptBold"/>
        </w:rPr>
        <w:t>Horovitz et. al 21</w:t>
      </w:r>
      <w:r w:rsidR="00A72AE2">
        <w:t xml:space="preserve"> </w:t>
      </w:r>
    </w:p>
    <w:p w14:paraId="2C10D08C" w14:textId="059598C8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benefits of SP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only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achieved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U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fundamentally changed</w:t>
      </w:r>
      <w:r w:rsidRPr="00A72AE2">
        <w:rPr>
          <w:rStyle w:val="StyleUnderline"/>
          <w:highlight w:val="cyan"/>
        </w:rPr>
        <w:t xml:space="preserve">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structure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of its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forces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Moscow and Beijing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voiced their doubts</w:t>
      </w:r>
      <w:r w:rsidRPr="00A72AE2">
        <w:rPr>
          <w:rStyle w:val="StyleUnderline"/>
          <w:highlight w:val="cyan"/>
        </w:rPr>
        <w:t xml:space="preserve">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of a </w:t>
      </w:r>
      <w:r w:rsidRPr="00A72AE2">
        <w:rPr>
          <w:rStyle w:val="Emphasis"/>
          <w:highlight w:val="cyan"/>
        </w:rPr>
        <w:t>US SP declaratory policy.</w:t>
      </w:r>
      <w:r w:rsidR="00A72AE2">
        <w:rPr>
          <w:rStyle w:val="Emphasis"/>
          <w:highlight w:val="cyan"/>
        </w:rPr>
        <w:t xml:space="preserve"> </w:t>
      </w:r>
      <w:r w:rsidRPr="00A72AE2">
        <w:rPr>
          <w:rStyle w:val="StyleUnderline"/>
          <w:highlight w:val="cyan"/>
        </w:rPr>
        <w:t>US adversaries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see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weapons only as </w:t>
      </w:r>
      <w:r w:rsidRPr="00A72AE2">
        <w:rPr>
          <w:rStyle w:val="Emphasis"/>
          <w:highlight w:val="cyan"/>
        </w:rPr>
        <w:t>means for dealing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with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aggression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Washington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have to </w:t>
      </w:r>
      <w:r w:rsidRPr="00A72AE2">
        <w:rPr>
          <w:rStyle w:val="Emphasis"/>
          <w:highlight w:val="cyan"/>
        </w:rPr>
        <w:t>significantly scale back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weapons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 other situations.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Just eliminating</w:t>
      </w:r>
      <w:r w:rsidRPr="00A72AE2">
        <w:rPr>
          <w:rStyle w:val="StyleUnderline"/>
          <w:highlight w:val="cyan"/>
        </w:rPr>
        <w:t xml:space="preserve"> </w:t>
      </w:r>
      <w:r w:rsidRPr="00A72AE2">
        <w:rPr>
          <w:rStyle w:val="Emphasis"/>
          <w:highlight w:val="cyan"/>
        </w:rPr>
        <w:t>individual categories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for example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ICBMs</w:t>
      </w:r>
      <w:r w:rsidRPr="00A72AE2">
        <w:rPr>
          <w:rStyle w:val="StyleUnderline"/>
          <w:highlight w:val="cyan"/>
        </w:rPr>
        <w:t xml:space="preserve">), </w:t>
      </w:r>
      <w:r w:rsidRPr="00A72AE2">
        <w:rPr>
          <w:rStyle w:val="Emphasis"/>
          <w:highlight w:val="cyan"/>
        </w:rPr>
        <w:t>would be insufficient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fear would continue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 be buttressed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sub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conventional precision strike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adversaries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prepare for this worst-case scenario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rather than trust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words alone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to convince adversaries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Washington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would have to </w:t>
      </w:r>
      <w:r w:rsidRPr="00A72AE2">
        <w:rPr>
          <w:rStyle w:val="Emphasis"/>
          <w:highlight w:val="cyan"/>
        </w:rPr>
        <w:t>relinquish key strategic capabilities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nuclear and non-nuclear alike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 ultimately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US military’s global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preeminence</w:t>
      </w:r>
      <w:r w:rsidR="00A72AE2">
        <w:rPr>
          <w:rStyle w:val="StyleUnderline"/>
        </w:rPr>
        <w:t xml:space="preserve"> </w:t>
      </w:r>
    </w:p>
    <w:p w14:paraId="2AB6465A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No risk of </w:t>
      </w:r>
      <w:r w:rsidRPr="00A72AE2">
        <w:rPr>
          <w:u w:val="single"/>
        </w:rPr>
        <w:t>arms control</w:t>
      </w:r>
      <w:r w:rsidRPr="00A72AE2">
        <w:t xml:space="preserve">. Russia will </w:t>
      </w:r>
      <w:r w:rsidRPr="00A72AE2">
        <w:rPr>
          <w:u w:val="single"/>
        </w:rPr>
        <w:t>pocket the concession</w:t>
      </w:r>
      <w:r w:rsidRPr="00A72AE2">
        <w:t xml:space="preserve">, and aren’t </w:t>
      </w:r>
      <w:r w:rsidRPr="00A72AE2">
        <w:rPr>
          <w:u w:val="single"/>
        </w:rPr>
        <w:t>swayed</w:t>
      </w:r>
      <w:r w:rsidRPr="00A72AE2">
        <w:t xml:space="preserve"> by </w:t>
      </w:r>
      <w:r w:rsidRPr="00A72AE2">
        <w:rPr>
          <w:u w:val="single"/>
        </w:rPr>
        <w:t>public pressure</w:t>
      </w:r>
      <w:r w:rsidRPr="00A72AE2">
        <w:t xml:space="preserve">. </w:t>
      </w:r>
    </w:p>
    <w:p w14:paraId="30BA7385" w14:textId="77777777" w:rsidR="00A72AE2" w:rsidRDefault="00B97D37" w:rsidP="00B97D37">
      <w:pPr>
        <w:rPr>
          <w:rStyle w:val="StyleUnderline"/>
        </w:rPr>
      </w:pPr>
      <w:r w:rsidRPr="00A72AE2">
        <w:rPr>
          <w:rStyle w:val="Style13ptBold"/>
        </w:rPr>
        <w:t>Costlow 18</w:t>
      </w:r>
      <w:r w:rsidR="00A72AE2">
        <w:t xml:space="preserve"> </w:t>
      </w:r>
    </w:p>
    <w:p w14:paraId="37B1D53D" w14:textId="4D31C2CF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If the U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were to </w:t>
      </w:r>
      <w:r w:rsidRPr="00A72AE2">
        <w:rPr>
          <w:rStyle w:val="Emphasis"/>
          <w:highlight w:val="cyan"/>
        </w:rPr>
        <w:t>unilaterally eliminate its ICBMs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One option is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Russia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eliminat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 all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their ICBMs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This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seems </w:t>
      </w:r>
      <w:r w:rsidRPr="00A72AE2">
        <w:rPr>
          <w:rStyle w:val="Emphasis"/>
          <w:highlight w:val="cyan"/>
        </w:rPr>
        <w:t>least likely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 xml:space="preserve">a </w:t>
      </w:r>
      <w:r w:rsidRPr="00A72AE2">
        <w:rPr>
          <w:rStyle w:val="Emphasis"/>
          <w:highlight w:val="cyan"/>
        </w:rPr>
        <w:t>much larger portion</w:t>
      </w:r>
      <w:r w:rsidRPr="00A72AE2">
        <w:rPr>
          <w:rStyle w:val="StyleUnderline"/>
          <w:highlight w:val="cyan"/>
        </w:rPr>
        <w:t xml:space="preserve"> of its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arsenal would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be cut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compared to the U.S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Russia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places multiple warheads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on its ICBMs</w:t>
      </w:r>
      <w:r w:rsidR="00A72AE2">
        <w:rPr>
          <w:rStyle w:val="StyleUnderline"/>
          <w:sz w:val="14"/>
        </w:rPr>
        <w:t xml:space="preserve"> </w:t>
      </w:r>
      <w:r w:rsidRPr="00A72AE2">
        <w:rPr>
          <w:rStyle w:val="StyleUnderline"/>
          <w:highlight w:val="cyan"/>
        </w:rPr>
        <w:t xml:space="preserve">it seems </w:t>
      </w:r>
      <w:r w:rsidRPr="00A72AE2">
        <w:rPr>
          <w:rStyle w:val="Emphasis"/>
          <w:highlight w:val="cyan"/>
        </w:rPr>
        <w:t>unlikely</w:t>
      </w:r>
      <w:r w:rsidRPr="00A72AE2">
        <w:rPr>
          <w:rStyle w:val="StyleUnderline"/>
          <w:highlight w:val="cyan"/>
        </w:rPr>
        <w:t xml:space="preserve"> that Russia would engage in the reciprocal elimination of ICBMs</w:t>
      </w:r>
      <w:r w:rsidR="00A72AE2">
        <w:rPr>
          <w:sz w:val="14"/>
        </w:rPr>
        <w:t xml:space="preserve">  </w:t>
      </w:r>
      <w:r w:rsidRPr="00A72AE2">
        <w:rPr>
          <w:rStyle w:val="StyleUnderline"/>
          <w:highlight w:val="cyan"/>
        </w:rPr>
        <w:t>more likely option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would be </w:t>
      </w:r>
      <w:r w:rsidRPr="00A72AE2">
        <w:rPr>
          <w:rStyle w:val="Emphasis"/>
          <w:sz w:val="26"/>
          <w:szCs w:val="26"/>
          <w:highlight w:val="cyan"/>
        </w:rPr>
        <w:t>pocketing the concession</w:t>
      </w:r>
      <w:r w:rsidRPr="00A72AE2">
        <w:rPr>
          <w:rStyle w:val="StyleUnderline"/>
          <w:highlight w:val="cyan"/>
        </w:rPr>
        <w:t xml:space="preserve"> 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claiming to begin discussions</w:t>
      </w:r>
      <w:r w:rsidR="00A72AE2">
        <w:rPr>
          <w:rStyle w:val="Emphasis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negotiations would likely go nowhere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both Russia and China</w:t>
      </w:r>
      <w:r w:rsidRPr="00A72AE2">
        <w:rPr>
          <w:rStyle w:val="StyleUnderline"/>
          <w:highlight w:val="cyan"/>
        </w:rPr>
        <w:t xml:space="preserve"> would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want to </w:t>
      </w:r>
      <w:r w:rsidRPr="00A72AE2">
        <w:rPr>
          <w:rStyle w:val="Emphasis"/>
          <w:highlight w:val="cyan"/>
        </w:rPr>
        <w:t>secure the advantage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Putin does not appear to be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swayed</w:t>
      </w:r>
      <w:r w:rsidRPr="00A72AE2">
        <w:rPr>
          <w:rStyle w:val="StyleUnderline"/>
          <w:highlight w:val="cyan"/>
        </w:rPr>
        <w:t xml:space="preserve"> by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pressure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Putin appears to believe that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defense spending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on nuclear forces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will </w:t>
      </w:r>
      <w:r w:rsidRPr="00A72AE2">
        <w:rPr>
          <w:rStyle w:val="Emphasis"/>
          <w:highlight w:val="cyan"/>
        </w:rPr>
        <w:t>drive economic prosperity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cutting defense would be </w:t>
      </w:r>
      <w:r w:rsidRPr="00A72AE2">
        <w:rPr>
          <w:rStyle w:val="Emphasis"/>
          <w:highlight w:val="cyan"/>
        </w:rPr>
        <w:t>equal to cutting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growth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strategic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deterrent remains a </w:t>
      </w:r>
      <w:r w:rsidRPr="00A72AE2">
        <w:rPr>
          <w:rStyle w:val="Emphasis"/>
          <w:highlight w:val="cyan"/>
        </w:rPr>
        <w:t>top priority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for which Russia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will </w:t>
      </w:r>
      <w:r w:rsidRPr="00A72AE2">
        <w:rPr>
          <w:rStyle w:val="Emphasis"/>
          <w:highlight w:val="cyan"/>
        </w:rPr>
        <w:t>spare no effort</w:t>
      </w:r>
      <w:r w:rsidR="00A72AE2">
        <w:rPr>
          <w:rStyle w:val="Emphasis"/>
        </w:rPr>
        <w:t xml:space="preserve"> </w:t>
      </w:r>
    </w:p>
    <w:p w14:paraId="2506FB87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AFF doesn’t solve---their evidence about “ending” the GBSD says it should be paused. </w:t>
      </w:r>
    </w:p>
    <w:p w14:paraId="5C207BDA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Arms control </w:t>
      </w:r>
      <w:r w:rsidRPr="00A72AE2">
        <w:rPr>
          <w:u w:val="single"/>
        </w:rPr>
        <w:t>fails</w:t>
      </w:r>
      <w:r w:rsidRPr="00A72AE2">
        <w:t xml:space="preserve">---Russia and China </w:t>
      </w:r>
      <w:r w:rsidRPr="00A72AE2">
        <w:rPr>
          <w:u w:val="single"/>
        </w:rPr>
        <w:t>say no</w:t>
      </w:r>
      <w:r w:rsidRPr="00A72AE2">
        <w:t xml:space="preserve">, and </w:t>
      </w:r>
      <w:r w:rsidRPr="00A72AE2">
        <w:rPr>
          <w:u w:val="single"/>
        </w:rPr>
        <w:t>no enforcement</w:t>
      </w:r>
      <w:r w:rsidRPr="00A72AE2">
        <w:t>.</w:t>
      </w:r>
    </w:p>
    <w:p w14:paraId="54820DF6" w14:textId="77777777" w:rsidR="00A72AE2" w:rsidRDefault="00B97D37" w:rsidP="00B97D37">
      <w:pPr>
        <w:rPr>
          <w:rStyle w:val="StyleUnderline"/>
        </w:rPr>
      </w:pPr>
      <w:r w:rsidRPr="00A72AE2">
        <w:rPr>
          <w:rStyle w:val="Style13ptBold"/>
        </w:rPr>
        <w:t>Williams &amp;</w:t>
      </w:r>
      <w:r w:rsidR="00A72AE2">
        <w:rPr>
          <w:rStyle w:val="Style13ptBold"/>
        </w:rPr>
        <w:t xml:space="preserve"> </w:t>
      </w:r>
      <w:r w:rsidRPr="00A72AE2">
        <w:rPr>
          <w:rStyle w:val="Style13ptBold"/>
        </w:rPr>
        <w:t>Adamopoulos 22</w:t>
      </w:r>
      <w:r w:rsidR="00A72AE2">
        <w:t xml:space="preserve"> </w:t>
      </w:r>
    </w:p>
    <w:p w14:paraId="516CE05A" w14:textId="34DBA801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Russia’s invasion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poisoned prospects for dialogue on reducing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nuc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activities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already proven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damaging</w:t>
      </w:r>
      <w:r w:rsidRPr="00A72AE2">
        <w:rPr>
          <w:rStyle w:val="StyleUnderline"/>
          <w:highlight w:val="cyan"/>
        </w:rPr>
        <w:t xml:space="preserve"> to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arms control and disarm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efforts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arms control has been under strain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war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highlighted its limits</w:t>
      </w:r>
      <w:r w:rsidRPr="00A72AE2">
        <w:rPr>
          <w:rStyle w:val="StyleUnderline"/>
          <w:highlight w:val="cyan"/>
        </w:rPr>
        <w:t xml:space="preserve"> in preventing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aggression</w:t>
      </w:r>
      <w:r w:rsidRPr="00A72AE2">
        <w:rPr>
          <w:rStyle w:val="StyleUnderline"/>
          <w:highlight w:val="cyan"/>
        </w:rPr>
        <w:t xml:space="preserve"> and </w:t>
      </w:r>
      <w:r w:rsidRPr="00A72AE2">
        <w:rPr>
          <w:rStyle w:val="Emphasis"/>
          <w:highlight w:val="cyan"/>
        </w:rPr>
        <w:t>escalation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the war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demonstrated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limits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focused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on avoiding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inadvertent escalation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Russia’s invasion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was </w:t>
      </w:r>
      <w:r w:rsidRPr="00A72AE2">
        <w:rPr>
          <w:rStyle w:val="Emphasis"/>
          <w:highlight w:val="cyan"/>
        </w:rPr>
        <w:t>not an accident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Russian and Chinese strategies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involve </w:t>
      </w:r>
      <w:r w:rsidRPr="00A72AE2">
        <w:rPr>
          <w:rStyle w:val="Emphasis"/>
          <w:highlight w:val="cyan"/>
        </w:rPr>
        <w:t>manipulation of risk</w:t>
      </w:r>
      <w:r w:rsidRPr="00A72AE2">
        <w:rPr>
          <w:rStyle w:val="StyleUnderline"/>
          <w:highlight w:val="cyan"/>
        </w:rPr>
        <w:t xml:space="preserve"> underpinned by 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reliance on nuclear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coercion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They do not want to reduce risks</w:t>
      </w:r>
      <w:r w:rsidR="00A72AE2">
        <w:rPr>
          <w:rStyle w:val="Emphasis"/>
        </w:rPr>
        <w:t xml:space="preserve">  </w:t>
      </w:r>
      <w:r w:rsidRPr="00A72AE2">
        <w:rPr>
          <w:rStyle w:val="StyleUnderline"/>
          <w:highlight w:val="cyan"/>
        </w:rPr>
        <w:t xml:space="preserve">Russia has </w:t>
      </w:r>
      <w:r w:rsidRPr="00A72AE2">
        <w:rPr>
          <w:rStyle w:val="Emphasis"/>
          <w:highlight w:val="cyan"/>
        </w:rPr>
        <w:t>consistently violated arms control obligations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Moscow has </w:t>
      </w:r>
      <w:r w:rsidRPr="00A72AE2">
        <w:rPr>
          <w:rStyle w:val="Emphasis"/>
          <w:highlight w:val="cyan"/>
        </w:rPr>
        <w:t>drawn down participation</w:t>
      </w:r>
      <w:r w:rsidRPr="00A72AE2">
        <w:rPr>
          <w:rStyle w:val="StyleUnderline"/>
          <w:highlight w:val="cyan"/>
        </w:rPr>
        <w:t xml:space="preserve"> 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activities, </w:t>
      </w:r>
      <w:r w:rsidRPr="00A72AE2">
        <w:rPr>
          <w:rStyle w:val="Emphasis"/>
          <w:highlight w:val="cyan"/>
        </w:rPr>
        <w:t>decreased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transparency</w:t>
      </w:r>
      <w:r w:rsidRPr="00A72AE2">
        <w:rPr>
          <w:rStyle w:val="StyleUnderline"/>
          <w:highlight w:val="cyan"/>
        </w:rPr>
        <w:t xml:space="preserve">, and </w:t>
      </w:r>
      <w:r w:rsidRPr="00A72AE2">
        <w:rPr>
          <w:rStyle w:val="Emphasis"/>
          <w:highlight w:val="cyan"/>
        </w:rPr>
        <w:t>backstopped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actions with nuclear threats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nuc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 are of </w:t>
      </w:r>
      <w:r w:rsidRPr="00A72AE2">
        <w:rPr>
          <w:rStyle w:val="Emphasis"/>
          <w:highlight w:val="cyan"/>
        </w:rPr>
        <w:t>increasing strategic value</w:t>
      </w:r>
      <w:r w:rsidRPr="00A72AE2">
        <w:rPr>
          <w:rStyle w:val="StyleUnderline"/>
          <w:highlight w:val="cyan"/>
        </w:rPr>
        <w:t xml:space="preserve"> to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autocrats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Putin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relied on nuc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throughout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Ukraine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tensions with China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may be a </w:t>
      </w:r>
      <w:r w:rsidRPr="00A72AE2">
        <w:rPr>
          <w:rStyle w:val="Emphasis"/>
          <w:highlight w:val="cyan"/>
        </w:rPr>
        <w:t>harbinger of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challenges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in deterring </w:t>
      </w:r>
      <w:r w:rsidRPr="00A72AE2">
        <w:rPr>
          <w:rStyle w:val="Emphasis"/>
          <w:highlight w:val="cyan"/>
        </w:rPr>
        <w:t>two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competitors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Future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arms control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will have to address </w:t>
      </w:r>
      <w:r w:rsidRPr="00A72AE2">
        <w:rPr>
          <w:rStyle w:val="Emphasis"/>
          <w:highlight w:val="cyan"/>
        </w:rPr>
        <w:t>multiple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domains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Traditional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tools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may </w:t>
      </w:r>
      <w:r w:rsidRPr="00A72AE2">
        <w:rPr>
          <w:rStyle w:val="Emphasis"/>
          <w:highlight w:val="cyan"/>
        </w:rPr>
        <w:t>struggle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arms control with only one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could create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opportunity for the other to pursue </w:t>
      </w:r>
      <w:r w:rsidRPr="00A72AE2">
        <w:rPr>
          <w:rStyle w:val="Emphasis"/>
          <w:highlight w:val="cyan"/>
        </w:rPr>
        <w:t>strategic superiority</w:t>
      </w:r>
      <w:r w:rsidR="00A72AE2">
        <w:rPr>
          <w:sz w:val="16"/>
        </w:rPr>
        <w:t xml:space="preserve"> </w:t>
      </w:r>
    </w:p>
    <w:p w14:paraId="4CF92FF1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Unilateral action </w:t>
      </w:r>
      <w:r w:rsidRPr="00A72AE2">
        <w:rPr>
          <w:u w:val="single"/>
        </w:rPr>
        <w:t>fails</w:t>
      </w:r>
      <w:r w:rsidRPr="00A72AE2">
        <w:t xml:space="preserve">. Arms races are </w:t>
      </w:r>
      <w:r w:rsidRPr="00A72AE2">
        <w:rPr>
          <w:u w:val="single"/>
        </w:rPr>
        <w:t>inevitable</w:t>
      </w:r>
      <w:r w:rsidRPr="00A72AE2">
        <w:t xml:space="preserve">---only </w:t>
      </w:r>
      <w:r w:rsidRPr="00A72AE2">
        <w:rPr>
          <w:u w:val="single"/>
        </w:rPr>
        <w:t>keeping up pressure</w:t>
      </w:r>
      <w:r w:rsidRPr="00A72AE2">
        <w:t xml:space="preserve"> brings adversaries to the table---the aff moves in the </w:t>
      </w:r>
      <w:r w:rsidRPr="00A72AE2">
        <w:rPr>
          <w:u w:val="single"/>
        </w:rPr>
        <w:t>wrong direction</w:t>
      </w:r>
      <w:r w:rsidRPr="00A72AE2">
        <w:t>.</w:t>
      </w:r>
    </w:p>
    <w:p w14:paraId="3784000A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Khatiri 23</w:t>
      </w:r>
      <w:r w:rsidR="00A72AE2">
        <w:t xml:space="preserve"> </w:t>
      </w:r>
    </w:p>
    <w:p w14:paraId="00E5ECDB" w14:textId="77CC9A48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Nukes are attractive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because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provide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guarantee against invasion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Reagan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managed to enact the </w:t>
      </w:r>
      <w:r w:rsidRPr="00A72AE2">
        <w:rPr>
          <w:rStyle w:val="Emphasis"/>
          <w:highlight w:val="cyan"/>
        </w:rPr>
        <w:t>first-ever</w:t>
      </w:r>
      <w:r w:rsidRPr="00A72AE2">
        <w:rPr>
          <w:rStyle w:val="StyleUnderline"/>
          <w:highlight w:val="cyan"/>
        </w:rPr>
        <w:t xml:space="preserve"> treaty that reduced the </w:t>
      </w:r>
      <w:r w:rsidRPr="00A72AE2">
        <w:rPr>
          <w:rStyle w:val="Emphasis"/>
          <w:highlight w:val="cyan"/>
        </w:rPr>
        <w:t>number</w:t>
      </w:r>
      <w:r w:rsidRPr="00A72AE2">
        <w:rPr>
          <w:rStyle w:val="StyleUnderline"/>
          <w:highlight w:val="cyan"/>
        </w:rPr>
        <w:t xml:space="preserve"> of nukes between the U.S. and the Soviet Union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 xml:space="preserve">They did it </w:t>
      </w:r>
      <w:r w:rsidRPr="00A72AE2">
        <w:rPr>
          <w:rStyle w:val="Emphasis"/>
          <w:highlight w:val="cyan"/>
        </w:rPr>
        <w:t>by, first, building more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 xml:space="preserve">Arms control and reduction are noble goals, but </w:t>
      </w:r>
      <w:r w:rsidRPr="00A72AE2">
        <w:rPr>
          <w:rStyle w:val="Emphasis"/>
          <w:highlight w:val="cyan"/>
        </w:rPr>
        <w:t>only if they are not unilateral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Americans must not lose sight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but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it is possible to convince enemies to </w:t>
      </w:r>
      <w:r w:rsidRPr="00A72AE2">
        <w:rPr>
          <w:rStyle w:val="Emphasis"/>
          <w:highlight w:val="cyan"/>
        </w:rPr>
        <w:t>stop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only if the U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increases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threat and cost 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prolif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by </w:t>
      </w:r>
      <w:r w:rsidRPr="00A72AE2">
        <w:rPr>
          <w:rStyle w:val="Emphasis"/>
          <w:highlight w:val="cyan"/>
        </w:rPr>
        <w:t>outpacing them</w:t>
      </w:r>
      <w:r w:rsidRPr="00A72AE2">
        <w:rPr>
          <w:rStyle w:val="StyleUnderline"/>
          <w:highlight w:val="cyan"/>
        </w:rPr>
        <w:t xml:space="preserve"> and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make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missiles </w:t>
      </w:r>
      <w:r w:rsidRPr="00A72AE2">
        <w:rPr>
          <w:rStyle w:val="Emphasis"/>
          <w:highlight w:val="cyan"/>
        </w:rPr>
        <w:t>obsolete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When we build, they build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When we stop, </w:t>
      </w:r>
      <w:r w:rsidRPr="00A72AE2">
        <w:rPr>
          <w:rStyle w:val="Emphasis"/>
          <w:highlight w:val="cyan"/>
        </w:rPr>
        <w:t>they build</w:t>
      </w:r>
      <w:r w:rsidR="00A72AE2">
        <w:rPr>
          <w:sz w:val="16"/>
        </w:rPr>
        <w:t xml:space="preserve"> </w:t>
      </w:r>
    </w:p>
    <w:p w14:paraId="42DB962B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No Russia impact. </w:t>
      </w:r>
    </w:p>
    <w:p w14:paraId="55034EA8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Rogan 22.</w:t>
      </w:r>
      <w:r w:rsidR="00A72AE2">
        <w:rPr>
          <w:rStyle w:val="Style13ptBold"/>
        </w:rPr>
        <w:t xml:space="preserve"> </w:t>
      </w:r>
    </w:p>
    <w:p w14:paraId="00F952B4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intent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Putin's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threat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is to </w:t>
      </w:r>
      <w:r w:rsidRPr="00A72AE2">
        <w:rPr>
          <w:rStyle w:val="Emphasis"/>
          <w:highlight w:val="cyan"/>
        </w:rPr>
        <w:t>dangle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escalation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to </w:t>
      </w:r>
      <w:r w:rsidRPr="00A72AE2">
        <w:rPr>
          <w:rStyle w:val="Emphasis"/>
          <w:highlight w:val="cyan"/>
        </w:rPr>
        <w:t>deter Western unity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This </w:t>
      </w:r>
      <w:r w:rsidRPr="00A72AE2">
        <w:rPr>
          <w:rStyle w:val="Emphasis"/>
          <w:highlight w:val="cyan"/>
        </w:rPr>
        <w:t>would not</w:t>
      </w:r>
      <w:r w:rsidRPr="00A72AE2">
        <w:rPr>
          <w:rStyle w:val="StyleUnderline"/>
          <w:highlight w:val="cyan"/>
        </w:rPr>
        <w:t xml:space="preserve"> be the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first time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Putin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needs</w:t>
      </w:r>
      <w:r w:rsidRPr="00A72AE2">
        <w:rPr>
          <w:rStyle w:val="StyleUnderline"/>
          <w:highlight w:val="cyan"/>
        </w:rPr>
        <w:t xml:space="preserve"> the West to </w:t>
      </w:r>
      <w:r w:rsidRPr="00A72AE2">
        <w:rPr>
          <w:rStyle w:val="Emphasis"/>
          <w:highlight w:val="cyan"/>
        </w:rPr>
        <w:t>hesitate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before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punishing</w:t>
      </w:r>
      <w:r w:rsidRPr="00A72AE2">
        <w:rPr>
          <w:rStyle w:val="StyleUnderline"/>
          <w:highlight w:val="cyan"/>
        </w:rPr>
        <w:t xml:space="preserve"> him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nuclear strike would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not be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Russia's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interest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Kremlin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appears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shocked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by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Western sanctions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imposed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upon its economy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were Russia to </w:t>
      </w:r>
      <w:r w:rsidRPr="00A72AE2">
        <w:rPr>
          <w:rStyle w:val="Emphasis"/>
          <w:highlight w:val="cyan"/>
        </w:rPr>
        <w:t>detonate a nuclear warhead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would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precipitate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total economic isolation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precipitating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mass protests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encouraging a palace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coup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it is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far from certain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Russian military forces would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carry out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nuclear attack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personnel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know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nuclear strike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would entail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catastrophic sanctions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degradation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of Russian military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honor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Russians know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this dynamic would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exacerbate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risk</w:t>
      </w:r>
      <w:r w:rsidR="00A72AE2">
        <w:rPr>
          <w:rStyle w:val="StyleUnderline"/>
        </w:rPr>
        <w:t xml:space="preserve"> </w:t>
      </w:r>
    </w:p>
    <w:p w14:paraId="5DD8866D" w14:textId="77777777" w:rsidR="00A72AE2" w:rsidRDefault="00B97D37" w:rsidP="00B97D37">
      <w:pPr>
        <w:pStyle w:val="Heading3"/>
        <w:rPr>
          <w:rStyle w:val="StyleUnderline"/>
          <w:highlight w:val="yellow"/>
        </w:rPr>
      </w:pPr>
      <w:r w:rsidRPr="00A72AE2">
        <w:t>Procurement---1NC</w:t>
      </w:r>
    </w:p>
    <w:p w14:paraId="4F83CDA2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The advantage is a </w:t>
      </w:r>
      <w:r w:rsidRPr="00A72AE2">
        <w:rPr>
          <w:u w:val="single"/>
        </w:rPr>
        <w:t>double turn</w:t>
      </w:r>
      <w:r w:rsidRPr="00A72AE2">
        <w:t xml:space="preserve"> with the first. It says that Russia is looking for a window of opportunity to expand. The first advantage says that Russia responds to the plan with reciprocal draw downs. </w:t>
      </w:r>
    </w:p>
    <w:p w14:paraId="29E2B0DB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Cutting the ICBM force results in </w:t>
      </w:r>
      <w:r w:rsidRPr="00A72AE2">
        <w:rPr>
          <w:u w:val="single"/>
        </w:rPr>
        <w:t>negligible</w:t>
      </w:r>
      <w:r w:rsidRPr="00A72AE2">
        <w:t xml:space="preserve"> savings, and </w:t>
      </w:r>
      <w:r w:rsidRPr="00A72AE2">
        <w:rPr>
          <w:u w:val="single"/>
        </w:rPr>
        <w:t>massive</w:t>
      </w:r>
      <w:r w:rsidRPr="00A72AE2">
        <w:t xml:space="preserve"> short-term costs. </w:t>
      </w:r>
    </w:p>
    <w:p w14:paraId="4C781DF9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Kroenig et al., 21</w:t>
      </w:r>
      <w:r w:rsidR="00A72AE2">
        <w:t xml:space="preserve"> </w:t>
      </w:r>
    </w:p>
    <w:p w14:paraId="1415700C" w14:textId="664A9E6D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land leg is the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cheapest leg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cutting 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ICBM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by a quarter </w:t>
      </w:r>
      <w:r w:rsidRPr="00A72AE2">
        <w:rPr>
          <w:rStyle w:val="Emphasis"/>
          <w:highlight w:val="cyan"/>
        </w:rPr>
        <w:t>would not result</w:t>
      </w:r>
      <w:r w:rsidRPr="00A72AE2">
        <w:rPr>
          <w:rStyle w:val="StyleUnderline"/>
          <w:highlight w:val="cyan"/>
        </w:rPr>
        <w:t xml:space="preserve"> in a 25 percent discount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 xml:space="preserve">annual savings from ICBM cuts would come to 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less than one percent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any cost savings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depend on how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planners decide to allocate</w:t>
      </w:r>
      <w:r w:rsidRPr="00A72AE2">
        <w:rPr>
          <w:rStyle w:val="StyleUnderline"/>
          <w:highlight w:val="cyan"/>
        </w:rPr>
        <w:t xml:space="preserve"> the ICBM reductions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There are currently fifty empty silos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Because adversaries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do not know which silos are empty,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enemy counterforce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would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need to expend </w:t>
      </w:r>
      <w:r w:rsidRPr="00A72AE2">
        <w:rPr>
          <w:rStyle w:val="Emphasis"/>
          <w:highlight w:val="cyan"/>
        </w:rPr>
        <w:t>two nuclear warheads per silo on the fifty empty silos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 xml:space="preserve">. Missile silos </w:t>
      </w:r>
      <w:r w:rsidRPr="00A72AE2">
        <w:rPr>
          <w:rStyle w:val="Emphasis"/>
          <w:highlight w:val="cyan"/>
        </w:rPr>
        <w:t>cannot be left empty and un-crewed for long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>enable adversaries to determine which silos were empty</w:t>
      </w:r>
      <w:r w:rsidRPr="00A72AE2">
        <w:rPr>
          <w:sz w:val="14"/>
          <w:highlight w:val="cyan"/>
        </w:rPr>
        <w:t>.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 xml:space="preserve">operating costs </w:t>
      </w:r>
      <w:r w:rsidRPr="00A72AE2">
        <w:rPr>
          <w:rStyle w:val="Emphasis"/>
          <w:highlight w:val="cyan"/>
        </w:rPr>
        <w:t>would not be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reduced</w:t>
      </w:r>
      <w:r w:rsidR="00A72AE2">
        <w:rPr>
          <w:sz w:val="14"/>
        </w:rPr>
        <w:t xml:space="preserve">  </w:t>
      </w:r>
      <w:r w:rsidRPr="00A72AE2">
        <w:rPr>
          <w:rStyle w:val="StyleUnderline"/>
          <w:highlight w:val="cyan"/>
        </w:rPr>
        <w:t>Shutting down an entire missile wing,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result in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short-term costs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costs include </w:t>
      </w:r>
      <w:r w:rsidRPr="00A72AE2">
        <w:rPr>
          <w:rStyle w:val="Emphasis"/>
          <w:highlight w:val="cyan"/>
        </w:rPr>
        <w:t>removing the missiles</w:t>
      </w:r>
      <w:r w:rsidRPr="00A72AE2">
        <w:rPr>
          <w:rStyle w:val="StyleUnderline"/>
          <w:highlight w:val="cyan"/>
        </w:rPr>
        <w:t xml:space="preserve">, </w:t>
      </w:r>
      <w:r w:rsidRPr="00A72AE2">
        <w:rPr>
          <w:rStyle w:val="Emphasis"/>
          <w:highlight w:val="cyan"/>
        </w:rPr>
        <w:t>transporting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warheads</w:t>
      </w:r>
      <w:r w:rsidRPr="00A72AE2">
        <w:rPr>
          <w:rStyle w:val="StyleUnderline"/>
          <w:highlight w:val="cyan"/>
        </w:rPr>
        <w:t xml:space="preserve">, </w:t>
      </w:r>
      <w:r w:rsidRPr="00A72AE2">
        <w:rPr>
          <w:rStyle w:val="Emphasis"/>
          <w:highlight w:val="cyan"/>
        </w:rPr>
        <w:t>demolishing structures</w:t>
      </w:r>
      <w:r w:rsidRPr="00A72AE2">
        <w:rPr>
          <w:rStyle w:val="StyleUnderline"/>
          <w:highlight w:val="cyan"/>
        </w:rPr>
        <w:t>, 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environmental cleanup</w:t>
      </w:r>
      <w:r w:rsidR="00A72AE2">
        <w:rPr>
          <w:sz w:val="14"/>
        </w:rPr>
        <w:t xml:space="preserve"> </w:t>
      </w:r>
    </w:p>
    <w:p w14:paraId="4195F679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Doesn’t solve deterrence---funding won’t be properly redirected if fights are true! </w:t>
      </w:r>
    </w:p>
    <w:p w14:paraId="4AE8BCDD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No risk of accidents. </w:t>
      </w:r>
    </w:p>
    <w:p w14:paraId="34DFF404" w14:textId="77777777" w:rsidR="00A72AE2" w:rsidRDefault="00B97D37" w:rsidP="00B97D37">
      <w:pPr>
        <w:rPr>
          <w:rStyle w:val="StyleUnderline"/>
        </w:rPr>
      </w:pPr>
      <w:r w:rsidRPr="00A72AE2">
        <w:rPr>
          <w:rStyle w:val="Style13ptBold"/>
        </w:rPr>
        <w:t>Quackenbush 23</w:t>
      </w:r>
      <w:r w:rsidR="00A72AE2">
        <w:t xml:space="preserve"> </w:t>
      </w:r>
    </w:p>
    <w:p w14:paraId="721A7097" w14:textId="20734504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There is a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divide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between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accidental war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models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lit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central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is that something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inadvertent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results in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war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purely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by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chance</w:t>
      </w:r>
      <w:r w:rsidRPr="00A72AE2">
        <w:rPr>
          <w:sz w:val="16"/>
          <w:highlight w:val="cyan"/>
        </w:rPr>
        <w:t xml:space="preserve">, </w:t>
      </w:r>
      <w:r w:rsidRPr="00A72AE2">
        <w:rPr>
          <w:rStyle w:val="Emphasis"/>
          <w:highlight w:val="cyan"/>
        </w:rPr>
        <w:t>without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choice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No war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occurred in this manner</w:t>
      </w:r>
      <w:r w:rsidRPr="00A72AE2">
        <w:rPr>
          <w:sz w:val="16"/>
          <w:highlight w:val="cyan"/>
        </w:rPr>
        <w:t xml:space="preserve">, </w:t>
      </w:r>
      <w:r w:rsidRPr="00A72AE2">
        <w:rPr>
          <w:rStyle w:val="StyleUnderline"/>
          <w:highlight w:val="cyan"/>
        </w:rPr>
        <w:t>so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no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cases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correspond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in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stark contrast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to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discussions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This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adds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leader’s choice</w:t>
      </w:r>
      <w:r w:rsidR="00A72AE2">
        <w:rPr>
          <w:sz w:val="16"/>
        </w:rPr>
        <w:t xml:space="preserve">  </w:t>
      </w:r>
      <w:r w:rsidRPr="00A72AE2">
        <w:rPr>
          <w:rStyle w:val="Emphasis"/>
          <w:highlight w:val="cyan"/>
        </w:rPr>
        <w:t>no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war is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accidental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mistaken warning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seems to be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about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incomplete info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The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only way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for monitoring to affect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likelihood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making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info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complete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Info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can affect the likelihood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leaders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choose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war</w:t>
      </w:r>
      <w:r w:rsidRPr="00A72AE2">
        <w:rPr>
          <w:sz w:val="16"/>
          <w:highlight w:val="cyan"/>
        </w:rPr>
        <w:t xml:space="preserve">, </w:t>
      </w:r>
      <w:r w:rsidRPr="00A72AE2">
        <w:rPr>
          <w:rStyle w:val="StyleUnderline"/>
          <w:highlight w:val="cyan"/>
        </w:rPr>
        <w:t>but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will not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affect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from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chance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Incomplete info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already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accounted for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both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logic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and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evidence contradict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accidental war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scholars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want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to believe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military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can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cause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war</w:t>
      </w:r>
      <w:r w:rsidR="00A72AE2">
        <w:rPr>
          <w:sz w:val="16"/>
        </w:rPr>
        <w:t xml:space="preserve"> </w:t>
      </w:r>
    </w:p>
    <w:p w14:paraId="67E91134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ICBMs are </w:t>
      </w:r>
      <w:r w:rsidRPr="00A72AE2">
        <w:rPr>
          <w:u w:val="single"/>
        </w:rPr>
        <w:t>affordable</w:t>
      </w:r>
      <w:r w:rsidRPr="00A72AE2">
        <w:t xml:space="preserve"> and the </w:t>
      </w:r>
      <w:r w:rsidRPr="00A72AE2">
        <w:rPr>
          <w:u w:val="single"/>
        </w:rPr>
        <w:t>least expensive</w:t>
      </w:r>
      <w:r w:rsidRPr="00A72AE2">
        <w:t xml:space="preserve"> leg.</w:t>
      </w:r>
    </w:p>
    <w:p w14:paraId="5AF8A8AB" w14:textId="77777777" w:rsidR="00A72AE2" w:rsidRDefault="00B97D37" w:rsidP="00B97D37">
      <w:pPr>
        <w:rPr>
          <w:rStyle w:val="StyleUnderline"/>
        </w:rPr>
      </w:pPr>
      <w:r w:rsidRPr="00A72AE2">
        <w:rPr>
          <w:rStyle w:val="Style13ptBold"/>
        </w:rPr>
        <w:t>Kroenig 18</w:t>
      </w:r>
      <w:r w:rsidR="00A72AE2">
        <w:t xml:space="preserve"> </w:t>
      </w:r>
    </w:p>
    <w:p w14:paraId="7966E6EA" w14:textId="7C0953BA" w:rsidR="00A72AE2" w:rsidRDefault="00B97D37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nuclear mod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will make up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5 to 7 percent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of 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defense budget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This is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much smaller</w:t>
      </w:r>
      <w:r w:rsidRPr="00A72AE2">
        <w:rPr>
          <w:rStyle w:val="StyleUnderline"/>
          <w:highlight w:val="cyan"/>
        </w:rPr>
        <w:t xml:space="preserve"> than </w:t>
      </w:r>
      <w:r w:rsidRPr="00A72AE2">
        <w:rPr>
          <w:rStyle w:val="Emphasis"/>
          <w:highlight w:val="cyan"/>
        </w:rPr>
        <w:t>historic levels</w:t>
      </w:r>
      <w:r w:rsidRPr="00A72AE2">
        <w:rPr>
          <w:rStyle w:val="StyleUnderline"/>
          <w:highlight w:val="cyan"/>
        </w:rPr>
        <w:t xml:space="preserve"> of spending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ICBMs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are the </w:t>
      </w:r>
      <w:r w:rsidRPr="00A72AE2">
        <w:rPr>
          <w:rStyle w:val="Emphasis"/>
          <w:highlight w:val="cyan"/>
        </w:rPr>
        <w:t>least costly leg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Placing a nuc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in a </w:t>
      </w:r>
      <w:r w:rsidRPr="00A72AE2">
        <w:rPr>
          <w:rStyle w:val="Emphasis"/>
          <w:highlight w:val="cyan"/>
        </w:rPr>
        <w:t>fixed silo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is </w:t>
      </w:r>
      <w:r w:rsidRPr="00A72AE2">
        <w:rPr>
          <w:rStyle w:val="Emphasis"/>
          <w:highlight w:val="cyan"/>
        </w:rPr>
        <w:t>much cheaper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building a </w:t>
      </w:r>
      <w:r w:rsidRPr="00A72AE2">
        <w:rPr>
          <w:rStyle w:val="Emphasis"/>
          <w:highlight w:val="cyan"/>
        </w:rPr>
        <w:t>new stealth bomber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annual operating costs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are estimated at $1.4 billion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If cost savings are a top priority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ICBM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should </w:t>
      </w:r>
      <w:r w:rsidRPr="00A72AE2">
        <w:rPr>
          <w:rStyle w:val="Emphasis"/>
          <w:highlight w:val="cyan"/>
        </w:rPr>
        <w:t xml:space="preserve">not </w:t>
      </w:r>
      <w:r w:rsidRPr="00A72AE2">
        <w:rPr>
          <w:rStyle w:val="StyleUnderline"/>
          <w:highlight w:val="cyan"/>
        </w:rPr>
        <w:t>be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on the chop- ping block</w:t>
      </w:r>
      <w:r w:rsidR="00A72AE2">
        <w:rPr>
          <w:sz w:val="16"/>
        </w:rPr>
        <w:t xml:space="preserve"> </w:t>
      </w:r>
    </w:p>
    <w:p w14:paraId="001CFE37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rPr>
          <w:rFonts w:cs="Arial"/>
        </w:rPr>
        <w:t xml:space="preserve">No catastrophic cyberattacks---25 years of empirics prove they stay </w:t>
      </w:r>
      <w:r w:rsidRPr="00A72AE2">
        <w:rPr>
          <w:rFonts w:cs="Arial"/>
          <w:u w:val="single"/>
        </w:rPr>
        <w:t>low-level</w:t>
      </w:r>
      <w:r w:rsidRPr="00A72AE2">
        <w:rPr>
          <w:rFonts w:cs="Arial"/>
        </w:rPr>
        <w:t xml:space="preserve"> and </w:t>
      </w:r>
      <w:r w:rsidRPr="00A72AE2">
        <w:rPr>
          <w:rFonts w:cs="Arial"/>
          <w:u w:val="single"/>
        </w:rPr>
        <w:t>non-escalatory</w:t>
      </w:r>
      <w:r w:rsidRPr="00A72AE2">
        <w:rPr>
          <w:rFonts w:cs="Arial"/>
        </w:rPr>
        <w:t>.</w:t>
      </w:r>
    </w:p>
    <w:p w14:paraId="0DC39570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Style13ptBold"/>
        </w:rPr>
        <w:t>Lewis 20</w:t>
      </w:r>
      <w:r w:rsidR="00A72AE2">
        <w:t xml:space="preserve"> </w:t>
      </w:r>
    </w:p>
    <w:p w14:paraId="3714FFA6" w14:textId="77777777" w:rsidR="00A72AE2" w:rsidRDefault="00B97D37" w:rsidP="00B97D37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catastrophic cyberattack</w:t>
      </w:r>
      <w:r w:rsidRPr="00A72AE2">
        <w:rPr>
          <w:rStyle w:val="StyleUnderline"/>
          <w:highlight w:val="cyan"/>
        </w:rPr>
        <w:t xml:space="preserve">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remains </w:t>
      </w:r>
      <w:r w:rsidR="00A72AE2">
        <w:rPr>
          <w:rStyle w:val="Emphasis"/>
          <w:sz w:val="28"/>
          <w:szCs w:val="28"/>
        </w:rPr>
        <w:t xml:space="preserve"> </w:t>
      </w:r>
      <w:r w:rsidRPr="00A72AE2">
        <w:rPr>
          <w:rStyle w:val="Emphasis"/>
          <w:sz w:val="28"/>
          <w:szCs w:val="28"/>
          <w:highlight w:val="cyan"/>
        </w:rPr>
        <w:t>imaginary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catastrophe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 xml:space="preserve">must produce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 xml:space="preserve">mass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 xml:space="preserve">casualties 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.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cyber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catastrophe requires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technical skills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actors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do not possess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There is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uncertainty</w:t>
      </w:r>
      <w:r w:rsidRPr="00A72AE2">
        <w:rPr>
          <w:sz w:val="12"/>
          <w:highlight w:val="cyan"/>
        </w:rPr>
        <w:t xml:space="preserve"> </w:t>
      </w:r>
      <w:r w:rsidRPr="00A72AE2">
        <w:rPr>
          <w:rStyle w:val="StyleUnderline"/>
          <w:highlight w:val="cyan"/>
        </w:rPr>
        <w:t>among potential attackers about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U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ability to attribute</w:t>
      </w:r>
      <w:r w:rsidRPr="00A72AE2">
        <w:rPr>
          <w:sz w:val="12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that they are </w:t>
      </w:r>
      <w:r w:rsidRPr="00A72AE2">
        <w:rPr>
          <w:rStyle w:val="Emphasis"/>
          <w:highlight w:val="cyan"/>
        </w:rPr>
        <w:t xml:space="preserve">unwilling to risk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retaliation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>. (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Their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emphasis is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 xml:space="preserve">espionage and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coercion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U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opponents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have no interest in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 xml:space="preserve">a catastrophic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attack</w:t>
      </w:r>
      <w:r w:rsidRPr="00A72AE2">
        <w:rPr>
          <w:sz w:val="12"/>
          <w:highlight w:val="cyan"/>
        </w:rPr>
        <w:t xml:space="preserve"> </w:t>
      </w:r>
      <w:r w:rsidRPr="00A72AE2">
        <w:rPr>
          <w:rStyle w:val="StyleUnderline"/>
          <w:highlight w:val="cyan"/>
        </w:rPr>
        <w:t>since it would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produce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catastrophic retal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.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inadvertent escalation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>has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never occurred</w:t>
      </w:r>
      <w:r w:rsidRPr="00A72AE2">
        <w:rPr>
          <w:rStyle w:val="StyleUnderline"/>
          <w:highlight w:val="cyan"/>
        </w:rPr>
        <w:t>.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 xml:space="preserve">suggests 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high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control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by advanced states.</w:t>
      </w:r>
      <w:r w:rsidRPr="00A72AE2">
        <w:rPr>
          <w:sz w:val="12"/>
          <w:highlight w:val="cyan"/>
        </w:rPr>
        <w:t xml:space="preserve"> </w:t>
      </w:r>
      <w:r w:rsidRPr="00A72AE2">
        <w:rPr>
          <w:rStyle w:val="StyleUnderline"/>
          <w:highlight w:val="cyan"/>
        </w:rPr>
        <w:t>Attackers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 xml:space="preserve">seek to </w:t>
      </w:r>
      <w:r w:rsidRPr="00A72AE2">
        <w:rPr>
          <w:rStyle w:val="Emphasis"/>
          <w:highlight w:val="cyan"/>
        </w:rPr>
        <w:t xml:space="preserve">avoid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escalation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scenarios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>discount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robustness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 xml:space="preserve">of modern </w:t>
      </w:r>
      <w:r w:rsidRPr="00A72AE2">
        <w:rPr>
          <w:rStyle w:val="Emphasis"/>
          <w:highlight w:val="cyan"/>
        </w:rPr>
        <w:t>econ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given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attention to cybersecurity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people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 xml:space="preserve">quickly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rebuild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after </w:t>
      </w:r>
      <w:r w:rsidRPr="00A72AE2">
        <w:rPr>
          <w:rStyle w:val="Emphasis"/>
          <w:highlight w:val="cyan"/>
        </w:rPr>
        <w:t>25 years</w:t>
      </w:r>
      <w:r w:rsidRPr="00A72AE2">
        <w:rPr>
          <w:rStyle w:val="StyleUnderline"/>
          <w:highlight w:val="cyan"/>
        </w:rPr>
        <w:t xml:space="preserve"> without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Why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raised so often?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first reports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 xml:space="preserve">hoped to </w:t>
      </w:r>
      <w:r w:rsidRPr="00A72AE2">
        <w:rPr>
          <w:rStyle w:val="Emphasis"/>
          <w:highlight w:val="cyan"/>
        </w:rPr>
        <w:t>scare people into action</w:t>
      </w:r>
      <w:r w:rsidRPr="00A72AE2">
        <w:rPr>
          <w:rStyle w:val="StyleUnderline"/>
          <w:highlight w:val="cyan"/>
        </w:rPr>
        <w:t>.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>The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shadow of nuclear annihilation</w:t>
      </w:r>
      <w:r w:rsidRPr="00A72AE2">
        <w:rPr>
          <w:rStyle w:val="StyleUnderline"/>
          <w:highlight w:val="cyan"/>
        </w:rPr>
        <w:t xml:space="preserve"> still shapes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thinking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to expect </w:t>
      </w:r>
      <w:r w:rsidRPr="00A72AE2">
        <w:rPr>
          <w:rStyle w:val="Emphasis"/>
          <w:highlight w:val="cyan"/>
        </w:rPr>
        <w:t>extreme outcomes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also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9/11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</w:p>
    <w:p w14:paraId="133BD971" w14:textId="77777777" w:rsidR="00A72AE2" w:rsidRDefault="00B97D37" w:rsidP="00B97D37">
      <w:pPr>
        <w:pStyle w:val="Heading4"/>
        <w:rPr>
          <w:rStyle w:val="StyleUnderline"/>
          <w:highlight w:val="yellow"/>
        </w:rPr>
      </w:pPr>
      <w:r w:rsidRPr="00A72AE2">
        <w:t xml:space="preserve">No China or Russia threat impact. </w:t>
      </w:r>
    </w:p>
    <w:p w14:paraId="0DC9A933" w14:textId="77777777" w:rsidR="00A72AE2" w:rsidRDefault="009B0026" w:rsidP="009B0026">
      <w:pPr>
        <w:pStyle w:val="Heading2"/>
        <w:rPr>
          <w:rStyle w:val="StyleUnderline"/>
          <w:highlight w:val="yellow"/>
        </w:rPr>
      </w:pPr>
      <w:r w:rsidRPr="00A72AE2">
        <w:t>2NC</w:t>
      </w:r>
    </w:p>
    <w:p w14:paraId="4084F917" w14:textId="77777777" w:rsidR="00A72AE2" w:rsidRDefault="009B0026" w:rsidP="009B0026">
      <w:pPr>
        <w:pStyle w:val="Heading3"/>
        <w:rPr>
          <w:rStyle w:val="StyleUnderline"/>
          <w:highlight w:val="yellow"/>
        </w:rPr>
      </w:pPr>
      <w:r w:rsidRPr="00A72AE2">
        <w:t>Russia DA---2NC</w:t>
      </w:r>
    </w:p>
    <w:p w14:paraId="76566EE7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rPr>
          <w:u w:val="single"/>
        </w:rPr>
        <w:t>Extinction</w:t>
      </w:r>
      <w:r w:rsidRPr="00A72AE2">
        <w:t>.</w:t>
      </w:r>
    </w:p>
    <w:p w14:paraId="56350E68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Bartoux 22</w:t>
      </w:r>
      <w:r w:rsidR="00A72AE2">
        <w:t xml:space="preserve"> </w:t>
      </w:r>
    </w:p>
    <w:p w14:paraId="7B94A38C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 xml:space="preserve">nuclear arsenals remain </w:t>
      </w:r>
      <w:r w:rsidRPr="00A72AE2">
        <w:rPr>
          <w:rStyle w:val="Emphasis"/>
          <w:highlight w:val="cyan"/>
        </w:rPr>
        <w:t>alive and well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M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does not take into account the possibility of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accidental and </w:t>
      </w:r>
      <w:r w:rsidRPr="00A72AE2">
        <w:rPr>
          <w:rStyle w:val="Emphasis"/>
          <w:highlight w:val="cyan"/>
        </w:rPr>
        <w:t>unauthorized nuclear explosions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4"/>
          <w:highlight w:val="cyan"/>
        </w:rPr>
        <w:t>nuclear terrorism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setting off a </w:t>
      </w:r>
      <w:r w:rsidRPr="00A72AE2">
        <w:rPr>
          <w:rStyle w:val="Emphasis"/>
          <w:highlight w:val="cyan"/>
        </w:rPr>
        <w:t>chain of catastrophes</w:t>
      </w:r>
      <w:r w:rsidRPr="00A72AE2">
        <w:rPr>
          <w:rStyle w:val="StyleUnderline"/>
          <w:highlight w:val="cyan"/>
        </w:rPr>
        <w:t xml:space="preserve"> from which </w:t>
      </w:r>
      <w:r w:rsidRPr="00A72AE2">
        <w:rPr>
          <w:rStyle w:val="Emphasis"/>
          <w:szCs w:val="26"/>
          <w:highlight w:val="cyan"/>
        </w:rPr>
        <w:t>there will be no return.</w:t>
      </w:r>
      <w:r w:rsidR="00A72AE2">
        <w:rPr>
          <w:sz w:val="16"/>
        </w:rPr>
        <w:t xml:space="preserve"> </w:t>
      </w:r>
    </w:p>
    <w:p w14:paraId="6474CD62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1. Tight budgets forced tough prioritizations that </w:t>
      </w:r>
      <w:r w:rsidRPr="00A72AE2">
        <w:rPr>
          <w:u w:val="single"/>
        </w:rPr>
        <w:t>left out</w:t>
      </w:r>
      <w:r w:rsidRPr="00A72AE2">
        <w:t xml:space="preserve"> Barguzin, but domestic politics is the </w:t>
      </w:r>
      <w:r w:rsidRPr="00A72AE2">
        <w:rPr>
          <w:u w:val="single"/>
        </w:rPr>
        <w:t>tiebreaker</w:t>
      </w:r>
      <w:r w:rsidRPr="00A72AE2">
        <w:t xml:space="preserve">---the plan </w:t>
      </w:r>
      <w:r w:rsidRPr="00A72AE2">
        <w:rPr>
          <w:u w:val="single"/>
        </w:rPr>
        <w:t>flips that</w:t>
      </w:r>
      <w:r w:rsidRPr="00A72AE2">
        <w:t>.</w:t>
      </w:r>
    </w:p>
    <w:p w14:paraId="1AE0FF70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3124A915" w14:textId="3C71BA2B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budget cuts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prevented the development of </w:t>
      </w:r>
      <w:r w:rsidRPr="00A72AE2">
        <w:rPr>
          <w:rStyle w:val="Emphasis"/>
          <w:highlight w:val="cyan"/>
        </w:rPr>
        <w:t>every system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forcing the prioritization of </w:t>
      </w:r>
      <w:r w:rsidRPr="00A72AE2">
        <w:rPr>
          <w:rStyle w:val="Emphasis"/>
          <w:sz w:val="26"/>
          <w:szCs w:val="26"/>
          <w:highlight w:val="cyan"/>
        </w:rPr>
        <w:t>particular systems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StyleUnderline"/>
          <w:highlight w:val="cyan"/>
        </w:rPr>
        <w:t>Russian government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made the decision to prioritize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Sarmat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Avangard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over </w:t>
      </w:r>
      <w:r w:rsidRPr="00A72AE2">
        <w:rPr>
          <w:rStyle w:val="Emphasis"/>
          <w:highlight w:val="cyan"/>
        </w:rPr>
        <w:t>Barguzin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</w:t>
      </w:r>
      <w:r w:rsidRPr="00A72AE2">
        <w:rPr>
          <w:rStyle w:val="Emphasis"/>
          <w:highlight w:val="cyan"/>
        </w:rPr>
        <w:t>Rubezh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Barguzin and Rubezh had their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funding withdrawn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prioritization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was </w:t>
      </w:r>
      <w:r w:rsidRPr="00A72AE2">
        <w:rPr>
          <w:rStyle w:val="Emphasis"/>
          <w:highlight w:val="cyan"/>
        </w:rPr>
        <w:t>driven by domestic politics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interest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Putin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could serve as </w:t>
      </w:r>
      <w:r w:rsidRPr="00A72AE2">
        <w:rPr>
          <w:rStyle w:val="Emphasis"/>
          <w:highlight w:val="cyan"/>
        </w:rPr>
        <w:t>status symbols</w:t>
      </w:r>
      <w:r w:rsidR="00A72AE2">
        <w:rPr>
          <w:sz w:val="16"/>
        </w:rPr>
        <w:t xml:space="preserve"> </w:t>
      </w:r>
    </w:p>
    <w:p w14:paraId="09DB095C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2. Putin is </w:t>
      </w:r>
      <w:r w:rsidRPr="00A72AE2">
        <w:rPr>
          <w:u w:val="single"/>
        </w:rPr>
        <w:t>beholden</w:t>
      </w:r>
      <w:r w:rsidRPr="00A72AE2">
        <w:t xml:space="preserve"> to the </w:t>
      </w:r>
      <w:r w:rsidRPr="00A72AE2">
        <w:rPr>
          <w:u w:val="single"/>
        </w:rPr>
        <w:t>military</w:t>
      </w:r>
      <w:r w:rsidRPr="00A72AE2">
        <w:t xml:space="preserve">. They </w:t>
      </w:r>
      <w:r w:rsidRPr="00A72AE2">
        <w:rPr>
          <w:u w:val="single"/>
        </w:rPr>
        <w:t>prioritize</w:t>
      </w:r>
      <w:r w:rsidRPr="00A72AE2">
        <w:t xml:space="preserve"> land-based capabilities like Barguzin over </w:t>
      </w:r>
      <w:r w:rsidRPr="00A72AE2">
        <w:rPr>
          <w:u w:val="single"/>
        </w:rPr>
        <w:t>all others</w:t>
      </w:r>
      <w:r w:rsidRPr="00A72AE2">
        <w:t>.</w:t>
      </w:r>
    </w:p>
    <w:p w14:paraId="0D7ED317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7D671319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Russian military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influences</w:t>
      </w:r>
      <w:r w:rsidRPr="00A72AE2">
        <w:rPr>
          <w:rStyle w:val="StyleUnderline"/>
          <w:highlight w:val="cyan"/>
        </w:rPr>
        <w:t xml:space="preserve"> weapons </w:t>
      </w:r>
      <w:r w:rsidRPr="00A72AE2">
        <w:rPr>
          <w:rStyle w:val="Emphasis"/>
          <w:highlight w:val="cyan"/>
        </w:rPr>
        <w:t>procurement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Among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determinants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are the </w:t>
      </w:r>
      <w:r w:rsidRPr="00A72AE2">
        <w:rPr>
          <w:rStyle w:val="Emphasis"/>
          <w:highlight w:val="cyan"/>
        </w:rPr>
        <w:t>historical experiences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past prioritization 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land-based capabilities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over air or sea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StyleUnderline"/>
          <w:highlight w:val="cyan"/>
        </w:rPr>
        <w:t>sea-based nuclear weapons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have never</w:t>
      </w:r>
      <w:r w:rsidRPr="00A72AE2">
        <w:rPr>
          <w:rStyle w:val="StyleUnderline"/>
          <w:highlight w:val="cyan"/>
        </w:rPr>
        <w:t xml:space="preserve"> played the same role as land-based nuclear weapons in Russian doctrine</w:t>
      </w:r>
      <w:r w:rsidR="00A72AE2">
        <w:rPr>
          <w:sz w:val="16"/>
        </w:rPr>
        <w:t xml:space="preserve"> </w:t>
      </w:r>
    </w:p>
    <w:p w14:paraId="28C10D2A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3. </w:t>
      </w:r>
      <w:r w:rsidRPr="00A72AE2">
        <w:rPr>
          <w:u w:val="single"/>
        </w:rPr>
        <w:t>Fiscal constrains</w:t>
      </w:r>
      <w:r w:rsidRPr="00A72AE2">
        <w:t xml:space="preserve"> were the </w:t>
      </w:r>
      <w:r w:rsidRPr="00A72AE2">
        <w:rPr>
          <w:u w:val="single"/>
        </w:rPr>
        <w:t>only obstacle</w:t>
      </w:r>
      <w:r w:rsidRPr="00A72AE2">
        <w:t xml:space="preserve">---designers are </w:t>
      </w:r>
      <w:r w:rsidRPr="00A72AE2">
        <w:rPr>
          <w:u w:val="single"/>
        </w:rPr>
        <w:t>ready to go</w:t>
      </w:r>
      <w:r w:rsidRPr="00A72AE2">
        <w:t xml:space="preserve"> and revival could carry </w:t>
      </w:r>
      <w:r w:rsidRPr="00A72AE2">
        <w:rPr>
          <w:u w:val="single"/>
        </w:rPr>
        <w:t>future nukes</w:t>
      </w:r>
      <w:r w:rsidRPr="00A72AE2">
        <w:t>.</w:t>
      </w:r>
    </w:p>
    <w:p w14:paraId="7F5951A6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3EEBFB80" w14:textId="01EDD1E0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Barguzin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to create a </w:t>
      </w:r>
      <w:r w:rsidRPr="00A72AE2">
        <w:rPr>
          <w:rStyle w:val="Emphasis"/>
          <w:highlight w:val="cyan"/>
        </w:rPr>
        <w:t>rail-mobile ICBM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Fiscal constraints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prevented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development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MITT general designer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was </w:t>
      </w:r>
      <w:r w:rsidRPr="00A72AE2">
        <w:rPr>
          <w:rStyle w:val="Emphasis"/>
          <w:highlight w:val="cyan"/>
        </w:rPr>
        <w:t>ready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 xml:space="preserve">and able 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should 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government decide to </w:t>
      </w:r>
      <w:r w:rsidRPr="00A72AE2">
        <w:rPr>
          <w:rStyle w:val="Emphasis"/>
          <w:highlight w:val="cyan"/>
        </w:rPr>
        <w:t>resume</w:t>
      </w:r>
      <w:r w:rsidRPr="00A72AE2">
        <w:rPr>
          <w:rStyle w:val="StyleUnderline"/>
          <w:highlight w:val="cyan"/>
        </w:rPr>
        <w:t xml:space="preserve"> the program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 xml:space="preserve">Barguzin </w:t>
      </w:r>
      <w:r w:rsidRPr="00A72AE2">
        <w:rPr>
          <w:rStyle w:val="Emphasis"/>
          <w:highlight w:val="cyan"/>
        </w:rPr>
        <w:t>could be revived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especially</w:t>
      </w:r>
      <w:r w:rsidRPr="00A72AE2">
        <w:rPr>
          <w:rStyle w:val="StyleUnderline"/>
          <w:highlight w:val="cyan"/>
        </w:rPr>
        <w:t xml:space="preserve"> since it could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carry future nuc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Barguzin would be a </w:t>
      </w:r>
      <w:r w:rsidRPr="00A72AE2">
        <w:rPr>
          <w:rStyle w:val="Emphasis"/>
          <w:highlight w:val="cyan"/>
        </w:rPr>
        <w:t>potential carrier</w:t>
      </w:r>
      <w:r w:rsidRPr="00A72AE2">
        <w:rPr>
          <w:rStyle w:val="StyleUnderline"/>
          <w:highlight w:val="cyan"/>
        </w:rPr>
        <w:t xml:space="preserve"> for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Kedr</w:t>
      </w:r>
      <w:r w:rsidRPr="00A72AE2">
        <w:rPr>
          <w:sz w:val="16"/>
          <w:highlight w:val="cyan"/>
        </w:rPr>
        <w:t>.</w:t>
      </w:r>
      <w:r w:rsidR="00A72AE2">
        <w:rPr>
          <w:sz w:val="16"/>
        </w:rPr>
        <w:t xml:space="preserve"> </w:t>
      </w:r>
    </w:p>
    <w:p w14:paraId="1BBA73D3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4. Inter-service rivalries </w:t>
      </w:r>
      <w:r w:rsidRPr="00A72AE2">
        <w:rPr>
          <w:u w:val="single"/>
        </w:rPr>
        <w:t>lock in</w:t>
      </w:r>
      <w:r w:rsidRPr="00A72AE2">
        <w:t xml:space="preserve"> the shift.</w:t>
      </w:r>
    </w:p>
    <w:p w14:paraId="47581C06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6D245BF8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Inter-service rivalry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played a role in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procurement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were the </w:t>
      </w:r>
      <w:r w:rsidRPr="00A72AE2">
        <w:rPr>
          <w:rStyle w:val="Emphasis"/>
          <w:highlight w:val="cyan"/>
        </w:rPr>
        <w:t>first nuclear-armed branch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have built </w:t>
      </w:r>
      <w:r w:rsidRPr="00A72AE2">
        <w:rPr>
          <w:rStyle w:val="Emphasis"/>
          <w:highlight w:val="cyan"/>
        </w:rPr>
        <w:t>significant influence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over nuclear procurement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This has </w:t>
      </w:r>
      <w:r w:rsidRPr="00A72AE2">
        <w:rPr>
          <w:rStyle w:val="Emphasis"/>
          <w:highlight w:val="cyan"/>
        </w:rPr>
        <w:t>reinforced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preference for land-based nuclear weapons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leading to </w:t>
      </w:r>
      <w:r w:rsidRPr="00A72AE2">
        <w:rPr>
          <w:rStyle w:val="Emphasis"/>
          <w:highlight w:val="cyan"/>
        </w:rPr>
        <w:t>greater marginalization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sea and air</w:t>
      </w:r>
      <w:r w:rsidR="00A72AE2">
        <w:rPr>
          <w:rStyle w:val="StyleUnderline"/>
        </w:rPr>
        <w:t xml:space="preserve"> </w:t>
      </w:r>
    </w:p>
    <w:p w14:paraId="5C64A910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Rubezh deployment </w:t>
      </w:r>
      <w:r w:rsidRPr="00A72AE2">
        <w:rPr>
          <w:u w:val="single"/>
        </w:rPr>
        <w:t>collapses</w:t>
      </w:r>
      <w:r w:rsidRPr="00A72AE2">
        <w:t xml:space="preserve"> NATO unity and </w:t>
      </w:r>
      <w:r w:rsidRPr="00A72AE2">
        <w:rPr>
          <w:u w:val="single"/>
        </w:rPr>
        <w:t>locks in</w:t>
      </w:r>
      <w:r w:rsidRPr="00A72AE2">
        <w:t xml:space="preserve"> </w:t>
      </w:r>
      <w:r w:rsidRPr="00A72AE2">
        <w:rPr>
          <w:u w:val="single"/>
        </w:rPr>
        <w:t>arms racing</w:t>
      </w:r>
      <w:r w:rsidRPr="00A72AE2">
        <w:t>.</w:t>
      </w:r>
    </w:p>
    <w:p w14:paraId="26644601" w14:textId="77777777" w:rsidR="00A72AE2" w:rsidRDefault="009B0026" w:rsidP="009B0026">
      <w:pPr>
        <w:rPr>
          <w:rStyle w:val="StyleUnderline"/>
        </w:rPr>
      </w:pPr>
      <w:r w:rsidRPr="00A72AE2">
        <w:rPr>
          <w:rStyle w:val="Style13ptBold"/>
        </w:rPr>
        <w:t>Fedorov 15</w:t>
      </w:r>
      <w:r w:rsidR="00A72AE2">
        <w:t xml:space="preserve"> </w:t>
      </w:r>
    </w:p>
    <w:p w14:paraId="599F69B4" w14:textId="6D79A0C0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the “</w:t>
      </w:r>
      <w:r w:rsidRPr="00A72AE2">
        <w:rPr>
          <w:rStyle w:val="Emphasis"/>
          <w:highlight w:val="cyan"/>
        </w:rPr>
        <w:t>Rubezh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 </w:t>
      </w:r>
      <w:r w:rsidRPr="00A72AE2">
        <w:rPr>
          <w:rStyle w:val="Emphasis"/>
          <w:highlight w:val="cyan"/>
        </w:rPr>
        <w:t>essential threat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European security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 xml:space="preserve">American </w:t>
      </w:r>
      <w:r w:rsidRPr="00A72AE2">
        <w:rPr>
          <w:rStyle w:val="Emphasis"/>
          <w:highlight w:val="cyan"/>
        </w:rPr>
        <w:t>countermeasures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 xml:space="preserve">fall into </w:t>
      </w:r>
      <w:r w:rsidRPr="00A72AE2">
        <w:rPr>
          <w:rStyle w:val="Emphasis"/>
          <w:highlight w:val="cyan"/>
        </w:rPr>
        <w:t>three categories</w:t>
      </w:r>
      <w:r w:rsidR="00A72AE2">
        <w:rPr>
          <w:sz w:val="16"/>
        </w:rPr>
        <w:t xml:space="preserve">  </w:t>
      </w:r>
      <w:r w:rsidRPr="00A72AE2">
        <w:rPr>
          <w:rStyle w:val="Emphasis"/>
          <w:highlight w:val="cyan"/>
        </w:rPr>
        <w:t>active defenses</w:t>
      </w:r>
      <w:r w:rsidR="00A72AE2">
        <w:rPr>
          <w:rStyle w:val="StyleUnderline"/>
        </w:rPr>
        <w:t xml:space="preserve">  </w:t>
      </w:r>
      <w:r w:rsidRPr="00A72AE2">
        <w:rPr>
          <w:rStyle w:val="Emphasis"/>
          <w:highlight w:val="cyan"/>
        </w:rPr>
        <w:t>counterforce capabilities</w:t>
      </w:r>
      <w:r w:rsidR="00A72AE2">
        <w:rPr>
          <w:rStyle w:val="StyleUnderline"/>
        </w:rPr>
        <w:t xml:space="preserve">  </w:t>
      </w:r>
      <w:r w:rsidRPr="00A72AE2">
        <w:rPr>
          <w:rStyle w:val="Emphasis"/>
          <w:highlight w:val="cyan"/>
        </w:rPr>
        <w:t>strike capabilities</w:t>
      </w:r>
      <w:r w:rsidR="00A72AE2">
        <w:rPr>
          <w:sz w:val="16"/>
        </w:rPr>
        <w:t xml:space="preserve">  </w:t>
      </w:r>
      <w:r w:rsidRPr="00A72AE2">
        <w:rPr>
          <w:rStyle w:val="Emphasis"/>
          <w:highlight w:val="cyan"/>
        </w:rPr>
        <w:t>ground-launched cruise missiles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would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be </w:t>
      </w:r>
      <w:r w:rsidRPr="00A72AE2">
        <w:rPr>
          <w:rStyle w:val="Emphasis"/>
          <w:highlight w:val="cyan"/>
        </w:rPr>
        <w:t>one op- tion to explore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Moscow will deploy its new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Rubezh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 aim them at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Europe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This will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strengthen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Moscow’s ability to </w:t>
      </w:r>
      <w:r w:rsidRPr="00A72AE2">
        <w:rPr>
          <w:rStyle w:val="Emphasis"/>
          <w:highlight w:val="cyan"/>
        </w:rPr>
        <w:t>blackmail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</w:t>
      </w:r>
      <w:r w:rsidRPr="00A72AE2">
        <w:rPr>
          <w:rStyle w:val="Emphasis"/>
          <w:highlight w:val="cyan"/>
        </w:rPr>
        <w:t>threaten</w:t>
      </w:r>
      <w:r w:rsidRPr="00A72AE2">
        <w:rPr>
          <w:rStyle w:val="StyleUnderline"/>
          <w:highlight w:val="cyan"/>
        </w:rPr>
        <w:t xml:space="preserve"> European states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 xml:space="preserve">undermine the </w:t>
      </w:r>
      <w:r w:rsidRPr="00A72AE2">
        <w:rPr>
          <w:rStyle w:val="Emphasis"/>
          <w:highlight w:val="cyan"/>
        </w:rPr>
        <w:t>unity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of the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Atlantic alliance</w:t>
      </w:r>
      <w:r w:rsidR="00A72AE2">
        <w:t xml:space="preserve">  </w:t>
      </w:r>
      <w:r w:rsidRPr="00A72AE2">
        <w:rPr>
          <w:rStyle w:val="StyleUnderline"/>
          <w:highlight w:val="cyan"/>
        </w:rPr>
        <w:t>defeat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troops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Moscow wants to put NATO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in a </w:t>
      </w:r>
      <w:r w:rsidRPr="00A72AE2">
        <w:rPr>
          <w:rStyle w:val="Emphasis"/>
          <w:highlight w:val="cyan"/>
        </w:rPr>
        <w:t>grim position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they could either defend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Baltic States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or </w:t>
      </w:r>
      <w:r w:rsidRPr="00A72AE2">
        <w:rPr>
          <w:rStyle w:val="Emphasis"/>
          <w:highlight w:val="cyan"/>
        </w:rPr>
        <w:t>refrain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undermining the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raison d’être</w:t>
      </w:r>
      <w:r w:rsidR="00A72AE2">
        <w:rPr>
          <w:rStyle w:val="StyleUnderline"/>
        </w:rPr>
        <w:t xml:space="preserve"> </w:t>
      </w:r>
    </w:p>
    <w:p w14:paraId="4BCC5038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NATO collapse greenlights </w:t>
      </w:r>
      <w:r w:rsidRPr="00A72AE2">
        <w:rPr>
          <w:u w:val="single"/>
        </w:rPr>
        <w:t>prolif</w:t>
      </w:r>
      <w:r w:rsidRPr="00A72AE2">
        <w:t xml:space="preserve"> and </w:t>
      </w:r>
      <w:r w:rsidRPr="00A72AE2">
        <w:rPr>
          <w:u w:val="single"/>
        </w:rPr>
        <w:t>global war</w:t>
      </w:r>
      <w:r w:rsidRPr="00A72AE2">
        <w:t>.</w:t>
      </w:r>
    </w:p>
    <w:p w14:paraId="25AD9966" w14:textId="77777777" w:rsidR="00A72AE2" w:rsidRDefault="009B0026" w:rsidP="009B0026">
      <w:pPr>
        <w:rPr>
          <w:rStyle w:val="StyleUnderline"/>
        </w:rPr>
      </w:pPr>
      <w:r w:rsidRPr="00A72AE2">
        <w:rPr>
          <w:rStyle w:val="Style13ptBold"/>
        </w:rPr>
        <w:t>Axe 18</w:t>
      </w:r>
      <w:r w:rsidR="00A72AE2">
        <w:t xml:space="preserve"> </w:t>
      </w:r>
    </w:p>
    <w:p w14:paraId="3933C9A9" w14:textId="4986C13E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Europe</w:t>
      </w:r>
      <w:r w:rsidR="00A72AE2">
        <w:rPr>
          <w:sz w:val="14"/>
        </w:rPr>
        <w:t xml:space="preserve"> </w:t>
      </w:r>
      <w:r w:rsidRPr="00A72AE2">
        <w:rPr>
          <w:rStyle w:val="Emphasis"/>
          <w:highlight w:val="cyan"/>
        </w:rPr>
        <w:t>toss aside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acquire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in order to </w:t>
      </w:r>
      <w:r w:rsidRPr="00A72AE2">
        <w:rPr>
          <w:rStyle w:val="Emphasis"/>
          <w:highlight w:val="cyan"/>
        </w:rPr>
        <w:t>deter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Russia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 xml:space="preserve">treaty's </w:t>
      </w:r>
      <w:r w:rsidRPr="00A72AE2">
        <w:rPr>
          <w:rStyle w:val="Emphasis"/>
          <w:highlight w:val="cyan"/>
        </w:rPr>
        <w:t>disintegration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lead</w:t>
      </w:r>
      <w:r w:rsidRPr="00A72AE2">
        <w:rPr>
          <w:rStyle w:val="StyleUnderline"/>
          <w:highlight w:val="cyan"/>
        </w:rPr>
        <w:t xml:space="preserve"> to countries </w:t>
      </w:r>
      <w:r w:rsidRPr="00A72AE2">
        <w:rPr>
          <w:rStyle w:val="Emphasis"/>
          <w:highlight w:val="cyan"/>
        </w:rPr>
        <w:t>all over the world</w:t>
      </w:r>
      <w:r w:rsidRPr="00A72AE2">
        <w:rPr>
          <w:rStyle w:val="StyleUnderline"/>
          <w:highlight w:val="cyan"/>
        </w:rPr>
        <w:t xml:space="preserve"> pursuing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nukes</w:t>
      </w:r>
      <w:r w:rsidR="00A72AE2">
        <w:rPr>
          <w:sz w:val="14"/>
        </w:rPr>
        <w:t xml:space="preserve">  </w:t>
      </w:r>
      <w:r w:rsidRPr="00A72AE2">
        <w:rPr>
          <w:rStyle w:val="StyleUnderline"/>
          <w:highlight w:val="cyan"/>
        </w:rPr>
        <w:t>loss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NATO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prompt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Germany</w:t>
      </w:r>
      <w:r w:rsidRPr="00A72AE2">
        <w:rPr>
          <w:rStyle w:val="StyleUnderline"/>
          <w:highlight w:val="cyan"/>
        </w:rPr>
        <w:t xml:space="preserve"> and </w:t>
      </w:r>
      <w:r w:rsidRPr="00A72AE2">
        <w:rPr>
          <w:rStyle w:val="Emphasis"/>
          <w:highlight w:val="cyan"/>
        </w:rPr>
        <w:t xml:space="preserve">other non-nuclear 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to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build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arsenals</w:t>
      </w:r>
      <w:r w:rsidR="00A72AE2">
        <w:rPr>
          <w:rStyle w:val="StyleUnderline"/>
        </w:rPr>
        <w:t xml:space="preserve">  </w:t>
      </w:r>
      <w:r w:rsidRPr="00A72AE2">
        <w:rPr>
          <w:rStyle w:val="Emphasis"/>
          <w:highlight w:val="cyan"/>
        </w:rPr>
        <w:t>European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>nuclear capabilities</w:t>
      </w:r>
      <w:r w:rsidR="00A72AE2">
        <w:rPr>
          <w:sz w:val="14"/>
        </w:rPr>
        <w:t xml:space="preserve">  </w:t>
      </w:r>
      <w:r w:rsidRPr="00A72AE2">
        <w:rPr>
          <w:rStyle w:val="Emphasis"/>
          <w:highlight w:val="cyan"/>
        </w:rPr>
        <w:t>encourages</w:t>
      </w:r>
      <w:r w:rsidR="00A72AE2">
        <w:rPr>
          <w:sz w:val="14"/>
        </w:rPr>
        <w:t xml:space="preserve"> </w:t>
      </w:r>
      <w:r w:rsidRPr="00A72AE2">
        <w:rPr>
          <w:rStyle w:val="Emphasis"/>
          <w:highlight w:val="cyan"/>
        </w:rPr>
        <w:t>instability</w:t>
      </w:r>
      <w:r w:rsidR="00A72AE2">
        <w:rPr>
          <w:sz w:val="14"/>
        </w:rPr>
        <w:t xml:space="preserve">  </w:t>
      </w:r>
      <w:r w:rsidRPr="00A72AE2">
        <w:rPr>
          <w:rStyle w:val="Emphasis"/>
          <w:highlight w:val="cyan"/>
        </w:rPr>
        <w:t>resulting mistrust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tempt Putin to launch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nuclear strike</w:t>
      </w:r>
      <w:r w:rsidRPr="00A72AE2">
        <w:rPr>
          <w:rStyle w:val="StyleUnderline"/>
          <w:highlight w:val="cyan"/>
        </w:rPr>
        <w:t xml:space="preserve"> 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war</w:t>
      </w:r>
      <w:r w:rsidRPr="00A72AE2">
        <w:rPr>
          <w:rStyle w:val="StyleUnderline"/>
          <w:highlight w:val="cyan"/>
        </w:rPr>
        <w:t xml:space="preserve"> in Europe</w:t>
      </w:r>
      <w:r w:rsidR="00A72AE2">
        <w:rPr>
          <w:sz w:val="14"/>
        </w:rPr>
        <w:t xml:space="preserve"> </w:t>
      </w:r>
    </w:p>
    <w:p w14:paraId="403CA79F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Putin’s </w:t>
      </w:r>
      <w:r w:rsidRPr="00A72AE2">
        <w:rPr>
          <w:u w:val="single"/>
        </w:rPr>
        <w:t>spinning subs</w:t>
      </w:r>
      <w:r w:rsidRPr="00A72AE2">
        <w:t xml:space="preserve"> as a </w:t>
      </w:r>
      <w:r w:rsidRPr="00A72AE2">
        <w:rPr>
          <w:u w:val="single"/>
        </w:rPr>
        <w:t>win</w:t>
      </w:r>
      <w:r w:rsidRPr="00A72AE2">
        <w:t xml:space="preserve"> against a </w:t>
      </w:r>
      <w:r w:rsidRPr="00A72AE2">
        <w:rPr>
          <w:u w:val="single"/>
        </w:rPr>
        <w:t>hostile US</w:t>
      </w:r>
      <w:r w:rsidRPr="00A72AE2">
        <w:t xml:space="preserve">, but the plan </w:t>
      </w:r>
      <w:r w:rsidRPr="00A72AE2">
        <w:rPr>
          <w:u w:val="single"/>
        </w:rPr>
        <w:t>intensifies</w:t>
      </w:r>
      <w:r w:rsidRPr="00A72AE2">
        <w:t xml:space="preserve"> domestic </w:t>
      </w:r>
      <w:r w:rsidRPr="00A72AE2">
        <w:rPr>
          <w:u w:val="single"/>
        </w:rPr>
        <w:t>anti-sub voices</w:t>
      </w:r>
      <w:r w:rsidRPr="00A72AE2">
        <w:t>.</w:t>
      </w:r>
    </w:p>
    <w:p w14:paraId="3A0052C1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Kroenig et. al. 20</w:t>
      </w:r>
      <w:r w:rsidR="00A72AE2">
        <w:t xml:space="preserve"> </w:t>
      </w:r>
    </w:p>
    <w:p w14:paraId="18A407B8" w14:textId="71B15F7D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Kremlin’s foreign policy decisions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have some effect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on the </w:t>
      </w:r>
      <w:r w:rsidRPr="00A72AE2">
        <w:rPr>
          <w:rStyle w:val="Emphasis"/>
          <w:highlight w:val="cyan"/>
        </w:rPr>
        <w:t>Russian populace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By building </w:t>
      </w:r>
      <w:r w:rsidRPr="00A72AE2">
        <w:rPr>
          <w:rStyle w:val="Emphasis"/>
          <w:highlight w:val="cyan"/>
        </w:rPr>
        <w:t>exotic nuclear capabilities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Putin may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portray himself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as a </w:t>
      </w:r>
      <w:r w:rsidRPr="00A72AE2">
        <w:rPr>
          <w:rStyle w:val="Emphasis"/>
          <w:highlight w:val="cyan"/>
        </w:rPr>
        <w:t>strong leader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confronting a </w:t>
      </w:r>
      <w:r w:rsidRPr="00A72AE2">
        <w:rPr>
          <w:rStyle w:val="Emphasis"/>
          <w:highlight w:val="cyan"/>
        </w:rPr>
        <w:t>hostile U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to </w:t>
      </w:r>
      <w:r w:rsidRPr="00A72AE2">
        <w:rPr>
          <w:rStyle w:val="Emphasis"/>
          <w:highlight w:val="cyan"/>
        </w:rPr>
        <w:t>increase his popularity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After all, Putin’s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at its </w:t>
      </w:r>
      <w:r w:rsidRPr="00A72AE2">
        <w:rPr>
          <w:rStyle w:val="Emphasis"/>
          <w:highlight w:val="cyan"/>
        </w:rPr>
        <w:t>lowest point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Putin must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be </w:t>
      </w:r>
      <w:r w:rsidRPr="00A72AE2">
        <w:rPr>
          <w:rStyle w:val="Emphasis"/>
          <w:highlight w:val="cyan"/>
        </w:rPr>
        <w:t>careful</w:t>
      </w:r>
      <w:r w:rsidRPr="00A72AE2">
        <w:rPr>
          <w:rStyle w:val="StyleUnderline"/>
          <w:highlight w:val="cyan"/>
        </w:rPr>
        <w:t xml:space="preserve"> not to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wast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resources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on </w:t>
      </w:r>
      <w:r w:rsidRPr="00A72AE2">
        <w:rPr>
          <w:rStyle w:val="Emphasis"/>
          <w:highlight w:val="cyan"/>
        </w:rPr>
        <w:t xml:space="preserve">nuclear </w:t>
      </w:r>
      <w:r w:rsidRPr="00A72AE2">
        <w:rPr>
          <w:rStyle w:val="Emphasis"/>
          <w:sz w:val="26"/>
          <w:szCs w:val="26"/>
          <w:highlight w:val="cyan"/>
        </w:rPr>
        <w:t>overkill</w:t>
      </w:r>
      <w:r w:rsidRPr="00A72AE2">
        <w:rPr>
          <w:rStyle w:val="Emphasis"/>
          <w:highlight w:val="cyan"/>
        </w:rPr>
        <w:t xml:space="preserve"> capabilities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>Already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media have </w:t>
      </w:r>
      <w:r w:rsidRPr="00A72AE2">
        <w:rPr>
          <w:rStyle w:val="Emphasis"/>
          <w:highlight w:val="cyan"/>
        </w:rPr>
        <w:t>criticized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sub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and </w:t>
      </w:r>
      <w:r w:rsidRPr="00A72AE2">
        <w:rPr>
          <w:rStyle w:val="Emphasis"/>
          <w:sz w:val="26"/>
          <w:szCs w:val="26"/>
          <w:highlight w:val="cyan"/>
        </w:rPr>
        <w:t>such criticism could increase</w:t>
      </w:r>
      <w:r w:rsidR="00A72AE2">
        <w:rPr>
          <w:rStyle w:val="StyleUnderline"/>
        </w:rPr>
        <w:t xml:space="preserve"> </w:t>
      </w:r>
    </w:p>
    <w:p w14:paraId="1FB6B595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That </w:t>
      </w:r>
      <w:r w:rsidRPr="00A72AE2">
        <w:rPr>
          <w:u w:val="single"/>
        </w:rPr>
        <w:t>matters</w:t>
      </w:r>
      <w:r w:rsidRPr="00A72AE2">
        <w:t xml:space="preserve">. Counterforce fears </w:t>
      </w:r>
      <w:r w:rsidRPr="00A72AE2">
        <w:rPr>
          <w:u w:val="single"/>
        </w:rPr>
        <w:t>catalyze</w:t>
      </w:r>
      <w:r w:rsidRPr="00A72AE2">
        <w:t xml:space="preserve"> domestic audiences to </w:t>
      </w:r>
      <w:r w:rsidRPr="00A72AE2">
        <w:rPr>
          <w:u w:val="single"/>
        </w:rPr>
        <w:t>prioritize</w:t>
      </w:r>
      <w:r w:rsidRPr="00A72AE2">
        <w:t xml:space="preserve"> </w:t>
      </w:r>
      <w:r w:rsidRPr="00A72AE2">
        <w:rPr>
          <w:u w:val="single"/>
        </w:rPr>
        <w:t>certain</w:t>
      </w:r>
      <w:r w:rsidRPr="00A72AE2">
        <w:t xml:space="preserve"> nuclear systems---the plan leads to </w:t>
      </w:r>
      <w:r w:rsidRPr="00A72AE2">
        <w:rPr>
          <w:u w:val="single"/>
        </w:rPr>
        <w:t>cancellation</w:t>
      </w:r>
      <w:r w:rsidRPr="00A72AE2">
        <w:t xml:space="preserve"> that </w:t>
      </w:r>
      <w:r w:rsidRPr="00A72AE2">
        <w:rPr>
          <w:u w:val="single"/>
        </w:rPr>
        <w:t>frees up</w:t>
      </w:r>
      <w:r w:rsidRPr="00A72AE2">
        <w:t xml:space="preserve"> resources.</w:t>
      </w:r>
    </w:p>
    <w:p w14:paraId="00BD1FCF" w14:textId="77777777" w:rsidR="00A72AE2" w:rsidRDefault="009B0026" w:rsidP="009B0026">
      <w:pPr>
        <w:rPr>
          <w:rStyle w:val="StyleUnderline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71ACF1FD" w14:textId="42F3A8DF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The interests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leaders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military, and 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defense-industrial complex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contribute to the </w:t>
      </w:r>
      <w:r w:rsidRPr="00A72AE2">
        <w:rPr>
          <w:rStyle w:val="Emphasis"/>
          <w:highlight w:val="cyan"/>
        </w:rPr>
        <w:t>prioritization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of </w:t>
      </w:r>
      <w:r w:rsidRPr="00A72AE2">
        <w:rPr>
          <w:rStyle w:val="Emphasis"/>
          <w:highlight w:val="cyan"/>
        </w:rPr>
        <w:t>specific nuclear systems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These actors </w:t>
      </w:r>
      <w:r w:rsidRPr="00A72AE2">
        <w:rPr>
          <w:rStyle w:val="Emphasis"/>
          <w:highlight w:val="cyan"/>
        </w:rPr>
        <w:t>advocate for systems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they believe will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achieve their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goals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this includes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international status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 xml:space="preserve">domestic actors </w:t>
      </w:r>
      <w:r w:rsidRPr="00A72AE2">
        <w:rPr>
          <w:rStyle w:val="Emphasis"/>
          <w:highlight w:val="cyan"/>
        </w:rPr>
        <w:t>influence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mod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counterforce capabilities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are interpreted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as a </w:t>
      </w:r>
      <w:r w:rsidRPr="00A72AE2">
        <w:rPr>
          <w:rStyle w:val="Emphasis"/>
          <w:highlight w:val="cyan"/>
        </w:rPr>
        <w:t>threat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leaders believe that modernizing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is </w:t>
      </w:r>
      <w:r w:rsidRPr="00A72AE2">
        <w:rPr>
          <w:rStyle w:val="Emphasis"/>
          <w:highlight w:val="cyan"/>
        </w:rPr>
        <w:t>necessary</w:t>
      </w:r>
      <w:r w:rsidRPr="00A72AE2">
        <w:rPr>
          <w:rStyle w:val="StyleUnderline"/>
          <w:highlight w:val="cyan"/>
        </w:rPr>
        <w:t xml:space="preserve"> for this response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constraints at the domestic level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limit </w:t>
      </w:r>
      <w:r w:rsidRPr="00A72AE2">
        <w:rPr>
          <w:rStyle w:val="Emphasis"/>
          <w:highlight w:val="cyan"/>
        </w:rPr>
        <w:t>which programs can be developed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force the government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 prioritize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leading to the </w:t>
      </w:r>
      <w:r w:rsidRPr="00A72AE2">
        <w:rPr>
          <w:rStyle w:val="Emphasis"/>
          <w:highlight w:val="cyan"/>
        </w:rPr>
        <w:t>cancellation of other programs</w:t>
      </w:r>
      <w:r w:rsidR="00A72AE2">
        <w:rPr>
          <w:sz w:val="16"/>
        </w:rPr>
        <w:t xml:space="preserve"> </w:t>
      </w:r>
    </w:p>
    <w:p w14:paraId="44BE166D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It’s particularly true of current </w:t>
      </w:r>
      <w:r w:rsidRPr="00A72AE2">
        <w:rPr>
          <w:u w:val="single"/>
        </w:rPr>
        <w:t>Borei class SSBNs</w:t>
      </w:r>
      <w:r w:rsidRPr="00A72AE2">
        <w:t xml:space="preserve"> that Putin is </w:t>
      </w:r>
      <w:r w:rsidRPr="00A72AE2">
        <w:rPr>
          <w:u w:val="single"/>
        </w:rPr>
        <w:t>showing off</w:t>
      </w:r>
      <w:r w:rsidRPr="00A72AE2">
        <w:t>.</w:t>
      </w:r>
    </w:p>
    <w:p w14:paraId="03209403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7E4A4539" w14:textId="3334AD05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strategic and domestic mechanisms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combine</w:t>
      </w:r>
      <w:r w:rsidRPr="00A72AE2">
        <w:rPr>
          <w:rStyle w:val="StyleUnderline"/>
          <w:highlight w:val="cyan"/>
        </w:rPr>
        <w:t xml:space="preserve"> to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drive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mod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SSBN</w:t>
      </w:r>
      <w:r w:rsidRPr="00A72AE2">
        <w:rPr>
          <w:rStyle w:val="StyleUnderline"/>
          <w:highlight w:val="cyan"/>
        </w:rPr>
        <w:t xml:space="preserve"> and </w:t>
      </w:r>
      <w:r w:rsidRPr="00A72AE2">
        <w:rPr>
          <w:rStyle w:val="Emphasis"/>
          <w:highlight w:val="cyan"/>
        </w:rPr>
        <w:t>SLBM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Security factors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are the </w:t>
      </w:r>
      <w:r w:rsidRPr="00A72AE2">
        <w:rPr>
          <w:rStyle w:val="Emphasis"/>
          <w:highlight w:val="cyan"/>
        </w:rPr>
        <w:t>main drivers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SSBNs are the most important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for guaranteeing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second strike</w:t>
      </w:r>
      <w:r w:rsidR="00A72AE2">
        <w:rPr>
          <w:sz w:val="16"/>
        </w:rPr>
        <w:t xml:space="preserve">  </w:t>
      </w:r>
      <w:r w:rsidRPr="00A72AE2">
        <w:rPr>
          <w:sz w:val="16"/>
          <w:highlight w:val="cyan"/>
        </w:rPr>
        <w:t xml:space="preserve">. </w:t>
      </w:r>
      <w:r w:rsidRPr="00A72AE2">
        <w:rPr>
          <w:rStyle w:val="StyleUnderline"/>
          <w:highlight w:val="cyan"/>
        </w:rPr>
        <w:t>Borei and Borei-A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provide </w:t>
      </w:r>
      <w:r w:rsidRPr="00A72AE2">
        <w:rPr>
          <w:rStyle w:val="Emphasis"/>
          <w:sz w:val="26"/>
          <w:szCs w:val="26"/>
          <w:highlight w:val="cyan"/>
        </w:rPr>
        <w:t>improved counterforce evasion capabilities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perceived as critical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for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survivable second-strike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prioritization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of these systems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while others have been </w:t>
      </w:r>
      <w:r w:rsidRPr="00A72AE2">
        <w:rPr>
          <w:rStyle w:val="Emphasis"/>
          <w:sz w:val="26"/>
          <w:szCs w:val="26"/>
          <w:highlight w:val="cyan"/>
        </w:rPr>
        <w:t>delayed</w:t>
      </w:r>
      <w:r w:rsidRPr="00A72AE2">
        <w:rPr>
          <w:rStyle w:val="StyleUnderline"/>
          <w:highlight w:val="cyan"/>
        </w:rPr>
        <w:t xml:space="preserve"> or </w:t>
      </w:r>
      <w:r w:rsidRPr="00A72AE2">
        <w:rPr>
          <w:rStyle w:val="Emphasis"/>
          <w:sz w:val="26"/>
          <w:szCs w:val="26"/>
          <w:highlight w:val="cyan"/>
        </w:rPr>
        <w:t>canceled</w:t>
      </w:r>
      <w:r w:rsidRPr="00A72AE2">
        <w:rPr>
          <w:rStyle w:val="StyleUnderline"/>
          <w:highlight w:val="cyan"/>
        </w:rPr>
        <w:t>, 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result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sea-based forces for </w:t>
      </w:r>
      <w:r w:rsidRPr="00A72AE2">
        <w:rPr>
          <w:rStyle w:val="Emphasis"/>
          <w:highlight w:val="cyan"/>
        </w:rPr>
        <w:t>deterrence</w:t>
      </w:r>
      <w:r w:rsidR="00A72AE2">
        <w:rPr>
          <w:sz w:val="16"/>
        </w:rPr>
        <w:t xml:space="preserve"> </w:t>
      </w:r>
    </w:p>
    <w:p w14:paraId="1D894257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rPr>
          <w:u w:val="single"/>
        </w:rPr>
        <w:t>Specifically</w:t>
      </w:r>
      <w:r w:rsidRPr="00A72AE2">
        <w:t xml:space="preserve">, that </w:t>
      </w:r>
      <w:r w:rsidRPr="00A72AE2">
        <w:rPr>
          <w:u w:val="single"/>
        </w:rPr>
        <w:t>trades off</w:t>
      </w:r>
      <w:r w:rsidRPr="00A72AE2">
        <w:t xml:space="preserve"> with systems like </w:t>
      </w:r>
      <w:r w:rsidRPr="00A72AE2">
        <w:rPr>
          <w:u w:val="single"/>
        </w:rPr>
        <w:t>Barguzin</w:t>
      </w:r>
      <w:r w:rsidRPr="00A72AE2">
        <w:t>.</w:t>
      </w:r>
    </w:p>
    <w:p w14:paraId="0DB3BE3E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6C7575D4" w14:textId="10D2B80E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Russia’s development 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novel nuclear weapons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maintain the </w:t>
      </w:r>
      <w:r w:rsidRPr="00A72AE2">
        <w:rPr>
          <w:rStyle w:val="Emphasis"/>
          <w:highlight w:val="cyan"/>
        </w:rPr>
        <w:t>effectiveness</w:t>
      </w:r>
      <w:r w:rsidRPr="00A72AE2">
        <w:rPr>
          <w:rStyle w:val="StyleUnderline"/>
          <w:highlight w:val="cyan"/>
        </w:rPr>
        <w:t xml:space="preserve">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nuclear deterrence in the face 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counterforce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capabilitie</w:t>
      </w:r>
      <w:r w:rsidR="00A72AE2">
        <w:rPr>
          <w:rStyle w:val="Emphasis"/>
        </w:rPr>
        <w:t xml:space="preserve">  </w:t>
      </w:r>
      <w:r w:rsidRPr="00A72AE2">
        <w:rPr>
          <w:rStyle w:val="StyleUnderline"/>
          <w:highlight w:val="cyan"/>
        </w:rPr>
        <w:t>Russia’s development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is intended to hedge against a </w:t>
      </w:r>
      <w:r w:rsidRPr="00A72AE2">
        <w:rPr>
          <w:rStyle w:val="Emphasis"/>
          <w:highlight w:val="cyan"/>
        </w:rPr>
        <w:t>future threat</w:t>
      </w:r>
      <w:r w:rsidRPr="00A72AE2">
        <w:rPr>
          <w:rStyle w:val="StyleUnderline"/>
          <w:highlight w:val="cyan"/>
        </w:rPr>
        <w:t xml:space="preserve"> posed by the U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rather than to </w:t>
      </w:r>
      <w:r w:rsidRPr="00A72AE2">
        <w:rPr>
          <w:rStyle w:val="Emphasis"/>
          <w:highlight w:val="cyan"/>
        </w:rPr>
        <w:t>overcome existing</w:t>
      </w:r>
      <w:r w:rsidRPr="00A72AE2">
        <w:rPr>
          <w:rStyle w:val="StyleUnderline"/>
          <w:highlight w:val="cyan"/>
        </w:rPr>
        <w:t xml:space="preserve"> U.S. capabilities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domestic factors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played a role in the </w:t>
      </w:r>
      <w:r w:rsidRPr="00A72AE2">
        <w:rPr>
          <w:rStyle w:val="Emphasis"/>
          <w:highlight w:val="cyan"/>
        </w:rPr>
        <w:t>prioritization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of </w:t>
      </w:r>
      <w:r w:rsidRPr="00A72AE2">
        <w:rPr>
          <w:rStyle w:val="Emphasis"/>
          <w:highlight w:val="cyan"/>
        </w:rPr>
        <w:t>novel nuclear capabilities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at the expense of 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Barguzin</w:t>
      </w:r>
      <w:r w:rsidRPr="00A72AE2">
        <w:rPr>
          <w:rStyle w:val="StyleUnderline"/>
          <w:highlight w:val="cyan"/>
        </w:rPr>
        <w:t xml:space="preserve"> and </w:t>
      </w:r>
      <w:r w:rsidRPr="00A72AE2">
        <w:rPr>
          <w:rStyle w:val="Emphasis"/>
          <w:highlight w:val="cyan"/>
        </w:rPr>
        <w:t>Rubezh</w:t>
      </w:r>
      <w:r w:rsidR="00A72AE2">
        <w:rPr>
          <w:sz w:val="16"/>
        </w:rPr>
        <w:t xml:space="preserve"> </w:t>
      </w:r>
    </w:p>
    <w:p w14:paraId="487E978B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First use </w:t>
      </w:r>
      <w:r w:rsidRPr="00A72AE2">
        <w:rPr>
          <w:u w:val="single"/>
        </w:rPr>
        <w:t>cuts back</w:t>
      </w:r>
      <w:r w:rsidRPr="00A72AE2">
        <w:t xml:space="preserve"> against Russia’s </w:t>
      </w:r>
      <w:r w:rsidRPr="00A72AE2">
        <w:rPr>
          <w:u w:val="single"/>
        </w:rPr>
        <w:t>SOI</w:t>
      </w:r>
      <w:r w:rsidRPr="00A72AE2">
        <w:t xml:space="preserve">---the plan’s removal accedes to the Putin’s </w:t>
      </w:r>
      <w:r w:rsidRPr="00A72AE2">
        <w:rPr>
          <w:u w:val="single"/>
        </w:rPr>
        <w:t>desired</w:t>
      </w:r>
      <w:r w:rsidRPr="00A72AE2">
        <w:t xml:space="preserve"> regional balance of power.</w:t>
      </w:r>
    </w:p>
    <w:p w14:paraId="013FEBF3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Bowen 22</w:t>
      </w:r>
      <w:r w:rsidR="00A72AE2">
        <w:t xml:space="preserve"> </w:t>
      </w:r>
    </w:p>
    <w:p w14:paraId="6B873B4C" w14:textId="757F3C70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Ukraine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>revealed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Putin’s</w:t>
      </w:r>
      <w:r w:rsidR="00A72AE2">
        <w:rPr>
          <w:sz w:val="14"/>
        </w:rPr>
        <w:t xml:space="preserve"> </w:t>
      </w:r>
      <w:r w:rsidRPr="00A72AE2">
        <w:rPr>
          <w:rStyle w:val="Emphasis"/>
          <w:highlight w:val="cyan"/>
        </w:rPr>
        <w:t>ambitions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to </w:t>
      </w:r>
      <w:r w:rsidRPr="00A72AE2">
        <w:rPr>
          <w:rStyle w:val="Emphasis"/>
          <w:highlight w:val="cyan"/>
        </w:rPr>
        <w:t>reconstitute</w:t>
      </w:r>
      <w:r w:rsidR="00A72AE2">
        <w:rPr>
          <w:sz w:val="14"/>
        </w:rPr>
        <w:t xml:space="preserve"> </w:t>
      </w:r>
      <w:r w:rsidRPr="00A72AE2">
        <w:rPr>
          <w:rStyle w:val="Emphasis"/>
          <w:highlight w:val="cyan"/>
        </w:rPr>
        <w:t>Russian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empire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to be secure, Russia needs to </w:t>
      </w:r>
      <w:r w:rsidRPr="00A72AE2">
        <w:rPr>
          <w:rStyle w:val="Emphasis"/>
          <w:highlight w:val="cyan"/>
        </w:rPr>
        <w:t>revise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balance of power</w:t>
      </w:r>
      <w:r w:rsidR="00A72AE2">
        <w:rPr>
          <w:sz w:val="14"/>
        </w:rPr>
        <w:t xml:space="preserve"> </w:t>
      </w:r>
      <w:r w:rsidRPr="00A72AE2">
        <w:rPr>
          <w:rStyle w:val="Emphasis"/>
          <w:highlight w:val="cyan"/>
        </w:rPr>
        <w:t>consistent</w:t>
      </w:r>
      <w:r w:rsidRPr="00A72AE2">
        <w:rPr>
          <w:rStyle w:val="StyleUnderline"/>
          <w:highlight w:val="cyan"/>
        </w:rPr>
        <w:t xml:space="preserve"> with</w:t>
      </w:r>
      <w:r w:rsidR="00A72AE2">
        <w:rPr>
          <w:sz w:val="14"/>
        </w:rPr>
        <w:t xml:space="preserve"> </w:t>
      </w:r>
      <w:r w:rsidRPr="00A72AE2">
        <w:rPr>
          <w:rStyle w:val="Emphasis"/>
          <w:highlight w:val="cyan"/>
        </w:rPr>
        <w:t>illiberal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philosophy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desire</w:t>
      </w:r>
      <w:r w:rsidRPr="00A72AE2">
        <w:rPr>
          <w:rStyle w:val="StyleUnderline"/>
          <w:highlight w:val="cyan"/>
        </w:rPr>
        <w:t xml:space="preserve"> to </w:t>
      </w:r>
      <w:r w:rsidRPr="00A72AE2">
        <w:rPr>
          <w:rStyle w:val="Emphasis"/>
          <w:highlight w:val="cyan"/>
        </w:rPr>
        <w:t>develop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Russian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i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the American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nuclear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deterrent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form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backbone</w:t>
      </w:r>
      <w:r w:rsidRPr="00A72AE2">
        <w:rPr>
          <w:rStyle w:val="StyleUnderline"/>
          <w:highlight w:val="cyan"/>
        </w:rPr>
        <w:t xml:space="preserve"> of European security</w:t>
      </w:r>
      <w:r w:rsidR="00A72AE2">
        <w:rPr>
          <w:sz w:val="14"/>
        </w:rPr>
        <w:t xml:space="preserve">  </w:t>
      </w:r>
      <w:r w:rsidRPr="00A72AE2">
        <w:rPr>
          <w:rStyle w:val="StyleUnderline"/>
          <w:highlight w:val="cyan"/>
        </w:rPr>
        <w:t>U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>and NATO</w:t>
      </w:r>
      <w:r w:rsidR="00A72AE2">
        <w:rPr>
          <w:sz w:val="14"/>
        </w:rPr>
        <w:t xml:space="preserve"> </w:t>
      </w:r>
      <w:r w:rsidRPr="00A72AE2">
        <w:rPr>
          <w:rStyle w:val="Emphasis"/>
          <w:highlight w:val="cyan"/>
        </w:rPr>
        <w:t>threatens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use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earlier</w:t>
      </w:r>
      <w:r w:rsidRPr="00A72AE2">
        <w:rPr>
          <w:rStyle w:val="StyleUnderline"/>
          <w:highlight w:val="cyan"/>
        </w:rPr>
        <w:t xml:space="preserve"> 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conflict</w:t>
      </w:r>
      <w:r w:rsidR="00A72AE2">
        <w:rPr>
          <w:sz w:val="14"/>
        </w:rPr>
        <w:t xml:space="preserve"> </w:t>
      </w:r>
    </w:p>
    <w:p w14:paraId="5A28AABA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Status the </w:t>
      </w:r>
      <w:r w:rsidRPr="00A72AE2">
        <w:rPr>
          <w:u w:val="single"/>
        </w:rPr>
        <w:t>sole</w:t>
      </w:r>
      <w:r w:rsidRPr="00A72AE2">
        <w:t xml:space="preserve"> geopolitical motivation behind </w:t>
      </w:r>
      <w:r w:rsidRPr="00A72AE2">
        <w:rPr>
          <w:u w:val="single"/>
        </w:rPr>
        <w:t>doubling down</w:t>
      </w:r>
      <w:r w:rsidRPr="00A72AE2">
        <w:t xml:space="preserve"> on </w:t>
      </w:r>
      <w:r w:rsidRPr="00A72AE2">
        <w:rPr>
          <w:u w:val="single"/>
        </w:rPr>
        <w:t>subs</w:t>
      </w:r>
      <w:r w:rsidRPr="00A72AE2">
        <w:t>.</w:t>
      </w:r>
    </w:p>
    <w:p w14:paraId="29296431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Kroenig et. al. 20</w:t>
      </w:r>
      <w:r w:rsidR="00A72AE2">
        <w:t xml:space="preserve"> </w:t>
      </w:r>
    </w:p>
    <w:p w14:paraId="23EA6B8C" w14:textId="53111586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 xml:space="preserve">Kremlin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using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new systems as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geopolitical posturing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most important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motivation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possession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advanced nuclear arsenal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ensure Russia has a </w:t>
      </w:r>
      <w:r w:rsidRPr="00A72AE2">
        <w:rPr>
          <w:rStyle w:val="Emphasis"/>
          <w:highlight w:val="cyan"/>
        </w:rPr>
        <w:t>seat at the table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This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is bolstered by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timing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weeks after the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NPR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public announcement was </w:t>
      </w:r>
      <w:r w:rsidRPr="00A72AE2">
        <w:rPr>
          <w:rStyle w:val="Emphasis"/>
          <w:highlight w:val="cyan"/>
        </w:rPr>
        <w:t>solely motivated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counter the NPR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Russia may have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doubled down</w:t>
      </w:r>
      <w:r w:rsidR="00A72AE2">
        <w:rPr>
          <w:rStyle w:val="Emphasis"/>
        </w:rPr>
        <w:t xml:space="preserve"> </w:t>
      </w:r>
    </w:p>
    <w:p w14:paraId="11843368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Third, </w:t>
      </w:r>
      <w:r w:rsidRPr="00A72AE2">
        <w:rPr>
          <w:u w:val="single"/>
        </w:rPr>
        <w:t>HISTORY</w:t>
      </w:r>
      <w:r w:rsidRPr="00A72AE2">
        <w:t xml:space="preserve"> </w:t>
      </w:r>
      <w:r w:rsidRPr="00A72AE2">
        <w:rPr>
          <w:u w:val="single"/>
        </w:rPr>
        <w:t>proves the link</w:t>
      </w:r>
      <w:r w:rsidRPr="00A72AE2">
        <w:t xml:space="preserve">. Previous examples of improving security contexts proves that Russia puts SSBN mod on the </w:t>
      </w:r>
      <w:r w:rsidRPr="00A72AE2">
        <w:rPr>
          <w:u w:val="single"/>
        </w:rPr>
        <w:t>chopping block</w:t>
      </w:r>
      <w:r w:rsidRPr="00A72AE2">
        <w:t xml:space="preserve">. </w:t>
      </w:r>
    </w:p>
    <w:p w14:paraId="0E7847B9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1A0ED20E" w14:textId="0285BC9D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The design of Borei began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during an era of decreasing tension</w:t>
      </w:r>
      <w:r w:rsidR="00A72AE2">
        <w:rPr>
          <w:rStyle w:val="StyleUnderline"/>
        </w:rPr>
        <w:t xml:space="preserve">  </w:t>
      </w:r>
      <w:r w:rsidRPr="00A72AE2">
        <w:rPr>
          <w:rStyle w:val="Emphasis"/>
          <w:highlight w:val="cyan"/>
        </w:rPr>
        <w:t>Perceptions</w:t>
      </w:r>
      <w:r w:rsidRPr="00A72AE2">
        <w:rPr>
          <w:rStyle w:val="StyleUnderline"/>
          <w:highlight w:val="cyan"/>
        </w:rPr>
        <w:t xml:space="preserve"> 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improving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security context</w:t>
      </w:r>
      <w:r w:rsidRPr="00A72AE2">
        <w:rPr>
          <w:rStyle w:val="StyleUnderline"/>
          <w:highlight w:val="cyan"/>
        </w:rPr>
        <w:t xml:space="preserve"> for Russia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created </w:t>
      </w:r>
      <w:r w:rsidRPr="00A72AE2">
        <w:rPr>
          <w:rStyle w:val="Emphasis"/>
          <w:sz w:val="26"/>
          <w:szCs w:val="26"/>
          <w:highlight w:val="cyan"/>
        </w:rPr>
        <w:t>permissive conditions</w:t>
      </w:r>
      <w:r w:rsidRPr="00A72AE2">
        <w:rPr>
          <w:rStyle w:val="StyleUnderline"/>
          <w:highlight w:val="cyan"/>
        </w:rPr>
        <w:t xml:space="preserve"> for </w:t>
      </w:r>
      <w:r w:rsidRPr="00A72AE2">
        <w:rPr>
          <w:rStyle w:val="Emphasis"/>
          <w:highlight w:val="cyan"/>
        </w:rPr>
        <w:t>minimizing sea-based strategic forces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Russia experienced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eteriorating relations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leaders perceived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U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were increasingly willing to </w:t>
      </w:r>
      <w:r w:rsidRPr="00A72AE2">
        <w:rPr>
          <w:rStyle w:val="Emphasis"/>
          <w:highlight w:val="cyan"/>
        </w:rPr>
        <w:t>use force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deterioration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reinvigorated efforts</w:t>
      </w:r>
      <w:r w:rsidRPr="00A72AE2">
        <w:rPr>
          <w:rStyle w:val="StyleUnderline"/>
          <w:highlight w:val="cyan"/>
        </w:rPr>
        <w:t xml:space="preserve"> to </w:t>
      </w:r>
      <w:r w:rsidRPr="00A72AE2">
        <w:rPr>
          <w:rStyle w:val="Emphasis"/>
          <w:highlight w:val="cyan"/>
        </w:rPr>
        <w:t>revitalize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Russian SSBN force</w:t>
      </w:r>
      <w:r w:rsidR="00A72AE2">
        <w:rPr>
          <w:sz w:val="16"/>
        </w:rPr>
        <w:t xml:space="preserve"> </w:t>
      </w:r>
    </w:p>
    <w:p w14:paraId="35A86D4C" w14:textId="77777777" w:rsidR="00A72AE2" w:rsidRDefault="009B0026" w:rsidP="009B0026">
      <w:pPr>
        <w:pStyle w:val="Heading4"/>
        <w:rPr>
          <w:rStyle w:val="StyleUnderline"/>
          <w:highlight w:val="yellow"/>
        </w:rPr>
      </w:pPr>
      <w:r w:rsidRPr="00A72AE2">
        <w:t xml:space="preserve">Impact defense doesn’t assume the groups, motives, capabilities, and vulnerabilities in Russia as unlike </w:t>
      </w:r>
      <w:r w:rsidRPr="00A72AE2">
        <w:rPr>
          <w:u w:val="single"/>
        </w:rPr>
        <w:t>any else</w:t>
      </w:r>
      <w:r w:rsidRPr="00A72AE2">
        <w:t>.</w:t>
      </w:r>
    </w:p>
    <w:p w14:paraId="57189DD0" w14:textId="77777777" w:rsidR="00A72AE2" w:rsidRDefault="009B0026" w:rsidP="009B0026">
      <w:pPr>
        <w:rPr>
          <w:rStyle w:val="StyleUnderline"/>
          <w:highlight w:val="yellow"/>
        </w:rPr>
      </w:pPr>
      <w:r w:rsidRPr="00A72AE2">
        <w:rPr>
          <w:rStyle w:val="Style13ptBold"/>
        </w:rPr>
        <w:t>Saradzhyan 22</w:t>
      </w:r>
      <w:r w:rsidR="00A72AE2">
        <w:t xml:space="preserve"> </w:t>
      </w:r>
    </w:p>
    <w:p w14:paraId="170F80A8" w14:textId="5B7B2254" w:rsidR="00A72AE2" w:rsidRDefault="009B0026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 xml:space="preserve">ethnic </w:t>
      </w:r>
      <w:r w:rsidRPr="00A72AE2">
        <w:rPr>
          <w:rStyle w:val="Emphasis"/>
          <w:highlight w:val="cyan"/>
        </w:rPr>
        <w:t>ultranationalists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including </w:t>
      </w:r>
      <w:r w:rsidRPr="00A72AE2">
        <w:rPr>
          <w:rStyle w:val="Emphasis"/>
          <w:highlight w:val="cyan"/>
        </w:rPr>
        <w:t>Ingush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Ossetian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Chechen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Tatar</w:t>
      </w:r>
      <w:r w:rsidR="00A72AE2">
        <w:rPr>
          <w:rStyle w:val="StyleUnderline"/>
        </w:rPr>
        <w:t xml:space="preserve"> </w:t>
      </w:r>
      <w:r w:rsidRPr="00A72AE2">
        <w:rPr>
          <w:sz w:val="16"/>
          <w:highlight w:val="cyan"/>
        </w:rPr>
        <w:t xml:space="preserve">. </w:t>
      </w:r>
      <w:r w:rsidRPr="00A72AE2">
        <w:rPr>
          <w:rStyle w:val="Emphasis"/>
          <w:highlight w:val="cyan"/>
        </w:rPr>
        <w:t>Salafi-jihadists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separatists acquired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radioactive materials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threatened to attack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nuclear facilities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plotted to </w:t>
      </w:r>
      <w:r w:rsidRPr="00A72AE2">
        <w:rPr>
          <w:rStyle w:val="Emphasis"/>
          <w:highlight w:val="cyan"/>
        </w:rPr>
        <w:t>hijack</w:t>
      </w:r>
      <w:r w:rsidRPr="00A72AE2">
        <w:rPr>
          <w:rStyle w:val="StyleUnderline"/>
          <w:highlight w:val="cyan"/>
        </w:rPr>
        <w:t xml:space="preserve"> 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sub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scouted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facilities and established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contacts with an insider</w:t>
      </w:r>
      <w:r w:rsidR="00A72AE2">
        <w:rPr>
          <w:sz w:val="16"/>
        </w:rPr>
        <w:t xml:space="preserve">  </w:t>
      </w:r>
      <w:r w:rsidRPr="00A72AE2">
        <w:rPr>
          <w:rStyle w:val="Emphasis"/>
          <w:highlight w:val="cyan"/>
        </w:rPr>
        <w:t>Doomsday cults</w:t>
      </w:r>
      <w:r w:rsidR="00A72AE2">
        <w:rPr>
          <w:sz w:val="16"/>
        </w:rPr>
        <w:t xml:space="preserve">  </w:t>
      </w:r>
      <w:r w:rsidRPr="00A72AE2">
        <w:rPr>
          <w:rStyle w:val="Emphasis"/>
          <w:highlight w:val="cyan"/>
        </w:rPr>
        <w:t>Aum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had more followers in Russia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Aum actively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recruited </w:t>
      </w:r>
      <w:r w:rsidRPr="00A72AE2">
        <w:rPr>
          <w:rStyle w:val="Emphasis"/>
          <w:highlight w:val="cyan"/>
        </w:rPr>
        <w:t>scientists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</w:t>
      </w:r>
      <w:r w:rsidRPr="00A72AE2">
        <w:rPr>
          <w:rStyle w:val="Emphasis"/>
          <w:highlight w:val="cyan"/>
        </w:rPr>
        <w:t>tech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experts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to develop </w:t>
      </w:r>
      <w:r w:rsidRPr="00A72AE2">
        <w:rPr>
          <w:rStyle w:val="Emphasis"/>
          <w:highlight w:val="cyan"/>
        </w:rPr>
        <w:t>w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m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even among employees of the </w:t>
      </w:r>
      <w:r w:rsidRPr="00A72AE2">
        <w:rPr>
          <w:rStyle w:val="Emphasis"/>
          <w:highlight w:val="cyan"/>
        </w:rPr>
        <w:t>Kurchatov Institute</w:t>
      </w:r>
      <w:r w:rsidR="00A72AE2">
        <w:rPr>
          <w:sz w:val="16"/>
        </w:rPr>
        <w:t xml:space="preserve"> </w:t>
      </w:r>
    </w:p>
    <w:p w14:paraId="25A87790" w14:textId="77777777" w:rsidR="00A72AE2" w:rsidRDefault="00DD11B0" w:rsidP="00DD11B0">
      <w:pPr>
        <w:pStyle w:val="Heading3"/>
        <w:rPr>
          <w:rStyle w:val="StyleUnderline"/>
          <w:highlight w:val="yellow"/>
        </w:rPr>
      </w:pPr>
      <w:r w:rsidRPr="00A72AE2">
        <w:t>Advantage 1---2NC</w:t>
      </w:r>
    </w:p>
    <w:p w14:paraId="48CD5F98" w14:textId="77777777" w:rsidR="00A72AE2" w:rsidRDefault="00DD11B0" w:rsidP="00DD11B0">
      <w:pPr>
        <w:pStyle w:val="Heading4"/>
        <w:rPr>
          <w:rStyle w:val="StyleUnderline"/>
          <w:highlight w:val="yellow"/>
        </w:rPr>
      </w:pPr>
      <w:r w:rsidRPr="00A72AE2">
        <w:t xml:space="preserve">BMD deployments </w:t>
      </w:r>
      <w:r w:rsidRPr="00A72AE2">
        <w:rPr>
          <w:u w:val="single"/>
        </w:rPr>
        <w:t>heighten fears</w:t>
      </w:r>
      <w:r w:rsidRPr="00A72AE2">
        <w:t xml:space="preserve"> of </w:t>
      </w:r>
      <w:r w:rsidRPr="00A72AE2">
        <w:rPr>
          <w:u w:val="single"/>
        </w:rPr>
        <w:t>decapitating first strikes</w:t>
      </w:r>
      <w:r w:rsidRPr="00A72AE2">
        <w:t>.</w:t>
      </w:r>
    </w:p>
    <w:p w14:paraId="6D14E4EB" w14:textId="77777777" w:rsidR="00A72AE2" w:rsidRDefault="00DD11B0" w:rsidP="00DD11B0">
      <w:pPr>
        <w:rPr>
          <w:rStyle w:val="StyleUnderline"/>
          <w:highlight w:val="yellow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2E866E99" w14:textId="5418F2B8" w:rsidR="00A72AE2" w:rsidRDefault="00DD11B0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strategists have cited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missile defense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as a </w:t>
      </w:r>
      <w:r w:rsidRPr="00A72AE2">
        <w:rPr>
          <w:rStyle w:val="Emphasis"/>
          <w:highlight w:val="cyan"/>
        </w:rPr>
        <w:t>threat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BMD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deployed in the </w:t>
      </w:r>
      <w:r w:rsidRPr="00A72AE2">
        <w:rPr>
          <w:rStyle w:val="Emphasis"/>
          <w:highlight w:val="cyan"/>
        </w:rPr>
        <w:t>Arctic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perceived as a </w:t>
      </w:r>
      <w:r w:rsidRPr="00A72AE2">
        <w:rPr>
          <w:rStyle w:val="Emphasis"/>
          <w:sz w:val="26"/>
          <w:szCs w:val="26"/>
          <w:highlight w:val="cyan"/>
        </w:rPr>
        <w:t>significant threat to Russia's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arsenal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strategists also perceive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THAAD</w:t>
      </w:r>
      <w:r w:rsidRPr="00A72AE2">
        <w:rPr>
          <w:rStyle w:val="StyleUnderline"/>
          <w:highlight w:val="cyan"/>
        </w:rPr>
        <w:t xml:space="preserve"> and </w:t>
      </w:r>
      <w:r w:rsidRPr="00A72AE2">
        <w:rPr>
          <w:rStyle w:val="Emphasis"/>
          <w:highlight w:val="cyan"/>
        </w:rPr>
        <w:t>Aegis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as a </w:t>
      </w:r>
      <w:r w:rsidRPr="00A72AE2">
        <w:rPr>
          <w:rStyle w:val="Emphasis"/>
          <w:highlight w:val="cyan"/>
        </w:rPr>
        <w:t>threat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In combination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leaders worry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U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may launch a counterforce strike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 xml:space="preserve">Putin has </w:t>
      </w:r>
      <w:r w:rsidRPr="00A72AE2">
        <w:rPr>
          <w:rStyle w:val="Emphasis"/>
          <w:highlight w:val="cyan"/>
        </w:rPr>
        <w:t>cited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missile defense as a threat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plans to deploy missile defense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cannot help but disturb us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defensive in name only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 fact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missile defense] is 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strategic offensive capabilities</w:t>
      </w:r>
      <w:r w:rsidR="00A72AE2">
        <w:rPr>
          <w:sz w:val="16"/>
        </w:rPr>
        <w:t xml:space="preserve"> </w:t>
      </w:r>
    </w:p>
    <w:p w14:paraId="1BA2D55D" w14:textId="77777777" w:rsidR="00A72AE2" w:rsidRDefault="00DD11B0" w:rsidP="00DD11B0">
      <w:pPr>
        <w:pStyle w:val="Heading4"/>
        <w:rPr>
          <w:rStyle w:val="StyleUnderline"/>
          <w:highlight w:val="yellow"/>
        </w:rPr>
      </w:pPr>
      <w:r w:rsidRPr="00A72AE2">
        <w:t xml:space="preserve">AND conventional capabilities. </w:t>
      </w:r>
    </w:p>
    <w:p w14:paraId="3D890A95" w14:textId="77777777" w:rsidR="00A72AE2" w:rsidRDefault="00DD11B0" w:rsidP="00DD11B0">
      <w:pPr>
        <w:rPr>
          <w:rStyle w:val="StyleUnderline"/>
          <w:highlight w:val="yellow"/>
        </w:rPr>
      </w:pPr>
      <w:r w:rsidRPr="00A72AE2">
        <w:rPr>
          <w:rStyle w:val="Style13ptBold"/>
        </w:rPr>
        <w:t>Warren 23</w:t>
      </w:r>
      <w:r w:rsidR="00A72AE2">
        <w:t xml:space="preserve"> </w:t>
      </w:r>
    </w:p>
    <w:p w14:paraId="4AB392AC" w14:textId="044E395B" w:rsidR="00A72AE2" w:rsidRDefault="00DD11B0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counterforce strike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could include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conventional weapons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PGS) capability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could </w:t>
      </w:r>
      <w:r w:rsidRPr="00A72AE2">
        <w:rPr>
          <w:rStyle w:val="Emphasis"/>
          <w:highlight w:val="cyan"/>
        </w:rPr>
        <w:t>significantly strengthen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counterforce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United States 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developing </w:t>
      </w:r>
      <w:r w:rsidRPr="00A72AE2">
        <w:rPr>
          <w:rStyle w:val="Emphasis"/>
          <w:highlight w:val="cyan"/>
        </w:rPr>
        <w:t>conventional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hypersonic weapons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Putin stated that Russia would not allow this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 </w:t>
      </w:r>
      <w:r w:rsidRPr="00A72AE2">
        <w:rPr>
          <w:rStyle w:val="Emphasis"/>
          <w:highlight w:val="cyan"/>
        </w:rPr>
        <w:t>would respond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including </w:t>
      </w:r>
      <w:r w:rsidRPr="00A72AE2">
        <w:rPr>
          <w:rStyle w:val="Emphasis"/>
          <w:highlight w:val="cyan"/>
        </w:rPr>
        <w:t>by developing new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nuclear weapons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Putin claims that P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threaten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stability, jeopardize arms control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experts fear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PGS program to </w:t>
      </w:r>
      <w:r w:rsidRPr="00A72AE2">
        <w:rPr>
          <w:rStyle w:val="Emphasis"/>
          <w:highlight w:val="cyan"/>
        </w:rPr>
        <w:t>attack Russia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when combined with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BMD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PGS will make it possible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to launch a </w:t>
      </w:r>
      <w:r w:rsidRPr="00A72AE2">
        <w:rPr>
          <w:rStyle w:val="Emphasis"/>
          <w:highlight w:val="cyan"/>
        </w:rPr>
        <w:t>disarming first strike</w:t>
      </w:r>
      <w:r w:rsidR="00A72AE2">
        <w:rPr>
          <w:sz w:val="16"/>
        </w:rPr>
        <w:t xml:space="preserve"> </w:t>
      </w:r>
    </w:p>
    <w:p w14:paraId="5C38BD5B" w14:textId="77777777" w:rsidR="00A72AE2" w:rsidRDefault="00DD11B0" w:rsidP="00DD11B0">
      <w:pPr>
        <w:pStyle w:val="Heading4"/>
        <w:rPr>
          <w:rStyle w:val="StyleUnderline"/>
          <w:highlight w:val="yellow"/>
        </w:rPr>
      </w:pPr>
      <w:r w:rsidRPr="00A72AE2">
        <w:t xml:space="preserve">2. Cooperative security measures are </w:t>
      </w:r>
      <w:r w:rsidRPr="00A72AE2">
        <w:rPr>
          <w:u w:val="single"/>
        </w:rPr>
        <w:t>politically impossible</w:t>
      </w:r>
      <w:r w:rsidRPr="00A72AE2">
        <w:t xml:space="preserve"> for both sides. </w:t>
      </w:r>
    </w:p>
    <w:p w14:paraId="34D8115C" w14:textId="77777777" w:rsidR="00A72AE2" w:rsidRDefault="00DD11B0" w:rsidP="00DD11B0">
      <w:pPr>
        <w:rPr>
          <w:rStyle w:val="StyleUnderline"/>
          <w:highlight w:val="yellow"/>
        </w:rPr>
      </w:pPr>
      <w:r w:rsidRPr="00A72AE2">
        <w:rPr>
          <w:rStyle w:val="Style13ptBold"/>
        </w:rPr>
        <w:t>Perkovich 22.</w:t>
      </w:r>
      <w:r w:rsidR="00A72AE2">
        <w:rPr>
          <w:rStyle w:val="Style13ptBold"/>
        </w:rPr>
        <w:t xml:space="preserve"> </w:t>
      </w:r>
    </w:p>
    <w:p w14:paraId="1967A92B" w14:textId="77777777" w:rsidR="00A72AE2" w:rsidRDefault="00DD11B0" w:rsidP="00DD11B0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it is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sz w:val="24"/>
          <w:highlight w:val="cyan"/>
        </w:rPr>
        <w:t>extremely difficult to see a path forward for</w:t>
      </w:r>
      <w:r w:rsidR="00A72AE2">
        <w:rPr>
          <w:rStyle w:val="Emphasis"/>
          <w:sz w:val="24"/>
        </w:rPr>
        <w:t xml:space="preserve"> </w:t>
      </w:r>
      <w:r w:rsidRPr="00A72AE2">
        <w:rPr>
          <w:rStyle w:val="Emphasis"/>
          <w:sz w:val="24"/>
          <w:highlight w:val="cyan"/>
        </w:rPr>
        <w:t>cooperative security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measures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 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U.S.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it is easier </w:t>
      </w:r>
      <w:r w:rsidRPr="00A72AE2">
        <w:rPr>
          <w:rStyle w:val="StyleUnderline"/>
          <w:highlight w:val="cyan"/>
        </w:rPr>
        <w:t>and</w:t>
      </w:r>
      <w:r w:rsidRPr="00A72AE2">
        <w:rPr>
          <w:rStyle w:val="Emphasis"/>
          <w:highlight w:val="cyan"/>
        </w:rPr>
        <w:t xml:space="preserve"> more profitable politically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to pursue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short-term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policy goals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almost all Republican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senators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would reject </w:t>
      </w:r>
      <w:r w:rsidRPr="00A72AE2">
        <w:rPr>
          <w:rStyle w:val="Emphasis"/>
          <w:highlight w:val="cyan"/>
        </w:rPr>
        <w:t>any treaty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Russia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China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North Korea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or Iran would agree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predilection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to withdraw from treaties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reinforces the view 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there is no point negotiating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it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erodes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diplomatic capital</w:t>
      </w:r>
      <w:r w:rsidRPr="00A72AE2">
        <w:rPr>
          <w:sz w:val="16"/>
          <w:highlight w:val="cyan"/>
        </w:rPr>
        <w:t xml:space="preserve"> 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there are no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checks on his power</w:t>
      </w:r>
      <w:r w:rsidRPr="00A72AE2">
        <w:rPr>
          <w:rStyle w:val="StyleUnderline"/>
          <w:highlight w:val="cyan"/>
        </w:rPr>
        <w:t xml:space="preserve"> 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no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alternative perspectives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Xi has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bubble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His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experts are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more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risk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averse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there is </w:t>
      </w:r>
      <w:r w:rsidRPr="00A72AE2">
        <w:rPr>
          <w:rStyle w:val="Emphasis"/>
          <w:highlight w:val="cyan"/>
        </w:rPr>
        <w:t>no indication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he has directed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underlings to </w:t>
      </w:r>
      <w:r w:rsidRPr="00A72AE2">
        <w:rPr>
          <w:rStyle w:val="Emphasis"/>
          <w:highlight w:val="cyan"/>
        </w:rPr>
        <w:t>pursue dialogue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Administrations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worry they will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Emphasis"/>
          <w:highlight w:val="cyan"/>
        </w:rPr>
        <w:t>lose power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if policy initiatives are not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sz w:val="24"/>
          <w:highlight w:val="cyan"/>
        </w:rPr>
        <w:t>clear wins for</w:t>
      </w:r>
      <w:r w:rsidR="00A72AE2">
        <w:rPr>
          <w:rStyle w:val="Emphasis"/>
          <w:sz w:val="24"/>
        </w:rPr>
        <w:t xml:space="preserve"> </w:t>
      </w:r>
      <w:r w:rsidRPr="00A72AE2">
        <w:rPr>
          <w:rStyle w:val="Emphasis"/>
          <w:sz w:val="24"/>
          <w:highlight w:val="cyan"/>
        </w:rPr>
        <w:t>the U</w:t>
      </w:r>
      <w:r w:rsidR="00A72AE2">
        <w:rPr>
          <w:rStyle w:val="Emphasis"/>
          <w:sz w:val="24"/>
        </w:rPr>
        <w:t xml:space="preserve"> </w:t>
      </w:r>
      <w:r w:rsidRPr="00A72AE2">
        <w:rPr>
          <w:rStyle w:val="Emphasis"/>
          <w:sz w:val="24"/>
          <w:highlight w:val="cyan"/>
        </w:rPr>
        <w:t>S</w:t>
      </w:r>
      <w:r w:rsidR="00A72AE2">
        <w:rPr>
          <w:rStyle w:val="Emphasis"/>
          <w:sz w:val="24"/>
        </w:rPr>
        <w:t xml:space="preserve"> </w:t>
      </w:r>
      <w:r w:rsidRPr="00A72AE2">
        <w:rPr>
          <w:rStyle w:val="StyleUnderline"/>
          <w:sz w:val="24"/>
          <w:highlight w:val="cyan"/>
        </w:rPr>
        <w:t>and</w:t>
      </w:r>
      <w:r w:rsidR="00A72AE2">
        <w:rPr>
          <w:sz w:val="16"/>
        </w:rPr>
        <w:t xml:space="preserve"> </w:t>
      </w:r>
      <w:r w:rsidRPr="00A72AE2">
        <w:rPr>
          <w:rStyle w:val="Emphasis"/>
          <w:sz w:val="24"/>
          <w:highlight w:val="cyan"/>
        </w:rPr>
        <w:t>a loss for the other side</w:t>
      </w:r>
      <w:r w:rsidR="00A72AE2">
        <w:rPr>
          <w:rStyle w:val="Emphasis"/>
          <w:sz w:val="24"/>
        </w:rPr>
        <w:t xml:space="preserve"> </w:t>
      </w:r>
    </w:p>
    <w:p w14:paraId="5D43895E" w14:textId="77777777" w:rsidR="00A72AE2" w:rsidRDefault="00267A65" w:rsidP="00267A65">
      <w:pPr>
        <w:pStyle w:val="Heading4"/>
        <w:rPr>
          <w:rStyle w:val="StyleUnderline"/>
          <w:highlight w:val="yellow"/>
        </w:rPr>
      </w:pPr>
      <w:r w:rsidRPr="00A72AE2">
        <w:t xml:space="preserve">They’ve dropped no US Russia war---Sarmat. Both sides want to </w:t>
      </w:r>
      <w:r w:rsidRPr="00A72AE2">
        <w:rPr>
          <w:u w:val="single"/>
        </w:rPr>
        <w:t>avoid escalation</w:t>
      </w:r>
      <w:r w:rsidRPr="00A72AE2">
        <w:t xml:space="preserve"> and Ukraine means Russia </w:t>
      </w:r>
      <w:r w:rsidRPr="00A72AE2">
        <w:rPr>
          <w:u w:val="single"/>
        </w:rPr>
        <w:t>can’t risk</w:t>
      </w:r>
      <w:r w:rsidRPr="00A72AE2">
        <w:t xml:space="preserve"> another war. That’s Rogan AND…</w:t>
      </w:r>
    </w:p>
    <w:p w14:paraId="4427B6F9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Style13ptBold"/>
        </w:rPr>
        <w:t>D'Anieri 23.</w:t>
      </w:r>
      <w:r w:rsidR="00A72AE2">
        <w:rPr>
          <w:rStyle w:val="Style13ptBold"/>
        </w:rPr>
        <w:t xml:space="preserve"> </w:t>
      </w:r>
    </w:p>
    <w:p w14:paraId="0E94E337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U.S. and Russian militaries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have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for decades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been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careful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to avoid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directly shooting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Russian military strikes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must be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extremely unlikely</w:t>
      </w:r>
      <w:r w:rsidRPr="00A72AE2">
        <w:rPr>
          <w:sz w:val="16"/>
          <w:highlight w:val="cyan"/>
        </w:rPr>
        <w:t>.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U.S. would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respond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in a way that is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proportional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but </w:t>
      </w:r>
      <w:r w:rsidRPr="00A72AE2">
        <w:rPr>
          <w:rStyle w:val="Emphasis"/>
          <w:highlight w:val="cyan"/>
        </w:rPr>
        <w:t>not escalatory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Uncertainty</w:t>
      </w:r>
      <w:r w:rsidRPr="00A72AE2">
        <w:rPr>
          <w:rStyle w:val="StyleUnderline"/>
          <w:highlight w:val="cyan"/>
        </w:rPr>
        <w:t xml:space="preserve"> about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escalation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explains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why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U.S. and Russia take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care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to avoid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combat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Russians understand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too are vulnerable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Russian leaders realize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second major conflict</w:t>
      </w:r>
      <w:r w:rsidRPr="00A72AE2">
        <w:rPr>
          <w:rStyle w:val="StyleUnderline"/>
          <w:highlight w:val="cyan"/>
        </w:rPr>
        <w:t xml:space="preserve"> is not in their interest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Russia </w:t>
      </w:r>
      <w:r w:rsidRPr="00A72AE2">
        <w:rPr>
          <w:rStyle w:val="Emphasis"/>
          <w:highlight w:val="cyan"/>
        </w:rPr>
        <w:t>cannot retake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the offensive in 2023</w:t>
      </w:r>
      <w:r w:rsidR="00A72AE2">
        <w:rPr>
          <w:rStyle w:val="StyleUnderline"/>
        </w:rPr>
        <w:t xml:space="preserve"> </w:t>
      </w:r>
    </w:p>
    <w:p w14:paraId="4C475C48" w14:textId="77777777" w:rsidR="00A72AE2" w:rsidRDefault="00267A65" w:rsidP="00267A65">
      <w:pPr>
        <w:pStyle w:val="Heading4"/>
        <w:rPr>
          <w:rStyle w:val="StyleUnderline"/>
          <w:highlight w:val="yellow"/>
        </w:rPr>
      </w:pPr>
      <w:r w:rsidRPr="00A72AE2">
        <w:rPr>
          <w:rFonts w:cs="Arial"/>
        </w:rPr>
        <w:t xml:space="preserve">Their impact starts at </w:t>
      </w:r>
      <w:r w:rsidRPr="00A72AE2">
        <w:rPr>
          <w:rFonts w:cs="Arial"/>
          <w:u w:val="single"/>
        </w:rPr>
        <w:t>0.38%</w:t>
      </w:r>
    </w:p>
    <w:p w14:paraId="2EE284C3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Style13ptBold"/>
        </w:rPr>
        <w:t>Rodriguez 19</w:t>
      </w:r>
      <w:r w:rsidR="00A72AE2">
        <w:t xml:space="preserve"> </w:t>
      </w:r>
    </w:p>
    <w:p w14:paraId="3CB1722E" w14:textId="77777777" w:rsidR="00A72AE2" w:rsidRDefault="00267A65" w:rsidP="00267A65">
      <w:pPr>
        <w:rPr>
          <w:rStyle w:val="StyleUnderline"/>
        </w:rPr>
      </w:pPr>
      <w:r w:rsidRPr="00A72AE2">
        <w:rPr>
          <w:rStyle w:val="StyleUnderline"/>
          <w:highlight w:val="cyan"/>
        </w:rPr>
        <w:t>I get 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sense of how </w:t>
      </w:r>
      <w:r w:rsidRPr="00A72AE2">
        <w:rPr>
          <w:rStyle w:val="Emphasis"/>
          <w:highlight w:val="cyan"/>
        </w:rPr>
        <w:t>probable a nuclear war might be</w:t>
      </w:r>
      <w:r w:rsidRPr="00A72AE2">
        <w:rPr>
          <w:rStyle w:val="StyleUnderline"/>
          <w:highlight w:val="cyan"/>
        </w:rPr>
        <w:t xml:space="preserve"> by looking at </w:t>
      </w:r>
      <w:r w:rsidRPr="00A72AE2">
        <w:rPr>
          <w:rStyle w:val="Emphasis"/>
          <w:highlight w:val="cyan"/>
        </w:rPr>
        <w:t>historical evidence</w:t>
      </w:r>
      <w:r w:rsidRPr="00A72AE2">
        <w:rPr>
          <w:sz w:val="14"/>
          <w:highlight w:val="cyan"/>
        </w:rPr>
        <w:t>,</w:t>
      </w:r>
      <w:r w:rsidR="00A72AE2">
        <w:rPr>
          <w:sz w:val="14"/>
        </w:rPr>
        <w:t xml:space="preserve"> </w:t>
      </w:r>
      <w:r w:rsidRPr="00A72AE2">
        <w:rPr>
          <w:rStyle w:val="Emphasis"/>
          <w:highlight w:val="cyan"/>
        </w:rPr>
        <w:t>views of experts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sz w:val="14"/>
        </w:rPr>
        <w:t xml:space="preserve"> </w:t>
      </w:r>
      <w:r w:rsidRPr="00A72AE2">
        <w:rPr>
          <w:rStyle w:val="Emphasis"/>
          <w:highlight w:val="cyan"/>
        </w:rPr>
        <w:t>predictions made by forecasters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 xml:space="preserve">if we </w:t>
      </w:r>
      <w:r w:rsidRPr="00A72AE2">
        <w:rPr>
          <w:rStyle w:val="Emphasis"/>
          <w:highlight w:val="cyan"/>
        </w:rPr>
        <w:t>aggregate those perspectives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 xml:space="preserve">the chances of a </w:t>
      </w:r>
      <w:r w:rsidRPr="00A72AE2">
        <w:rPr>
          <w:rStyle w:val="Emphasis"/>
          <w:highlight w:val="cyan"/>
        </w:rPr>
        <w:t>nuclear war between the US and Russia</w:t>
      </w:r>
      <w:r w:rsidRPr="00A72AE2">
        <w:rPr>
          <w:rStyle w:val="StyleUnderline"/>
          <w:highlight w:val="cyan"/>
        </w:rPr>
        <w:t>,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are around 0.38%</w:t>
      </w:r>
      <w:r w:rsidR="00A72AE2">
        <w:rPr>
          <w:sz w:val="14"/>
        </w:rPr>
        <w:t xml:space="preserve"> </w:t>
      </w:r>
    </w:p>
    <w:p w14:paraId="15E77BEF" w14:textId="77777777" w:rsidR="00A72AE2" w:rsidRDefault="00267A65" w:rsidP="00267A65">
      <w:pPr>
        <w:pStyle w:val="Heading4"/>
        <w:rPr>
          <w:rStyle w:val="StyleUnderline"/>
          <w:highlight w:val="yellow"/>
        </w:rPr>
      </w:pPr>
      <w:r w:rsidRPr="00A72AE2">
        <w:t>ICBMs aren’t destabilizing.</w:t>
      </w:r>
    </w:p>
    <w:p w14:paraId="0BFEACBC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Style13ptBold"/>
        </w:rPr>
        <w:t>Deptula 2020</w:t>
      </w:r>
      <w:r w:rsidR="00A72AE2">
        <w:t xml:space="preserve"> </w:t>
      </w:r>
    </w:p>
    <w:p w14:paraId="03D475B9" w14:textId="4DCDEDD9" w:rsidR="00A72AE2" w:rsidRDefault="00267A65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Misconception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ICBMs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inherently destabilizing</w:t>
      </w:r>
      <w:r w:rsidR="00A72AE2">
        <w:rPr>
          <w:rStyle w:val="StyleUnderline"/>
        </w:rPr>
        <w:t xml:space="preserve">  </w:t>
      </w:r>
      <w:r w:rsidRPr="00A72AE2">
        <w:rPr>
          <w:rStyle w:val="Emphasis"/>
          <w:highlight w:val="cyan"/>
        </w:rPr>
        <w:t>Do ICBMs significantly increase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risk of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accidental launch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No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neutralizing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would require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massive and unambiguous nuclear strike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overlapping network of multi-domain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sensors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validate indications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launch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levels of scrutiny and confirmation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prevent misidentification</w:t>
      </w:r>
      <w:r w:rsidRPr="00A72AE2">
        <w:rPr>
          <w:sz w:val="16"/>
          <w:highlight w:val="cyan"/>
        </w:rPr>
        <w:t>.</w:t>
      </w:r>
      <w:r w:rsid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ICBM launch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only occur after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deliberate, disciplined and cooperative actions are undertaken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‘hair-trigger’ alert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intentionally attempting to frighten</w:t>
      </w:r>
      <w:r w:rsidR="00A72AE2">
        <w:rPr>
          <w:rStyle w:val="Emphasis"/>
        </w:rPr>
        <w:t xml:space="preserve"> </w:t>
      </w:r>
    </w:p>
    <w:p w14:paraId="2225CC32" w14:textId="77777777" w:rsidR="00A72AE2" w:rsidRDefault="00267A65" w:rsidP="00267A65">
      <w:pPr>
        <w:pStyle w:val="Heading4"/>
        <w:rPr>
          <w:rStyle w:val="StyleUnderline"/>
          <w:highlight w:val="yellow"/>
        </w:rPr>
      </w:pPr>
      <w:r w:rsidRPr="00A72AE2">
        <w:t xml:space="preserve">No proliferation now---regimes are as </w:t>
      </w:r>
      <w:r w:rsidRPr="00A72AE2">
        <w:rPr>
          <w:u w:val="single"/>
        </w:rPr>
        <w:t>strong as ever</w:t>
      </w:r>
      <w:r w:rsidRPr="00A72AE2">
        <w:t xml:space="preserve"> after Ukraine.</w:t>
      </w:r>
    </w:p>
    <w:p w14:paraId="5C15DDBB" w14:textId="77777777" w:rsidR="00A72AE2" w:rsidRDefault="00267A65" w:rsidP="00267A65">
      <w:pPr>
        <w:rPr>
          <w:rStyle w:val="StyleUnderline"/>
        </w:rPr>
      </w:pPr>
      <w:r w:rsidRPr="00A72AE2">
        <w:rPr>
          <w:rStyle w:val="Style13ptBold"/>
        </w:rPr>
        <w:t>Miller 22</w:t>
      </w:r>
      <w:r w:rsidR="00A72AE2">
        <w:t xml:space="preserve"> </w:t>
      </w:r>
    </w:p>
    <w:p w14:paraId="77B762B4" w14:textId="708E3B39" w:rsidR="00A72AE2" w:rsidRDefault="00267A65" w:rsidP="00A72AE2">
      <w:pPr>
        <w:rPr>
          <w:rStyle w:val="StyleUnderline"/>
          <w:highlight w:val="yellow"/>
        </w:rPr>
      </w:pPr>
      <w:r w:rsidRPr="00A72AE2">
        <w:rPr>
          <w:sz w:val="16"/>
          <w:highlight w:val="cyan"/>
        </w:rPr>
        <w:t xml:space="preserve">, </w:t>
      </w:r>
      <w:r w:rsidRPr="00A72AE2">
        <w:rPr>
          <w:rStyle w:val="StyleUnderline"/>
          <w:highlight w:val="cyan"/>
        </w:rPr>
        <w:t>Russia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shows how </w:t>
      </w:r>
      <w:r w:rsidRPr="00A72AE2">
        <w:rPr>
          <w:rStyle w:val="Emphasis"/>
          <w:highlight w:val="cyan"/>
        </w:rPr>
        <w:t xml:space="preserve">difficult </w:t>
      </w:r>
      <w:r w:rsidRPr="00A72AE2">
        <w:rPr>
          <w:rStyle w:val="StyleUnderline"/>
          <w:highlight w:val="cyan"/>
        </w:rPr>
        <w:t xml:space="preserve">it is for nonnuclear states to </w:t>
      </w:r>
      <w:r w:rsidRPr="00A72AE2">
        <w:rPr>
          <w:rStyle w:val="Emphasis"/>
          <w:highlight w:val="cyan"/>
        </w:rPr>
        <w:t>deter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if only Ukraine had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Russia </w:t>
      </w:r>
      <w:r w:rsidRPr="00A72AE2">
        <w:rPr>
          <w:rStyle w:val="Emphasis"/>
          <w:highlight w:val="cyan"/>
        </w:rPr>
        <w:t>wouldn’t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attack</w:t>
      </w:r>
      <w:r w:rsidR="00A72AE2">
        <w:rPr>
          <w:rStyle w:val="Emphasis"/>
        </w:rPr>
        <w:t xml:space="preserve">  </w:t>
      </w:r>
      <w:r w:rsidRPr="00A72AE2">
        <w:rPr>
          <w:rStyle w:val="StyleUnderline"/>
          <w:highlight w:val="cyan"/>
        </w:rPr>
        <w:t>The lesson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seems clear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you’ll be </w:t>
      </w:r>
      <w:r w:rsidRPr="00A72AE2">
        <w:rPr>
          <w:rStyle w:val="Emphasis"/>
          <w:highlight w:val="cyan"/>
        </w:rPr>
        <w:t>better off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with the bomb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Although the logic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is persuasive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they </w:t>
      </w:r>
      <w:r w:rsidRPr="00A72AE2">
        <w:rPr>
          <w:rStyle w:val="Emphasis"/>
          <w:highlight w:val="cyan"/>
        </w:rPr>
        <w:t>overlook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complexity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predictions were never borne out</w:t>
      </w:r>
      <w:r w:rsidR="00A72AE2">
        <w:rPr>
          <w:rStyle w:val="StyleUnderline"/>
        </w:rPr>
        <w:t xml:space="preserve">  </w:t>
      </w:r>
      <w:r w:rsidRPr="00A72AE2">
        <w:rPr>
          <w:rStyle w:val="Emphasis"/>
          <w:highlight w:val="cyan"/>
        </w:rPr>
        <w:t>powerful architecture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for preventing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spread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has been constructed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This includes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P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T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sanctions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threat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of force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all of which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restrain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the spread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This architecture is still in place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stronger than it has ever been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almost </w:t>
      </w:r>
      <w:r w:rsidRPr="00A72AE2">
        <w:rPr>
          <w:rStyle w:val="Emphasis"/>
          <w:highlight w:val="cyan"/>
        </w:rPr>
        <w:t>every state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is a member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there are </w:t>
      </w:r>
      <w:r w:rsidRPr="00A72AE2">
        <w:rPr>
          <w:rStyle w:val="Emphasis"/>
          <w:highlight w:val="cyan"/>
        </w:rPr>
        <w:t>no states currently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seeking nuclear weapons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Iran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there is no evidence it has made the decision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to build a bomb</w:t>
      </w:r>
      <w:r w:rsidR="00A72AE2">
        <w:rPr>
          <w:sz w:val="16"/>
        </w:rPr>
        <w:t xml:space="preserve"> </w:t>
      </w:r>
    </w:p>
    <w:p w14:paraId="6759C6F2" w14:textId="77777777" w:rsidR="00A72AE2" w:rsidRDefault="00267A65" w:rsidP="00267A65">
      <w:pPr>
        <w:pStyle w:val="Heading3"/>
        <w:rPr>
          <w:rStyle w:val="StyleUnderline"/>
          <w:highlight w:val="yellow"/>
        </w:rPr>
      </w:pPr>
      <w:r w:rsidRPr="00A72AE2">
        <w:t>Advantage 2---2NC</w:t>
      </w:r>
    </w:p>
    <w:p w14:paraId="728E5C82" w14:textId="77777777" w:rsidR="00A72AE2" w:rsidRDefault="00267A65" w:rsidP="00267A65">
      <w:pPr>
        <w:pStyle w:val="Heading4"/>
        <w:numPr>
          <w:ilvl w:val="0"/>
          <w:numId w:val="16"/>
        </w:numPr>
        <w:tabs>
          <w:tab w:val="num" w:pos="360"/>
          <w:tab w:val="num" w:pos="720"/>
        </w:tabs>
        <w:ind w:left="0" w:firstLine="0"/>
        <w:rPr>
          <w:rStyle w:val="StyleUnderline"/>
          <w:highlight w:val="yellow"/>
        </w:rPr>
      </w:pPr>
      <w:r w:rsidRPr="00A72AE2">
        <w:t xml:space="preserve">Sheer numbers </w:t>
      </w:r>
      <w:r w:rsidRPr="00A72AE2">
        <w:rPr>
          <w:u w:val="single"/>
        </w:rPr>
        <w:t>create</w:t>
      </w:r>
      <w:r w:rsidRPr="00A72AE2">
        <w:t xml:space="preserve"> the promise of </w:t>
      </w:r>
      <w:r w:rsidRPr="00A72AE2">
        <w:rPr>
          <w:u w:val="single"/>
        </w:rPr>
        <w:t>catastrophic destruction</w:t>
      </w:r>
      <w:r w:rsidRPr="00A72AE2">
        <w:t xml:space="preserve"> by an ICBM response which is the </w:t>
      </w:r>
      <w:r w:rsidRPr="00A72AE2">
        <w:rPr>
          <w:u w:val="single"/>
        </w:rPr>
        <w:t>foundation</w:t>
      </w:r>
      <w:r w:rsidRPr="00A72AE2">
        <w:t xml:space="preserve"> of deterring Russia.</w:t>
      </w:r>
    </w:p>
    <w:p w14:paraId="7593D316" w14:textId="77777777" w:rsidR="00A72AE2" w:rsidRDefault="00267A65" w:rsidP="00267A65">
      <w:pPr>
        <w:rPr>
          <w:rStyle w:val="StyleUnderline"/>
        </w:rPr>
      </w:pPr>
      <w:r w:rsidRPr="00A72AE2">
        <w:rPr>
          <w:rStyle w:val="Style13ptBold"/>
        </w:rPr>
        <w:t>Osborn 23</w:t>
      </w:r>
      <w:r w:rsidR="00A72AE2">
        <w:t xml:space="preserve"> </w:t>
      </w:r>
    </w:p>
    <w:p w14:paraId="3E700F45" w14:textId="36738729" w:rsidR="00A72AE2" w:rsidRDefault="00267A65" w:rsidP="00A72AE2">
      <w:pPr>
        <w:rPr>
          <w:rStyle w:val="StyleUnderline"/>
        </w:rPr>
      </w:pPr>
      <w:r w:rsidRPr="00A72AE2">
        <w:rPr>
          <w:rStyle w:val="StyleUnderline"/>
          <w:highlight w:val="cyan"/>
        </w:rPr>
        <w:t xml:space="preserve">numbers when it comes to Russia’s nuclear arsenal has </w:t>
      </w:r>
      <w:r w:rsidRPr="00A72AE2">
        <w:rPr>
          <w:rStyle w:val="Emphasis"/>
          <w:highlight w:val="cyan"/>
        </w:rPr>
        <w:t>long been a concern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>Russia’s ICBM arsenal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is growing </w:t>
      </w:r>
      <w:r w:rsidRPr="00A72AE2">
        <w:rPr>
          <w:rStyle w:val="Emphasis"/>
          <w:highlight w:val="cyan"/>
        </w:rPr>
        <w:t>much larger</w:t>
      </w:r>
      <w:r w:rsidRPr="00A72AE2">
        <w:rPr>
          <w:rStyle w:val="StyleUnderline"/>
          <w:highlight w:val="cyan"/>
        </w:rPr>
        <w:t xml:space="preserve"> and </w:t>
      </w:r>
      <w:r w:rsidRPr="00A72AE2">
        <w:rPr>
          <w:rStyle w:val="Emphasis"/>
          <w:highlight w:val="cyan"/>
        </w:rPr>
        <w:t>being modernized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presence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numbers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present the risk of a “</w:t>
      </w:r>
      <w:r w:rsidRPr="00A72AE2">
        <w:rPr>
          <w:rStyle w:val="Emphasis"/>
          <w:highlight w:val="cyan"/>
        </w:rPr>
        <w:t>bolt-out-of-the-blue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attack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>Should an air or sea leg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rendered inoperable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then the remaining deterrent is to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ensure a corresponding </w:t>
      </w:r>
      <w:r w:rsidRPr="00A72AE2">
        <w:rPr>
          <w:rStyle w:val="Emphasis"/>
          <w:highlight w:val="cyan"/>
        </w:rPr>
        <w:t>massive offensive ICBM response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 promise of this kind of </w:t>
      </w:r>
      <w:r w:rsidRPr="00A72AE2">
        <w:rPr>
          <w:rStyle w:val="Emphasis"/>
          <w:highlight w:val="cyan"/>
        </w:rPr>
        <w:t>catastrophic destruction</w:t>
      </w:r>
      <w:r w:rsidRPr="00A72AE2">
        <w:rPr>
          <w:rStyle w:val="StyleUnderline"/>
          <w:highlight w:val="cyan"/>
        </w:rPr>
        <w:t xml:space="preserve"> is the </w:t>
      </w:r>
      <w:r w:rsidRPr="00A72AE2">
        <w:rPr>
          <w:rStyle w:val="Emphasis"/>
          <w:highlight w:val="cyan"/>
        </w:rPr>
        <w:t>foundation</w:t>
      </w:r>
      <w:r w:rsidRPr="00A72AE2">
        <w:rPr>
          <w:rStyle w:val="StyleUnderline"/>
          <w:highlight w:val="cyan"/>
        </w:rPr>
        <w:t xml:space="preserve"> of </w:t>
      </w:r>
      <w:r w:rsidRPr="00A72AE2">
        <w:rPr>
          <w:rStyle w:val="Emphasis"/>
          <w:highlight w:val="cyan"/>
        </w:rPr>
        <w:t>strategic deterrence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Sufficient numbers of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ICBMs</w:t>
      </w:r>
      <w:r w:rsidRPr="00A72AE2">
        <w:rPr>
          <w:rStyle w:val="StyleUnderline"/>
          <w:highlight w:val="cyan"/>
        </w:rPr>
        <w:t xml:space="preserve"> will be </w:t>
      </w:r>
      <w:r w:rsidRPr="00A72AE2">
        <w:rPr>
          <w:rStyle w:val="Emphasis"/>
          <w:highlight w:val="cyan"/>
        </w:rPr>
        <w:t>critical</w:t>
      </w:r>
      <w:r w:rsidRPr="00A72AE2">
        <w:rPr>
          <w:rStyle w:val="StyleUnderline"/>
          <w:highlight w:val="cyan"/>
        </w:rPr>
        <w:t xml:space="preserve"> for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US </w:t>
      </w:r>
      <w:r w:rsidRPr="00A72AE2">
        <w:rPr>
          <w:rStyle w:val="Emphasis"/>
          <w:highlight w:val="cyan"/>
        </w:rPr>
        <w:t>nuclear deterrence</w:t>
      </w:r>
      <w:r w:rsidR="00A72AE2">
        <w:rPr>
          <w:sz w:val="14"/>
        </w:rPr>
        <w:t xml:space="preserve"> </w:t>
      </w:r>
    </w:p>
    <w:p w14:paraId="576B9A33" w14:textId="77777777" w:rsidR="00A72AE2" w:rsidRDefault="00267A65" w:rsidP="00267A65">
      <w:pPr>
        <w:pStyle w:val="Heading4"/>
        <w:numPr>
          <w:ilvl w:val="0"/>
          <w:numId w:val="16"/>
        </w:numPr>
        <w:tabs>
          <w:tab w:val="num" w:pos="360"/>
        </w:tabs>
        <w:ind w:left="0" w:firstLine="0"/>
        <w:rPr>
          <w:rStyle w:val="StyleUnderline"/>
          <w:highlight w:val="yellow"/>
        </w:rPr>
      </w:pPr>
      <w:r w:rsidRPr="00A72AE2">
        <w:t xml:space="preserve">ICBMs survive. Current modernization efforts for ICBMs force is </w:t>
      </w:r>
      <w:r w:rsidRPr="00A72AE2">
        <w:rPr>
          <w:u w:val="single"/>
        </w:rPr>
        <w:t>necessary</w:t>
      </w:r>
      <w:r w:rsidRPr="00A72AE2">
        <w:t xml:space="preserve"> and </w:t>
      </w:r>
      <w:r w:rsidRPr="00A72AE2">
        <w:rPr>
          <w:u w:val="single"/>
        </w:rPr>
        <w:t>effective</w:t>
      </w:r>
      <w:r w:rsidRPr="00A72AE2">
        <w:t xml:space="preserve">. The plan </w:t>
      </w:r>
      <w:r w:rsidRPr="00A72AE2">
        <w:rPr>
          <w:u w:val="single"/>
        </w:rPr>
        <w:t>motivates</w:t>
      </w:r>
      <w:r w:rsidRPr="00A72AE2">
        <w:t xml:space="preserve"> an attack on </w:t>
      </w:r>
      <w:r w:rsidRPr="00A72AE2">
        <w:rPr>
          <w:u w:val="single"/>
        </w:rPr>
        <w:t>U.S. cities</w:t>
      </w:r>
      <w:r w:rsidRPr="00A72AE2">
        <w:t xml:space="preserve"> and </w:t>
      </w:r>
      <w:r w:rsidRPr="00A72AE2">
        <w:rPr>
          <w:u w:val="single"/>
        </w:rPr>
        <w:t>allies</w:t>
      </w:r>
      <w:r w:rsidRPr="00A72AE2">
        <w:t xml:space="preserve">. </w:t>
      </w:r>
    </w:p>
    <w:p w14:paraId="78CFFC66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Style13ptBold"/>
        </w:rPr>
        <w:t>Kroenig</w:t>
      </w:r>
      <w:r w:rsidR="00A72AE2">
        <w:t xml:space="preserve"> </w:t>
      </w:r>
      <w:r w:rsidRPr="00A72AE2">
        <w:rPr>
          <w:rStyle w:val="Style13ptBold"/>
        </w:rPr>
        <w:t>Mass</w:t>
      </w:r>
      <w:r w:rsidR="00A72AE2">
        <w:t xml:space="preserve"> </w:t>
      </w:r>
      <w:r w:rsidRPr="00A72AE2">
        <w:rPr>
          <w:rStyle w:val="Style13ptBold"/>
        </w:rPr>
        <w:t>&amp;</w:t>
      </w:r>
      <w:r w:rsidR="00A72AE2">
        <w:rPr>
          <w:rStyle w:val="Style13ptBold"/>
        </w:rPr>
        <w:t xml:space="preserve"> </w:t>
      </w:r>
      <w:r w:rsidRPr="00A72AE2">
        <w:rPr>
          <w:rStyle w:val="Style13ptBold"/>
        </w:rPr>
        <w:t>Trotti 21</w:t>
      </w:r>
      <w:r w:rsidR="00A72AE2">
        <w:t xml:space="preserve"> </w:t>
      </w:r>
    </w:p>
    <w:p w14:paraId="199DD616" w14:textId="06F5450B" w:rsidR="00A72AE2" w:rsidRDefault="00267A65" w:rsidP="00A72AE2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U</w:t>
      </w:r>
      <w:r w:rsidR="00A72AE2">
        <w:rPr>
          <w:u w:val="singl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>plans to</w:t>
      </w:r>
      <w:r w:rsidR="00A72AE2">
        <w:rPr>
          <w:u w:val="single"/>
        </w:rPr>
        <w:t xml:space="preserve"> </w:t>
      </w:r>
      <w:r w:rsidRPr="00A72AE2">
        <w:rPr>
          <w:rStyle w:val="Emphasis"/>
          <w:highlight w:val="cyan"/>
        </w:rPr>
        <w:t>modernize all three legs</w:t>
      </w:r>
      <w:r w:rsidR="00A72AE2">
        <w:rPr>
          <w:u w:val="single"/>
        </w:rPr>
        <w:t xml:space="preserve"> </w:t>
      </w:r>
      <w:r w:rsidRPr="00A72AE2">
        <w:rPr>
          <w:rStyle w:val="Emphasis"/>
          <w:highlight w:val="cyan"/>
        </w:rPr>
        <w:t>including</w:t>
      </w:r>
      <w:r w:rsidR="00A72AE2">
        <w:rPr>
          <w:u w:val="single"/>
        </w:rPr>
        <w:t xml:space="preserve"> </w:t>
      </w:r>
      <w:r w:rsidRPr="00A72AE2">
        <w:rPr>
          <w:rStyle w:val="Emphasis"/>
          <w:highlight w:val="cyan"/>
        </w:rPr>
        <w:t>ICBMs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>current modernization</w:t>
      </w:r>
      <w:r w:rsidR="00A72AE2">
        <w:rPr>
          <w:u w:val="single"/>
        </w:rPr>
        <w:t xml:space="preserve"> </w:t>
      </w:r>
      <w:r w:rsidRPr="00A72AE2">
        <w:rPr>
          <w:rStyle w:val="Emphasis"/>
          <w:highlight w:val="cyan"/>
        </w:rPr>
        <w:t>backed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by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consensus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>serve</w:t>
      </w:r>
      <w:r w:rsidR="00A72AE2">
        <w:rPr>
          <w:u w:val="single"/>
        </w:rPr>
        <w:t xml:space="preserve"> </w:t>
      </w:r>
      <w:r w:rsidRPr="00A72AE2">
        <w:rPr>
          <w:rStyle w:val="Emphasis"/>
          <w:highlight w:val="cyan"/>
        </w:rPr>
        <w:t>deterrence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 xml:space="preserve">of 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>attack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>and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 xml:space="preserve">achievement of 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 xml:space="preserve">objectives </w:t>
      </w:r>
      <w:r w:rsidRPr="00A72AE2">
        <w:rPr>
          <w:rStyle w:val="Emphasis"/>
          <w:highlight w:val="cyan"/>
        </w:rPr>
        <w:t>if deterrence fails</w:t>
      </w:r>
      <w:r w:rsidR="00A72AE2">
        <w:rPr>
          <w:u w:val="single"/>
        </w:rPr>
        <w:t xml:space="preserve">  </w:t>
      </w:r>
      <w:r w:rsidRPr="00A72AE2">
        <w:rPr>
          <w:highlight w:val="cyan"/>
          <w:u w:val="single"/>
        </w:rPr>
        <w:t xml:space="preserve">arsenal of ICBMs is </w:t>
      </w:r>
      <w:r w:rsidRPr="00A72AE2">
        <w:rPr>
          <w:rStyle w:val="Emphasis"/>
          <w:highlight w:val="cyan"/>
        </w:rPr>
        <w:t>critical</w:t>
      </w:r>
      <w:r w:rsidRPr="00A72AE2">
        <w:rPr>
          <w:highlight w:val="cyan"/>
          <w:u w:val="single"/>
        </w:rPr>
        <w:t xml:space="preserve"> for </w:t>
      </w:r>
      <w:r w:rsidRPr="00A72AE2">
        <w:rPr>
          <w:rStyle w:val="Emphasis"/>
          <w:highlight w:val="cyan"/>
        </w:rPr>
        <w:t>deterring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nuclear attack</w:t>
      </w:r>
      <w:r w:rsidR="00A72AE2">
        <w:rPr>
          <w:sz w:val="16"/>
        </w:rPr>
        <w:t xml:space="preserve"> </w:t>
      </w:r>
      <w:r w:rsidRPr="00A72AE2">
        <w:rPr>
          <w:highlight w:val="cyan"/>
          <w:u w:val="single"/>
        </w:rPr>
        <w:t>attacker faced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>with fewer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>ICBM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 xml:space="preserve">would </w:t>
      </w:r>
      <w:r w:rsidR="00A72AE2">
        <w:rPr>
          <w:u w:val="single"/>
        </w:rPr>
        <w:t xml:space="preserve"> </w:t>
      </w:r>
      <w:r w:rsidRPr="00A72AE2">
        <w:rPr>
          <w:rStyle w:val="Emphasis"/>
          <w:highlight w:val="cyan"/>
        </w:rPr>
        <w:t>easier time disarming</w:t>
      </w:r>
      <w:r w:rsidRPr="00A72AE2">
        <w:rPr>
          <w:highlight w:val="cyan"/>
          <w:u w:val="single"/>
        </w:rPr>
        <w:t xml:space="preserve"> the </w:t>
      </w:r>
      <w:r w:rsidRPr="00A72AE2">
        <w:rPr>
          <w:rStyle w:val="Emphasis"/>
          <w:highlight w:val="cyan"/>
        </w:rPr>
        <w:t>U</w:t>
      </w:r>
      <w:r w:rsidR="00A72AE2">
        <w:rPr>
          <w:u w:val="singl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>ICBMs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>serve</w:t>
      </w:r>
      <w:r w:rsidR="00A72AE2">
        <w:rPr>
          <w:u w:val="single"/>
        </w:rPr>
        <w:t xml:space="preserve"> </w:t>
      </w:r>
      <w:r w:rsidRPr="00A72AE2">
        <w:rPr>
          <w:rStyle w:val="Emphasis"/>
          <w:highlight w:val="cyan"/>
        </w:rPr>
        <w:t>critical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>purpose</w:t>
      </w:r>
      <w:r w:rsidRPr="00A72AE2">
        <w:rPr>
          <w:rStyle w:val="Emphasis"/>
          <w:highlight w:val="cyan"/>
        </w:rPr>
        <w:t xml:space="preserve"> 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Eliminating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ICBMs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free up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enemy weapons to </w:t>
      </w:r>
      <w:r w:rsidRPr="00A72AE2">
        <w:rPr>
          <w:rStyle w:val="Emphasis"/>
          <w:sz w:val="26"/>
          <w:szCs w:val="26"/>
          <w:highlight w:val="cyan"/>
        </w:rPr>
        <w:t>target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US cities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increasing damage to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U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allies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Russia</w:t>
      </w:r>
      <w:r w:rsidR="00A72AE2">
        <w:rPr>
          <w:u w:val="single"/>
        </w:rPr>
        <w:t xml:space="preserve"> </w:t>
      </w:r>
      <w:r w:rsidRPr="00A72AE2">
        <w:rPr>
          <w:highlight w:val="cyan"/>
          <w:u w:val="single"/>
        </w:rPr>
        <w:t xml:space="preserve">to </w:t>
      </w:r>
      <w:r w:rsidRPr="00A72AE2">
        <w:rPr>
          <w:rStyle w:val="Emphasis"/>
          <w:highlight w:val="cyan"/>
        </w:rPr>
        <w:t>develop </w:t>
      </w:r>
      <w:hyperlink r:id="rId11" w:history="1">
        <w:r w:rsidRPr="00A72AE2">
          <w:rPr>
            <w:rStyle w:val="Emphasis"/>
            <w:highlight w:val="cyan"/>
          </w:rPr>
          <w:t>exotic nuclear weapons</w:t>
        </w:r>
      </w:hyperlink>
      <w:r w:rsidR="00A72AE2">
        <w:rPr>
          <w:u w:val="single"/>
        </w:rPr>
        <w:t xml:space="preserve"> </w:t>
      </w:r>
    </w:p>
    <w:p w14:paraId="20D57230" w14:textId="77777777" w:rsidR="00A72AE2" w:rsidRDefault="00267A65" w:rsidP="00267A65">
      <w:pPr>
        <w:pStyle w:val="Heading4"/>
        <w:numPr>
          <w:ilvl w:val="0"/>
          <w:numId w:val="16"/>
        </w:numPr>
        <w:tabs>
          <w:tab w:val="num" w:pos="360"/>
        </w:tabs>
        <w:ind w:left="0" w:firstLine="0"/>
        <w:rPr>
          <w:rStyle w:val="StyleUnderline"/>
          <w:highlight w:val="yellow"/>
        </w:rPr>
      </w:pPr>
      <w:r w:rsidRPr="00A72AE2">
        <w:t xml:space="preserve">The plan </w:t>
      </w:r>
      <w:r w:rsidRPr="00A72AE2">
        <w:rPr>
          <w:u w:val="single"/>
        </w:rPr>
        <w:t>guarantees</w:t>
      </w:r>
      <w:r w:rsidRPr="00A72AE2">
        <w:t xml:space="preserve"> a </w:t>
      </w:r>
      <w:r w:rsidRPr="00A72AE2">
        <w:rPr>
          <w:u w:val="single"/>
        </w:rPr>
        <w:t>swift</w:t>
      </w:r>
      <w:r w:rsidRPr="00A72AE2">
        <w:t xml:space="preserve"> adversary </w:t>
      </w:r>
      <w:r w:rsidRPr="00A72AE2">
        <w:rPr>
          <w:u w:val="single"/>
        </w:rPr>
        <w:t>first-strike</w:t>
      </w:r>
      <w:r w:rsidRPr="00A72AE2">
        <w:t xml:space="preserve">. </w:t>
      </w:r>
    </w:p>
    <w:p w14:paraId="501C1784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Style13ptBold"/>
        </w:rPr>
        <w:t>Osborn 22</w:t>
      </w:r>
      <w:r w:rsidR="00A72AE2">
        <w:t xml:space="preserve"> </w:t>
      </w:r>
    </w:p>
    <w:p w14:paraId="72FF35CB" w14:textId="14604908" w:rsidR="00A72AE2" w:rsidRDefault="00267A65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Should the land-leg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be dissolved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US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relying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upon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sea and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air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according to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Pentagon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would leave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US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e</w:t>
      </w:r>
      <w:r w:rsidRPr="00A72AE2">
        <w:rPr>
          <w:rStyle w:val="Emphasis"/>
          <w:sz w:val="26"/>
          <w:szCs w:val="26"/>
          <w:highlight w:val="cyan"/>
        </w:rPr>
        <w:t>xtremely vulnerable to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bolt-out-of-the-blue” enemy nuclear attack</w:t>
      </w:r>
      <w:r w:rsidR="00A72AE2">
        <w:rPr>
          <w:sz w:val="26"/>
          <w:szCs w:val="26"/>
        </w:rPr>
        <w:t xml:space="preserve"> </w:t>
      </w:r>
      <w:r w:rsidRPr="00A72AE2">
        <w:rPr>
          <w:rStyle w:val="StyleUnderline"/>
          <w:highlight w:val="cyan"/>
        </w:rPr>
        <w:t>large-scale salvo of nuclear weapons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overwhelm defenses</w:t>
      </w:r>
      <w:r w:rsidR="00A72AE2">
        <w:rPr>
          <w:rStyle w:val="StyleUnderline"/>
        </w:rPr>
        <w:t xml:space="preserve">  </w:t>
      </w:r>
      <w:r w:rsidRPr="00A72AE2">
        <w:rPr>
          <w:rStyle w:val="Emphasis"/>
          <w:highlight w:val="cyan"/>
        </w:rPr>
        <w:t>only way</w:t>
      </w:r>
      <w:r w:rsidRPr="00A72AE2">
        <w:rPr>
          <w:rStyle w:val="StyleUnderline"/>
          <w:highlight w:val="cyan"/>
        </w:rPr>
        <w:t xml:space="preserve"> to stop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salvo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nuclear response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prevent an adversary from thinking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any way to “win”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Pentagon’s deterrence posture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proven effective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there has not been great power war</w:t>
      </w:r>
      <w:r w:rsidR="00A72AE2">
        <w:rPr>
          <w:rStyle w:val="StyleUnderline"/>
        </w:rPr>
        <w:t xml:space="preserve"> </w:t>
      </w:r>
    </w:p>
    <w:p w14:paraId="292FF0E9" w14:textId="77777777" w:rsidR="00A72AE2" w:rsidRDefault="00267A65" w:rsidP="00267A65">
      <w:pPr>
        <w:pStyle w:val="Heading4"/>
        <w:rPr>
          <w:rStyle w:val="StyleUnderline"/>
          <w:highlight w:val="yellow"/>
        </w:rPr>
      </w:pPr>
      <w:r w:rsidRPr="00A72AE2">
        <w:t xml:space="preserve">Endless </w:t>
      </w:r>
      <w:r w:rsidRPr="00A72AE2">
        <w:rPr>
          <w:u w:val="single"/>
        </w:rPr>
        <w:t>safeguards</w:t>
      </w:r>
      <w:r w:rsidRPr="00A72AE2">
        <w:t xml:space="preserve"> and </w:t>
      </w:r>
      <w:r w:rsidRPr="00A72AE2">
        <w:rPr>
          <w:u w:val="single"/>
        </w:rPr>
        <w:t xml:space="preserve">check </w:t>
      </w:r>
      <w:r w:rsidRPr="00A72AE2">
        <w:t>the risk of accidental conflict.</w:t>
      </w:r>
    </w:p>
    <w:p w14:paraId="5BC9FD36" w14:textId="77777777" w:rsidR="00A72AE2" w:rsidRDefault="00267A65" w:rsidP="00267A65">
      <w:pPr>
        <w:rPr>
          <w:rStyle w:val="StyleUnderline"/>
        </w:rPr>
      </w:pPr>
      <w:r w:rsidRPr="00A72AE2">
        <w:rPr>
          <w:rStyle w:val="Style13ptBold"/>
        </w:rPr>
        <w:t>Heinrichs 20</w:t>
      </w:r>
      <w:r w:rsidR="00A72AE2">
        <w:t xml:space="preserve"> </w:t>
      </w:r>
    </w:p>
    <w:p w14:paraId="4BAE37C7" w14:textId="5FB02F0E" w:rsidR="00A72AE2" w:rsidRDefault="00267A65" w:rsidP="00A72AE2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“hair trigger alert.”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 </w:t>
      </w:r>
      <w:r w:rsidRPr="00A72AE2">
        <w:rPr>
          <w:rStyle w:val="Emphasis"/>
          <w:highlight w:val="cyan"/>
        </w:rPr>
        <w:t>erroneous characterization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alert postures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are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highly stable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subject to </w:t>
      </w:r>
      <w:r w:rsidRPr="00A72AE2">
        <w:rPr>
          <w:rStyle w:val="Emphasis"/>
          <w:highlight w:val="cyan"/>
        </w:rPr>
        <w:t>multiple layers of control</w:t>
      </w:r>
      <w:r w:rsidRPr="00A72AE2">
        <w:rPr>
          <w:rStyle w:val="StyleUnderline"/>
          <w:highlight w:val="cyan"/>
        </w:rPr>
        <w:t>, ensuring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presidential decision-making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The U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fields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sensors</w:t>
      </w:r>
      <w:r w:rsidRPr="00A72AE2">
        <w:rPr>
          <w:rStyle w:val="StyleUnderline"/>
          <w:highlight w:val="cyan"/>
        </w:rPr>
        <w:t xml:space="preserve"> to provide </w:t>
      </w:r>
      <w:r w:rsidRPr="00A72AE2">
        <w:rPr>
          <w:rStyle w:val="Emphasis"/>
          <w:highlight w:val="cyan"/>
        </w:rPr>
        <w:t>warning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satellites</w:t>
      </w:r>
      <w:r w:rsidRPr="00A72AE2">
        <w:rPr>
          <w:rStyle w:val="StyleUnderline"/>
          <w:highlight w:val="cyan"/>
        </w:rPr>
        <w:t xml:space="preserve"> to detect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plumes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 other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assets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enemy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launch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would occur within 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context of tensions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this </w:t>
      </w:r>
      <w:r w:rsidRPr="00A72AE2">
        <w:rPr>
          <w:rStyle w:val="Emphasis"/>
          <w:highlight w:val="cyan"/>
        </w:rPr>
        <w:t>hypothetical nightmare scenario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where we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have a believable warning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that 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 false alarm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is </w:t>
      </w:r>
      <w:r w:rsidRPr="00A72AE2">
        <w:rPr>
          <w:rStyle w:val="Emphasis"/>
          <w:highlight w:val="cyan"/>
        </w:rPr>
        <w:t>highly unlikely</w:t>
      </w:r>
      <w:r w:rsidR="00A72AE2">
        <w:rPr>
          <w:sz w:val="16"/>
        </w:rPr>
        <w:t xml:space="preserve"> </w:t>
      </w:r>
    </w:p>
    <w:p w14:paraId="61876025" w14:textId="77777777" w:rsidR="00A72AE2" w:rsidRDefault="00267A65" w:rsidP="00267A65">
      <w:pPr>
        <w:pStyle w:val="Heading4"/>
        <w:rPr>
          <w:rStyle w:val="StyleUnderline"/>
          <w:highlight w:val="yellow"/>
        </w:rPr>
      </w:pPr>
      <w:r w:rsidRPr="00A72AE2">
        <w:t xml:space="preserve">2. An </w:t>
      </w:r>
      <w:r w:rsidRPr="00A72AE2">
        <w:rPr>
          <w:u w:val="single"/>
        </w:rPr>
        <w:t>abundance</w:t>
      </w:r>
      <w:r w:rsidRPr="00A72AE2">
        <w:t xml:space="preserve"> of </w:t>
      </w:r>
      <w:r w:rsidRPr="00A72AE2">
        <w:rPr>
          <w:u w:val="single"/>
        </w:rPr>
        <w:t>safeguards</w:t>
      </w:r>
      <w:r w:rsidRPr="00A72AE2">
        <w:t xml:space="preserve"> and </w:t>
      </w:r>
      <w:r w:rsidRPr="00A72AE2">
        <w:rPr>
          <w:u w:val="single"/>
        </w:rPr>
        <w:t>recent upgrades</w:t>
      </w:r>
      <w:r w:rsidRPr="00A72AE2">
        <w:t xml:space="preserve"> prevent accidental launch. </w:t>
      </w:r>
    </w:p>
    <w:p w14:paraId="523C1DD3" w14:textId="77777777" w:rsidR="00A72AE2" w:rsidRDefault="00267A65" w:rsidP="00267A65">
      <w:pPr>
        <w:rPr>
          <w:rStyle w:val="StyleUnderline"/>
        </w:rPr>
      </w:pPr>
      <w:r w:rsidRPr="00A72AE2">
        <w:rPr>
          <w:rStyle w:val="Style13ptBold"/>
        </w:rPr>
        <w:t>Klotz &amp;</w:t>
      </w:r>
      <w:r w:rsidR="00A72AE2">
        <w:t xml:space="preserve"> </w:t>
      </w:r>
      <w:r w:rsidRPr="00A72AE2">
        <w:rPr>
          <w:rStyle w:val="Style13ptBold"/>
        </w:rPr>
        <w:t>Evans 22</w:t>
      </w:r>
      <w:r w:rsidR="00A72AE2">
        <w:t xml:space="preserve"> </w:t>
      </w:r>
    </w:p>
    <w:p w14:paraId="6A938FFA" w14:textId="761CE623" w:rsidR="00A72AE2" w:rsidRDefault="00267A65" w:rsidP="00A72AE2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Multiple independent reviews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confirmed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procedures required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are </w:t>
      </w:r>
      <w:r w:rsidRPr="00A72AE2">
        <w:rPr>
          <w:rStyle w:val="Emphasis"/>
          <w:highlight w:val="cyan"/>
        </w:rPr>
        <w:t>extensive and reinforced</w:t>
      </w:r>
      <w:r w:rsidRPr="00A72AE2">
        <w:rPr>
          <w:rStyle w:val="StyleUnderline"/>
          <w:highlight w:val="cyan"/>
        </w:rPr>
        <w:t xml:space="preserve"> by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safeguards</w:t>
      </w:r>
      <w:r w:rsidR="00A72AE2">
        <w:rPr>
          <w:sz w:val="14"/>
        </w:rPr>
        <w:t xml:space="preserve"> </w:t>
      </w:r>
      <w:r w:rsidRPr="00A72AE2">
        <w:rPr>
          <w:rStyle w:val="StyleUnderline"/>
          <w:highlight w:val="cyan"/>
        </w:rPr>
        <w:t>alert posture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is “</w:t>
      </w:r>
      <w:r w:rsidRPr="00A72AE2">
        <w:rPr>
          <w:rStyle w:val="Emphasis"/>
          <w:highlight w:val="cyan"/>
        </w:rPr>
        <w:t>highly stable</w:t>
      </w:r>
      <w:r w:rsidRPr="00A72AE2">
        <w:rPr>
          <w:rStyle w:val="StyleUnderline"/>
          <w:highlight w:val="cyan"/>
        </w:rPr>
        <w:t xml:space="preserve">” and “subject to </w:t>
      </w:r>
      <w:r w:rsidRPr="00A72AE2">
        <w:rPr>
          <w:rStyle w:val="Emphasis"/>
          <w:highlight w:val="cyan"/>
        </w:rPr>
        <w:t>multiple layers of control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technical developments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have added safeguards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including </w:t>
      </w:r>
      <w:r w:rsidRPr="00A72AE2">
        <w:rPr>
          <w:rStyle w:val="Emphasis"/>
          <w:highlight w:val="cyan"/>
        </w:rPr>
        <w:t>human and technological redundancies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designed to improve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accuracy and speed of detection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Launch on warning is 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capability, not a plan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enhancements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expanded the decisionmaking window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allowing for earlier detection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GBSD program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includes improvements in NC3 systems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to strengthen </w:t>
      </w:r>
      <w:r w:rsidRPr="00A72AE2">
        <w:rPr>
          <w:rStyle w:val="Emphasis"/>
          <w:highlight w:val="cyan"/>
        </w:rPr>
        <w:t>cyber resiliency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 </w:t>
      </w:r>
      <w:r w:rsidRPr="00A72AE2">
        <w:rPr>
          <w:rStyle w:val="Emphasis"/>
          <w:highlight w:val="cyan"/>
        </w:rPr>
        <w:t>principal NC3 challenge</w:t>
      </w:r>
      <w:r w:rsidR="00A72AE2">
        <w:rPr>
          <w:rStyle w:val="StyleUnderline"/>
        </w:rPr>
        <w:t xml:space="preserve"> </w:t>
      </w:r>
    </w:p>
    <w:p w14:paraId="484A878F" w14:textId="77777777" w:rsidR="00A72AE2" w:rsidRDefault="00267A65" w:rsidP="00267A65">
      <w:pPr>
        <w:pStyle w:val="Heading4"/>
        <w:rPr>
          <w:rStyle w:val="StyleUnderline"/>
          <w:highlight w:val="yellow"/>
        </w:rPr>
      </w:pPr>
      <w:r w:rsidRPr="00A72AE2">
        <w:rPr>
          <w:rFonts w:cs="Arial"/>
        </w:rPr>
        <w:t xml:space="preserve">Wars are </w:t>
      </w:r>
      <w:r w:rsidRPr="00A72AE2">
        <w:rPr>
          <w:rFonts w:cs="Arial"/>
          <w:u w:val="single"/>
        </w:rPr>
        <w:t>started</w:t>
      </w:r>
      <w:r w:rsidRPr="00A72AE2">
        <w:rPr>
          <w:rFonts w:cs="Arial"/>
        </w:rPr>
        <w:t xml:space="preserve"> by </w:t>
      </w:r>
      <w:r w:rsidRPr="00A72AE2">
        <w:rPr>
          <w:rFonts w:cs="Arial"/>
          <w:u w:val="single"/>
        </w:rPr>
        <w:t>choice not accident</w:t>
      </w:r>
      <w:r w:rsidRPr="00A72AE2">
        <w:rPr>
          <w:rFonts w:cs="Arial"/>
        </w:rPr>
        <w:t xml:space="preserve">---their </w:t>
      </w:r>
      <w:r w:rsidRPr="00A72AE2">
        <w:rPr>
          <w:rFonts w:cs="Arial"/>
          <w:u w:val="single"/>
        </w:rPr>
        <w:t>scenarios</w:t>
      </w:r>
      <w:r w:rsidRPr="00A72AE2">
        <w:rPr>
          <w:rFonts w:cs="Arial"/>
        </w:rPr>
        <w:t xml:space="preserve"> conflate </w:t>
      </w:r>
      <w:r w:rsidRPr="00A72AE2">
        <w:rPr>
          <w:rFonts w:cs="Arial"/>
          <w:u w:val="single"/>
        </w:rPr>
        <w:t>tactical</w:t>
      </w:r>
      <w:r w:rsidRPr="00A72AE2">
        <w:rPr>
          <w:rFonts w:cs="Arial"/>
        </w:rPr>
        <w:t xml:space="preserve"> with </w:t>
      </w:r>
      <w:r w:rsidRPr="00A72AE2">
        <w:rPr>
          <w:rFonts w:cs="Arial"/>
          <w:u w:val="single"/>
        </w:rPr>
        <w:t>strategic</w:t>
      </w:r>
      <w:r w:rsidRPr="00A72AE2">
        <w:rPr>
          <w:rFonts w:cs="Arial"/>
        </w:rPr>
        <w:t xml:space="preserve"> miscalculation</w:t>
      </w:r>
    </w:p>
    <w:p w14:paraId="107FC83A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Style13ptBold"/>
        </w:rPr>
        <w:t>Brands 20</w:t>
      </w:r>
      <w:r w:rsidR="00A72AE2">
        <w:t xml:space="preserve"> </w:t>
      </w:r>
    </w:p>
    <w:p w14:paraId="23D1D07B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war</w:t>
      </w:r>
      <w:r w:rsidRPr="00A72AE2">
        <w:rPr>
          <w:rStyle w:val="StyleUnderline"/>
          <w:highlight w:val="cyan"/>
        </w:rPr>
        <w:t xml:space="preserve"> won’t </w:t>
      </w:r>
      <w:r w:rsidRPr="00A72AE2">
        <w:rPr>
          <w:rStyle w:val="Emphasis"/>
          <w:highlight w:val="cyan"/>
        </w:rPr>
        <w:t>start by accident</w:t>
      </w:r>
      <w:r w:rsidRPr="00A72AE2">
        <w:rPr>
          <w:rStyle w:val="StyleUnderline"/>
          <w:highlight w:val="cyan"/>
        </w:rPr>
        <w:t>. There is a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argument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that states can </w:t>
      </w:r>
      <w:r w:rsidRPr="00A72AE2">
        <w:rPr>
          <w:rStyle w:val="Emphasis"/>
          <w:highlight w:val="cyan"/>
        </w:rPr>
        <w:t>stumble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into a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conflict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accidental war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thesis was raised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accidental </w:t>
      </w:r>
      <w:r w:rsidRPr="00A72AE2">
        <w:rPr>
          <w:rStyle w:val="Emphasis"/>
          <w:highlight w:val="cyan"/>
        </w:rPr>
        <w:t>collision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between </w:t>
      </w:r>
      <w:r w:rsidRPr="00A72AE2">
        <w:rPr>
          <w:rStyle w:val="Emphasis"/>
          <w:highlight w:val="cyan"/>
        </w:rPr>
        <w:t>ships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in the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C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It is hard to </w:t>
      </w:r>
      <w:r w:rsidRPr="00A72AE2">
        <w:rPr>
          <w:rStyle w:val="Emphasis"/>
          <w:highlight w:val="cyan"/>
        </w:rPr>
        <w:t>identify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 xml:space="preserve">wars that came about </w:t>
      </w:r>
      <w:r w:rsidRPr="00A72AE2">
        <w:rPr>
          <w:rStyle w:val="Emphasis"/>
          <w:highlight w:val="cyan"/>
        </w:rPr>
        <w:t>even though no one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wanted </w:t>
      </w:r>
      <w:r w:rsidRPr="00A72AE2">
        <w:rPr>
          <w:rStyle w:val="Emphasis"/>
          <w:highlight w:val="cyan"/>
        </w:rPr>
        <w:t>them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It was that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powers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insisted on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aggressive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policies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they knew </w:t>
      </w:r>
      <w:r w:rsidRPr="00A72AE2">
        <w:rPr>
          <w:rStyle w:val="Emphasis"/>
          <w:highlight w:val="cyan"/>
        </w:rPr>
        <w:t>risked a localized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war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reality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is that countries </w:t>
      </w:r>
      <w:r w:rsidRPr="00A72AE2">
        <w:rPr>
          <w:rStyle w:val="Emphasis"/>
          <w:highlight w:val="cyan"/>
        </w:rPr>
        <w:t>tend to avoid war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there is </w:t>
      </w:r>
      <w:r w:rsidRPr="00A72AE2">
        <w:rPr>
          <w:rStyle w:val="Emphasis"/>
          <w:highlight w:val="cyan"/>
        </w:rPr>
        <w:t>no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monumental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decision than to initiate a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conflict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when countries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do want to avert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showdown, they are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willing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to tack or retreat, even at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cost of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embarrassment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There were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near misses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Accidental war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seems </w:t>
      </w:r>
      <w:r w:rsidRPr="00A72AE2">
        <w:rPr>
          <w:rStyle w:val="Emphasis"/>
          <w:highlight w:val="cyan"/>
        </w:rPr>
        <w:t>unlikely today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U.S.</w:t>
      </w:r>
      <w:r w:rsidRPr="00A72AE2">
        <w:rPr>
          <w:rStyle w:val="StyleUnderline"/>
          <w:highlight w:val="cyan"/>
        </w:rPr>
        <w:t xml:space="preserve"> and </w:t>
      </w:r>
      <w:r w:rsidRPr="00A72AE2">
        <w:rPr>
          <w:rStyle w:val="Emphasis"/>
          <w:highlight w:val="cyan"/>
        </w:rPr>
        <w:t>Chinese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policymakers know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 war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could very well </w:t>
      </w:r>
      <w:r w:rsidRPr="00A72AE2">
        <w:rPr>
          <w:rStyle w:val="Emphasis"/>
          <w:highlight w:val="cyan"/>
        </w:rPr>
        <w:t>become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If both sides </w:t>
      </w:r>
      <w:r w:rsidRPr="00A72AE2">
        <w:rPr>
          <w:rStyle w:val="Emphasis"/>
          <w:highlight w:val="cyan"/>
        </w:rPr>
        <w:t>truly seek</w:t>
      </w:r>
      <w:r w:rsidRPr="00A72AE2">
        <w:rPr>
          <w:rStyle w:val="StyleUnderline"/>
          <w:highlight w:val="cyan"/>
        </w:rPr>
        <w:t xml:space="preserve"> to avoid one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Conflict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occur </w:t>
      </w:r>
      <w:r w:rsidRPr="00A72AE2">
        <w:rPr>
          <w:rStyle w:val="Emphasis"/>
          <w:highlight w:val="cyan"/>
        </w:rPr>
        <w:t>when one party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decides that war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is </w:t>
      </w:r>
      <w:r w:rsidRPr="00A72AE2">
        <w:rPr>
          <w:rStyle w:val="Emphasis"/>
          <w:highlight w:val="cyan"/>
        </w:rPr>
        <w:t>preferable</w:t>
      </w:r>
      <w:r w:rsidRPr="00A72AE2">
        <w:rPr>
          <w:sz w:val="16"/>
          <w:highlight w:val="cyan"/>
        </w:rPr>
        <w:t xml:space="preserve"> </w:t>
      </w:r>
      <w:r w:rsidRPr="00A72AE2">
        <w:rPr>
          <w:rStyle w:val="StyleUnderline"/>
          <w:highlight w:val="cyan"/>
        </w:rPr>
        <w:t>to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the </w:t>
      </w:r>
      <w:r w:rsidRPr="00A72AE2">
        <w:rPr>
          <w:rStyle w:val="Emphasis"/>
          <w:highlight w:val="cyan"/>
        </w:rPr>
        <w:t>status quo</w:t>
      </w:r>
      <w:r w:rsidR="00A72AE2">
        <w:rPr>
          <w:sz w:val="16"/>
        </w:rPr>
        <w:t xml:space="preserve"> </w:t>
      </w:r>
    </w:p>
    <w:p w14:paraId="4AC6200C" w14:textId="77777777" w:rsidR="00A72AE2" w:rsidRDefault="00267A65" w:rsidP="00267A65">
      <w:pPr>
        <w:pStyle w:val="Heading4"/>
        <w:rPr>
          <w:rStyle w:val="StyleUnderline"/>
          <w:highlight w:val="yellow"/>
        </w:rPr>
      </w:pPr>
      <w:r w:rsidRPr="00A72AE2">
        <w:t xml:space="preserve">ICBMs are </w:t>
      </w:r>
      <w:r w:rsidRPr="00A72AE2">
        <w:rPr>
          <w:u w:val="single"/>
        </w:rPr>
        <w:t>hardwired</w:t>
      </w:r>
      <w:r w:rsidRPr="00A72AE2">
        <w:t xml:space="preserve"> and </w:t>
      </w:r>
      <w:r w:rsidRPr="00A72AE2">
        <w:rPr>
          <w:u w:val="single"/>
        </w:rPr>
        <w:t>immune</w:t>
      </w:r>
      <w:r w:rsidRPr="00A72AE2">
        <w:t xml:space="preserve"> to cyber threats BUT even if we’re wrong, any alternative is </w:t>
      </w:r>
      <w:r w:rsidRPr="00A72AE2">
        <w:rPr>
          <w:u w:val="single"/>
        </w:rPr>
        <w:t>worse</w:t>
      </w:r>
      <w:r w:rsidRPr="00A72AE2">
        <w:t xml:space="preserve">. </w:t>
      </w:r>
    </w:p>
    <w:p w14:paraId="7A6FFF35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Style13ptBold"/>
        </w:rPr>
        <w:t>Kroenig et al., 21</w:t>
      </w:r>
      <w:r w:rsidR="00A72AE2">
        <w:t xml:space="preserve"> </w:t>
      </w:r>
    </w:p>
    <w:p w14:paraId="21390CAA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ICBMs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hedge against technological risk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main criticism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sitting ducks compared to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SLBMs—assumes that SSBNs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always be undetectable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seekers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gain advantage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in </w:t>
      </w:r>
      <w:r w:rsidRPr="00A72AE2">
        <w:rPr>
          <w:rStyle w:val="Emphasis"/>
          <w:highlight w:val="cyan"/>
        </w:rPr>
        <w:t>submarine warfare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new technology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come more vulnerable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NC3 for ICBMs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mmunication channels hardwired deep underground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better protected</w:t>
      </w:r>
      <w:r w:rsidR="00A72AE2">
        <w:rPr>
          <w:sz w:val="16"/>
        </w:rPr>
        <w:t xml:space="preserve"> </w:t>
      </w:r>
    </w:p>
    <w:p w14:paraId="4D818F5A" w14:textId="77777777" w:rsidR="00A72AE2" w:rsidRDefault="00267A65" w:rsidP="00267A65">
      <w:pPr>
        <w:pStyle w:val="Heading4"/>
        <w:rPr>
          <w:rStyle w:val="StyleUnderline"/>
          <w:highlight w:val="yellow"/>
        </w:rPr>
      </w:pPr>
      <w:r w:rsidRPr="00A72AE2">
        <w:rPr>
          <w:rFonts w:cs="Arial"/>
        </w:rPr>
        <w:t xml:space="preserve">No catastrophic cyberattacks---25 years of empirics prove they stay </w:t>
      </w:r>
      <w:r w:rsidRPr="00A72AE2">
        <w:rPr>
          <w:rFonts w:cs="Arial"/>
          <w:u w:val="single"/>
        </w:rPr>
        <w:t>low-level</w:t>
      </w:r>
      <w:r w:rsidRPr="00A72AE2">
        <w:rPr>
          <w:rFonts w:cs="Arial"/>
        </w:rPr>
        <w:t xml:space="preserve"> and </w:t>
      </w:r>
      <w:r w:rsidRPr="00A72AE2">
        <w:rPr>
          <w:rFonts w:cs="Arial"/>
          <w:u w:val="single"/>
        </w:rPr>
        <w:t>non-escalatory</w:t>
      </w:r>
      <w:r w:rsidRPr="00A72AE2">
        <w:rPr>
          <w:rFonts w:cs="Arial"/>
        </w:rPr>
        <w:t>.</w:t>
      </w:r>
    </w:p>
    <w:p w14:paraId="0FABB3F8" w14:textId="77777777" w:rsidR="00A72AE2" w:rsidRDefault="00267A65" w:rsidP="00267A65">
      <w:pPr>
        <w:rPr>
          <w:rStyle w:val="StyleUnderline"/>
          <w:highlight w:val="yellow"/>
        </w:rPr>
      </w:pPr>
      <w:r w:rsidRPr="00A72AE2">
        <w:rPr>
          <w:rStyle w:val="Style13ptBold"/>
        </w:rPr>
        <w:t>Lewis 20</w:t>
      </w:r>
      <w:r w:rsidR="00A72AE2">
        <w:t xml:space="preserve"> </w:t>
      </w:r>
    </w:p>
    <w:p w14:paraId="72E72076" w14:textId="50A8DA62" w:rsidR="00A72AE2" w:rsidRDefault="00267A65" w:rsidP="00A72AE2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catastrophic cyberattack</w:t>
      </w:r>
      <w:r w:rsidRPr="00A72AE2">
        <w:rPr>
          <w:rStyle w:val="StyleUnderline"/>
          <w:highlight w:val="cyan"/>
        </w:rPr>
        <w:t xml:space="preserve">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remains </w:t>
      </w:r>
      <w:r w:rsidR="00A72AE2">
        <w:rPr>
          <w:rStyle w:val="Emphasis"/>
          <w:sz w:val="28"/>
          <w:szCs w:val="28"/>
        </w:rPr>
        <w:t xml:space="preserve"> </w:t>
      </w:r>
      <w:r w:rsidRPr="00A72AE2">
        <w:rPr>
          <w:rStyle w:val="Emphasis"/>
          <w:sz w:val="28"/>
          <w:szCs w:val="28"/>
          <w:highlight w:val="cyan"/>
        </w:rPr>
        <w:t>imaginary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catastrophe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 xml:space="preserve">must produce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 xml:space="preserve">mass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 xml:space="preserve">casualties 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.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cyber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catastrophe requires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technical skills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actors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do not possess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There is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uncertainty</w:t>
      </w:r>
      <w:r w:rsidRPr="00A72AE2">
        <w:rPr>
          <w:sz w:val="12"/>
          <w:highlight w:val="cyan"/>
        </w:rPr>
        <w:t xml:space="preserve"> </w:t>
      </w:r>
      <w:r w:rsidRPr="00A72AE2">
        <w:rPr>
          <w:rStyle w:val="StyleUnderline"/>
          <w:highlight w:val="cyan"/>
        </w:rPr>
        <w:t>among potential attackers about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U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ability to attribute</w:t>
      </w:r>
      <w:r w:rsidRPr="00A72AE2">
        <w:rPr>
          <w:sz w:val="12"/>
          <w:highlight w:val="cyan"/>
        </w:rPr>
        <w:t xml:space="preserve"> </w:t>
      </w:r>
      <w:r w:rsidRPr="00A72AE2">
        <w:rPr>
          <w:rStyle w:val="StyleUnderline"/>
          <w:highlight w:val="cyan"/>
        </w:rPr>
        <w:t xml:space="preserve">that they are </w:t>
      </w:r>
      <w:r w:rsidRPr="00A72AE2">
        <w:rPr>
          <w:rStyle w:val="Emphasis"/>
          <w:highlight w:val="cyan"/>
        </w:rPr>
        <w:t xml:space="preserve">unwilling to risk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retaliation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>. (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Their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emphasis is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 xml:space="preserve">espionage and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coercion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U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opponents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have no interest in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 xml:space="preserve">a catastrophic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attack</w:t>
      </w:r>
      <w:r w:rsidRPr="00A72AE2">
        <w:rPr>
          <w:sz w:val="12"/>
          <w:highlight w:val="cyan"/>
        </w:rPr>
        <w:t xml:space="preserve"> </w:t>
      </w:r>
      <w:r w:rsidRPr="00A72AE2">
        <w:rPr>
          <w:rStyle w:val="StyleUnderline"/>
          <w:highlight w:val="cyan"/>
        </w:rPr>
        <w:t>since it would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produce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catastrophic retal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.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inadvertent escalation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>has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never occurred</w:t>
      </w:r>
      <w:r w:rsidRPr="00A72AE2">
        <w:rPr>
          <w:rStyle w:val="StyleUnderline"/>
          <w:highlight w:val="cyan"/>
        </w:rPr>
        <w:t>.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 xml:space="preserve">suggests 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high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control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by advanced states.</w:t>
      </w:r>
      <w:r w:rsidRPr="00A72AE2">
        <w:rPr>
          <w:sz w:val="12"/>
          <w:highlight w:val="cyan"/>
        </w:rPr>
        <w:t xml:space="preserve"> </w:t>
      </w:r>
      <w:r w:rsidRPr="00A72AE2">
        <w:rPr>
          <w:rStyle w:val="StyleUnderline"/>
          <w:highlight w:val="cyan"/>
        </w:rPr>
        <w:t>Attackers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 xml:space="preserve">seek to </w:t>
      </w:r>
      <w:r w:rsidRPr="00A72AE2">
        <w:rPr>
          <w:rStyle w:val="Emphasis"/>
          <w:highlight w:val="cyan"/>
        </w:rPr>
        <w:t xml:space="preserve">avoid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escalation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scenarios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>discount</w:t>
      </w:r>
      <w:r w:rsidR="00A72AE2">
        <w:rPr>
          <w:sz w:val="12"/>
        </w:rPr>
        <w:t xml:space="preserve"> </w:t>
      </w:r>
      <w:r w:rsidRPr="00A72AE2">
        <w:rPr>
          <w:rStyle w:val="Emphasis"/>
          <w:highlight w:val="cyan"/>
        </w:rPr>
        <w:t>robustness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 xml:space="preserve">of modern </w:t>
      </w:r>
      <w:r w:rsidRPr="00A72AE2">
        <w:rPr>
          <w:rStyle w:val="Emphasis"/>
          <w:highlight w:val="cyan"/>
        </w:rPr>
        <w:t>econ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given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attention to cybersecurity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people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 xml:space="preserve">quickly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rebuild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after </w:t>
      </w:r>
      <w:r w:rsidRPr="00A72AE2">
        <w:rPr>
          <w:rStyle w:val="Emphasis"/>
          <w:highlight w:val="cyan"/>
        </w:rPr>
        <w:t>25 years</w:t>
      </w:r>
      <w:r w:rsidRPr="00A72AE2">
        <w:rPr>
          <w:rStyle w:val="StyleUnderline"/>
          <w:highlight w:val="cyan"/>
        </w:rPr>
        <w:t xml:space="preserve"> without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Why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raised so often?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the first reports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 xml:space="preserve">hoped to </w:t>
      </w:r>
      <w:r w:rsidRPr="00A72AE2">
        <w:rPr>
          <w:rStyle w:val="Emphasis"/>
          <w:highlight w:val="cyan"/>
        </w:rPr>
        <w:t>scare people into action</w:t>
      </w:r>
      <w:r w:rsidRPr="00A72AE2">
        <w:rPr>
          <w:rStyle w:val="StyleUnderline"/>
          <w:highlight w:val="cyan"/>
        </w:rPr>
        <w:t>.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>The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shadow of nuclear annihilation</w:t>
      </w:r>
      <w:r w:rsidRPr="00A72AE2">
        <w:rPr>
          <w:rStyle w:val="StyleUnderline"/>
          <w:highlight w:val="cyan"/>
        </w:rPr>
        <w:t xml:space="preserve"> still shapes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thinking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to expect </w:t>
      </w:r>
      <w:r w:rsidRPr="00A72AE2">
        <w:rPr>
          <w:rStyle w:val="Emphasis"/>
          <w:highlight w:val="cyan"/>
        </w:rPr>
        <w:t>extreme outcomes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also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by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9/11</w:t>
      </w:r>
      <w:r w:rsidR="00A72AE2">
        <w:rPr>
          <w:sz w:val="12"/>
        </w:rPr>
        <w:t xml:space="preserve"> 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</w:t>
      </w:r>
    </w:p>
    <w:p w14:paraId="3B3EEE9F" w14:textId="77777777" w:rsidR="00A72AE2" w:rsidRDefault="00C6062C" w:rsidP="00C6062C">
      <w:pPr>
        <w:pStyle w:val="Heading2"/>
        <w:rPr>
          <w:rStyle w:val="StyleUnderline"/>
          <w:highlight w:val="yellow"/>
        </w:rPr>
      </w:pPr>
      <w:r w:rsidRPr="00A72AE2">
        <w:t>1NR</w:t>
      </w:r>
    </w:p>
    <w:p w14:paraId="71FF2240" w14:textId="77777777" w:rsidR="00A72AE2" w:rsidRDefault="00C6062C" w:rsidP="00C6062C">
      <w:pPr>
        <w:pStyle w:val="Heading3"/>
        <w:rPr>
          <w:rStyle w:val="StyleUnderline"/>
          <w:highlight w:val="yellow"/>
        </w:rPr>
      </w:pPr>
      <w:r w:rsidRPr="00A72AE2">
        <w:t>Advantage CP---1NR</w:t>
      </w:r>
    </w:p>
    <w:p w14:paraId="03D8F28D" w14:textId="77777777" w:rsidR="00A72AE2" w:rsidRDefault="00C6062C" w:rsidP="00C6062C">
      <w:pPr>
        <w:pStyle w:val="Heading4"/>
        <w:rPr>
          <w:rStyle w:val="StyleUnderline"/>
          <w:highlight w:val="yellow"/>
        </w:rPr>
      </w:pPr>
      <w:r w:rsidRPr="00A72AE2">
        <w:t xml:space="preserve">No impact---the debt is </w:t>
      </w:r>
      <w:r w:rsidRPr="00A72AE2">
        <w:rPr>
          <w:u w:val="single"/>
        </w:rPr>
        <w:t>sustainable</w:t>
      </w:r>
      <w:r w:rsidRPr="00A72AE2">
        <w:t>.</w:t>
      </w:r>
    </w:p>
    <w:p w14:paraId="3C53AEE5" w14:textId="77777777" w:rsidR="00A72AE2" w:rsidRDefault="00C6062C" w:rsidP="00C6062C">
      <w:pPr>
        <w:rPr>
          <w:rStyle w:val="StyleUnderline"/>
        </w:rPr>
      </w:pPr>
      <w:r w:rsidRPr="00A72AE2">
        <w:rPr>
          <w:rStyle w:val="Style13ptBold"/>
        </w:rPr>
        <w:t>Spence and</w:t>
      </w:r>
      <w:r w:rsidR="00A72AE2">
        <w:t xml:space="preserve"> </w:t>
      </w:r>
      <w:r w:rsidRPr="00A72AE2">
        <w:rPr>
          <w:rStyle w:val="Style13ptBold"/>
        </w:rPr>
        <w:t>Garrett 21</w:t>
      </w:r>
      <w:r w:rsidR="00A72AE2">
        <w:t xml:space="preserve"> </w:t>
      </w:r>
    </w:p>
    <w:p w14:paraId="2225A110" w14:textId="0CC19886" w:rsidR="00A72AE2" w:rsidRDefault="00C6062C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U.S. debt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is </w:t>
      </w:r>
      <w:r w:rsidRPr="00A72AE2">
        <w:rPr>
          <w:rStyle w:val="Emphasis"/>
          <w:highlight w:val="cyan"/>
        </w:rPr>
        <w:t>not far ahead</w:t>
      </w:r>
      <w:r w:rsidR="00A72AE2">
        <w:rPr>
          <w:rStyle w:val="Emphasis"/>
        </w:rPr>
        <w:t xml:space="preserve"> </w:t>
      </w:r>
      <w:r w:rsidRPr="00A72AE2">
        <w:rPr>
          <w:rStyle w:val="StyleUnderline"/>
          <w:highlight w:val="cyan"/>
        </w:rPr>
        <w:t>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other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markets</w:t>
      </w:r>
      <w:r w:rsidR="00A72AE2">
        <w:rPr>
          <w:rStyle w:val="StyleUnderline"/>
        </w:rPr>
        <w:t xml:space="preserve">  </w:t>
      </w:r>
      <w:r w:rsidRPr="00A72AE2">
        <w:rPr>
          <w:rStyle w:val="Emphasis"/>
          <w:highlight w:val="cyan"/>
        </w:rPr>
        <w:t>not a significant outlier</w:t>
      </w:r>
      <w:r w:rsidRPr="00A72AE2">
        <w:rPr>
          <w:rStyle w:val="StyleUnderline"/>
          <w:highlight w:val="cyan"/>
        </w:rPr>
        <w:t xml:space="preserve"> in terms of debt </w:t>
      </w:r>
      <w:r w:rsidRPr="00A72AE2">
        <w:rPr>
          <w:rStyle w:val="Emphasis"/>
          <w:highlight w:val="cyan"/>
        </w:rPr>
        <w:t>sustainability</w:t>
      </w:r>
      <w:r w:rsidRPr="00A72AE2">
        <w:rPr>
          <w:rStyle w:val="StyleUnderline"/>
          <w:highlight w:val="cyan"/>
        </w:rPr>
        <w:t>.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America’s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position is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enhanced</w:t>
      </w:r>
      <w:r w:rsidRPr="00A72AE2">
        <w:rPr>
          <w:rStyle w:val="StyleUnderline"/>
          <w:highlight w:val="cyan"/>
        </w:rPr>
        <w:t xml:space="preserve"> by the privileged status of 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dollar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which creates a </w:t>
      </w:r>
      <w:r w:rsidRPr="00A72AE2">
        <w:rPr>
          <w:rStyle w:val="Emphasis"/>
          <w:highlight w:val="cyan"/>
        </w:rPr>
        <w:t>significant level of built-in demand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U.S. Treasury market enjoys </w:t>
      </w:r>
      <w:r w:rsidRPr="00A72AE2">
        <w:rPr>
          <w:rStyle w:val="Emphasis"/>
          <w:highlight w:val="cyan"/>
        </w:rPr>
        <w:t>safe-haven status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bonds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helps support the debt </w:t>
      </w:r>
      <w:r w:rsidR="00A72AE2">
        <w:rPr>
          <w:rStyle w:val="Emphasis"/>
        </w:rPr>
        <w:t xml:space="preserve">  </w:t>
      </w:r>
      <w:r w:rsidRPr="00A72AE2">
        <w:rPr>
          <w:rStyle w:val="StyleUnderline"/>
          <w:highlight w:val="cyan"/>
        </w:rPr>
        <w:t>There may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be </w:t>
      </w:r>
      <w:r w:rsidRPr="00A72AE2">
        <w:rPr>
          <w:rStyle w:val="Emphasis"/>
          <w:highlight w:val="cyan"/>
        </w:rPr>
        <w:t>innovations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 xml:space="preserve">making the debt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more manageable.</w:t>
      </w:r>
      <w:r w:rsidR="00A72AE2">
        <w:rPr>
          <w:rStyle w:val="Emphasis"/>
        </w:rPr>
        <w:t xml:space="preserve">  </w:t>
      </w:r>
      <w:r w:rsidRPr="00A72AE2">
        <w:rPr>
          <w:rStyle w:val="Emphasis"/>
          <w:highlight w:val="cyan"/>
        </w:rPr>
        <w:t>Monetary policy can adapt to changing conditions</w:t>
      </w:r>
      <w:r w:rsidR="00A72AE2">
        <w:rPr>
          <w:rStyle w:val="Emphasis"/>
          <w:highlight w:val="cyan"/>
        </w:rPr>
        <w:t xml:space="preserve"> </w:t>
      </w:r>
      <w:r w:rsidRPr="00A72AE2">
        <w:rPr>
          <w:rStyle w:val="StyleUnderline"/>
          <w:highlight w:val="cyan"/>
        </w:rPr>
        <w:t>Fed’s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move toward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 </w:t>
      </w:r>
      <w:r w:rsidRPr="00A72AE2">
        <w:rPr>
          <w:rStyle w:val="Emphasis"/>
          <w:highlight w:val="cyan"/>
        </w:rPr>
        <w:t xml:space="preserve">dynamic that makes the level of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debt more tenable.</w:t>
      </w:r>
      <w:r w:rsidR="00A72AE2">
        <w:rPr>
          <w:rStyle w:val="Emphasis"/>
          <w:highlight w:val="cyan"/>
        </w:rPr>
        <w:t xml:space="preserve"> </w:t>
      </w:r>
      <w:r w:rsidRPr="00A72AE2">
        <w:rPr>
          <w:rStyle w:val="StyleUnderline"/>
          <w:highlight w:val="cyan"/>
        </w:rPr>
        <w:t>Traditional analysis suggests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debt levels are sustainable</w:t>
      </w:r>
      <w:r w:rsidR="00A72AE2">
        <w:rPr>
          <w:rStyle w:val="StyleUnderline"/>
        </w:rPr>
        <w:t xml:space="preserve"> </w:t>
      </w:r>
    </w:p>
    <w:p w14:paraId="68B18D01" w14:textId="77777777" w:rsidR="00A72AE2" w:rsidRDefault="00C6062C" w:rsidP="00C6062C">
      <w:pPr>
        <w:pStyle w:val="Heading3"/>
        <w:rPr>
          <w:rStyle w:val="StyleUnderline"/>
          <w:highlight w:val="yellow"/>
        </w:rPr>
      </w:pPr>
      <w:r w:rsidRPr="00A72AE2">
        <w:t>Topicality---1NR</w:t>
      </w:r>
    </w:p>
    <w:p w14:paraId="595F6546" w14:textId="77777777" w:rsidR="00A72AE2" w:rsidRDefault="00C6062C" w:rsidP="00C6062C">
      <w:pPr>
        <w:pStyle w:val="Heading4"/>
        <w:rPr>
          <w:rStyle w:val="StyleUnderline"/>
          <w:highlight w:val="yellow"/>
        </w:rPr>
      </w:pPr>
      <w:r w:rsidRPr="00A72AE2">
        <w:t xml:space="preserve">Eliminate requires </w:t>
      </w:r>
      <w:r w:rsidRPr="00A72AE2">
        <w:rPr>
          <w:u w:val="single"/>
        </w:rPr>
        <w:t>complete</w:t>
      </w:r>
      <w:r w:rsidRPr="00A72AE2">
        <w:t xml:space="preserve"> removal </w:t>
      </w:r>
      <w:r w:rsidRPr="00A72AE2">
        <w:rPr>
          <w:u w:val="single"/>
        </w:rPr>
        <w:t>without</w:t>
      </w:r>
      <w:r w:rsidRPr="00A72AE2">
        <w:t xml:space="preserve"> the possibility of </w:t>
      </w:r>
      <w:r w:rsidRPr="00A72AE2">
        <w:rPr>
          <w:u w:val="single"/>
        </w:rPr>
        <w:t>return</w:t>
      </w:r>
      <w:r w:rsidRPr="00A72AE2">
        <w:t>.</w:t>
      </w:r>
    </w:p>
    <w:p w14:paraId="62769CBF" w14:textId="77777777" w:rsidR="00A72AE2" w:rsidRDefault="00C6062C" w:rsidP="00C6062C">
      <w:pPr>
        <w:rPr>
          <w:rStyle w:val="StyleUnderline"/>
          <w:highlight w:val="yellow"/>
        </w:rPr>
      </w:pPr>
      <w:r w:rsidRPr="00A72AE2">
        <w:rPr>
          <w:rStyle w:val="Style13ptBold"/>
        </w:rPr>
        <w:t>Kyle 10</w:t>
      </w:r>
      <w:r w:rsidR="00A72AE2">
        <w:t xml:space="preserve"> </w:t>
      </w:r>
    </w:p>
    <w:p w14:paraId="51326D7B" w14:textId="5A7B2E5A" w:rsidR="00A72AE2" w:rsidRDefault="00C6062C" w:rsidP="00A72AE2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the term "elimination</w:t>
      </w:r>
      <w:r w:rsidR="00A72AE2">
        <w:rPr>
          <w:rStyle w:val="Emphasis"/>
        </w:rPr>
        <w:t xml:space="preserve">  </w:t>
      </w:r>
      <w:r w:rsidRPr="00A72AE2">
        <w:rPr>
          <w:rStyle w:val="StyleUnderline"/>
          <w:highlight w:val="cyan"/>
        </w:rPr>
        <w:t>eliminate" is subject to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one reasonable interp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complete elimination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word "eliminate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denotes a </w:t>
      </w:r>
      <w:r w:rsidRPr="00A72AE2">
        <w:rPr>
          <w:rStyle w:val="Emphasis"/>
          <w:highlight w:val="cyan"/>
        </w:rPr>
        <w:t>complete removal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such that the word "complete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is </w:t>
      </w:r>
      <w:r w:rsidRPr="00A72AE2">
        <w:rPr>
          <w:rStyle w:val="Emphasis"/>
          <w:highlight w:val="cyan"/>
        </w:rPr>
        <w:t>unnecessary</w:t>
      </w:r>
      <w:r w:rsidR="00A72AE2">
        <w:rPr>
          <w:rStyle w:val="Emphasis"/>
        </w:rPr>
        <w:t xml:space="preserve">  </w:t>
      </w:r>
      <w:r w:rsidRPr="00A72AE2">
        <w:rPr>
          <w:rStyle w:val="StyleUnderline"/>
          <w:highlight w:val="cyan"/>
        </w:rPr>
        <w:t>When the evidence demonstrated that 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product could </w:t>
      </w:r>
      <w:r w:rsidRPr="00A72AE2">
        <w:rPr>
          <w:rStyle w:val="Emphasis"/>
          <w:highlight w:val="cyan"/>
        </w:rPr>
        <w:t>only "alleviate"</w:t>
      </w:r>
      <w:r w:rsidRPr="00A72AE2">
        <w:rPr>
          <w:rStyle w:val="StyleUnderline"/>
          <w:highlight w:val="cyan"/>
        </w:rPr>
        <w:t xml:space="preserve"> the </w:t>
      </w:r>
      <w:r w:rsidRPr="00A72AE2">
        <w:rPr>
          <w:rStyle w:val="Emphasis"/>
          <w:highlight w:val="cyan"/>
        </w:rPr>
        <w:t>condition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for </w:t>
      </w:r>
      <w:r w:rsidRPr="00A72AE2">
        <w:rPr>
          <w:rStyle w:val="Emphasis"/>
          <w:highlight w:val="cyan"/>
        </w:rPr>
        <w:t>a period of time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the advertisement was </w:t>
      </w:r>
      <w:r w:rsidRPr="00A72AE2">
        <w:rPr>
          <w:rStyle w:val="Emphasis"/>
          <w:highlight w:val="cyan"/>
        </w:rPr>
        <w:t>found to be false</w:t>
      </w:r>
      <w:r w:rsidR="00A72AE2">
        <w:rPr>
          <w:sz w:val="16"/>
        </w:rPr>
        <w:t xml:space="preserve">  </w:t>
      </w:r>
      <w:r w:rsidRPr="00A72AE2">
        <w:rPr>
          <w:rStyle w:val="StyleUnderline"/>
          <w:highlight w:val="cyan"/>
        </w:rPr>
        <w:t>According to Defendants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word "eliminate"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has </w:t>
      </w:r>
      <w:r w:rsidRPr="00A72AE2">
        <w:rPr>
          <w:rStyle w:val="Emphasis"/>
          <w:highlight w:val="cyan"/>
        </w:rPr>
        <w:t>several meanings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The Court does not agree.</w:t>
      </w:r>
      <w:r w:rsidR="00A72AE2">
        <w:rPr>
          <w:sz w:val="16"/>
        </w:rPr>
        <w:t xml:space="preserve"> </w:t>
      </w:r>
    </w:p>
    <w:p w14:paraId="6ACE05DD" w14:textId="77777777" w:rsidR="00A72AE2" w:rsidRDefault="00C6062C" w:rsidP="00C6062C">
      <w:pPr>
        <w:pStyle w:val="Heading4"/>
        <w:rPr>
          <w:rStyle w:val="StyleUnderline"/>
          <w:highlight w:val="yellow"/>
        </w:rPr>
      </w:pPr>
      <w:r w:rsidRPr="00A72AE2">
        <w:t xml:space="preserve">The resolution’s </w:t>
      </w:r>
      <w:r w:rsidRPr="00A72AE2">
        <w:rPr>
          <w:u w:val="single"/>
        </w:rPr>
        <w:t>plain usage</w:t>
      </w:r>
      <w:r w:rsidRPr="00A72AE2">
        <w:t xml:space="preserve"> of “eliminate” means to get rid of. </w:t>
      </w:r>
    </w:p>
    <w:p w14:paraId="00E1C187" w14:textId="77777777" w:rsidR="00A72AE2" w:rsidRDefault="00C6062C" w:rsidP="00C6062C">
      <w:pPr>
        <w:rPr>
          <w:rStyle w:val="StyleUnderline"/>
          <w:highlight w:val="yellow"/>
        </w:rPr>
      </w:pPr>
      <w:r w:rsidRPr="00A72AE2">
        <w:rPr>
          <w:rStyle w:val="Style13ptBold"/>
        </w:rPr>
        <w:t>Jesson 23</w:t>
      </w:r>
      <w:r w:rsidR="00A72AE2">
        <w:t xml:space="preserve"> </w:t>
      </w:r>
    </w:p>
    <w:p w14:paraId="5B2EDD85" w14:textId="2A7FB14E" w:rsidR="00A72AE2" w:rsidRDefault="00C6062C" w:rsidP="00A72AE2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well-respected dictionaries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agree that the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definition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eliminate" is to "</w:t>
      </w:r>
      <w:r w:rsidRPr="00A72AE2">
        <w:rPr>
          <w:rStyle w:val="Emphasis"/>
          <w:highlight w:val="cyan"/>
        </w:rPr>
        <w:t>get rid of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None of these 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includes a definition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that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so that the thing has </w:t>
      </w:r>
      <w:r w:rsidRPr="00A72AE2">
        <w:rPr>
          <w:rStyle w:val="Emphasis"/>
          <w:highlight w:val="cyan"/>
        </w:rPr>
        <w:t>different characteristics</w:t>
      </w:r>
      <w:r w:rsidR="00A72AE2">
        <w:rPr>
          <w:rStyle w:val="StyleUnderline"/>
        </w:rPr>
        <w:t xml:space="preserve">  </w:t>
      </w:r>
      <w:r w:rsidRPr="00A72AE2">
        <w:rPr>
          <w:rStyle w:val="StyleUnderline"/>
          <w:highlight w:val="cyan"/>
        </w:rPr>
        <w:t>If the EQB had intended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andatory </w:t>
      </w:r>
      <w:r w:rsidRPr="00A72AE2">
        <w:rPr>
          <w:rStyle w:val="Emphasis"/>
          <w:highlight w:val="cyan"/>
        </w:rPr>
        <w:t xml:space="preserve">based solely </w:t>
      </w:r>
      <w:r w:rsidRPr="00A72AE2">
        <w:rPr>
          <w:rStyle w:val="StyleUnderline"/>
          <w:highlight w:val="cyan"/>
        </w:rPr>
        <w:t>on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change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the EQB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would have described</w:t>
      </w:r>
      <w:r w:rsidRPr="00A72AE2">
        <w:rPr>
          <w:rStyle w:val="StyleUnderline"/>
          <w:highlight w:val="cyan"/>
        </w:rPr>
        <w:t xml:space="preserve"> those concepts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But the EQB </w:t>
      </w:r>
      <w:r w:rsidRPr="00A72AE2">
        <w:rPr>
          <w:rStyle w:val="Emphasis"/>
          <w:highlight w:val="cyan"/>
        </w:rPr>
        <w:t>did not promulgate such a rule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Instead, the EQB chose to use a </w:t>
      </w:r>
      <w:r w:rsidRPr="00A72AE2">
        <w:rPr>
          <w:rStyle w:val="Emphasis"/>
          <w:highlight w:val="cyan"/>
        </w:rPr>
        <w:t>simple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well-understood word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eliminate</w:t>
      </w:r>
      <w:r w:rsidR="00A72AE2">
        <w:rPr>
          <w:rStyle w:val="StyleUnderline"/>
        </w:rPr>
        <w:t xml:space="preserve"> </w:t>
      </w:r>
    </w:p>
    <w:p w14:paraId="6A0161C9" w14:textId="77777777" w:rsidR="00A72AE2" w:rsidRDefault="00C6062C" w:rsidP="00C6062C">
      <w:pPr>
        <w:pStyle w:val="Heading3"/>
        <w:rPr>
          <w:rStyle w:val="StyleUnderline"/>
          <w:highlight w:val="yellow"/>
        </w:rPr>
      </w:pPr>
      <w:r w:rsidRPr="00A72AE2">
        <w:t>Stellification CP---1NR</w:t>
      </w:r>
    </w:p>
    <w:p w14:paraId="7A883C5D" w14:textId="77777777" w:rsidR="00A72AE2" w:rsidRDefault="00C6062C" w:rsidP="00C6062C">
      <w:pPr>
        <w:pStyle w:val="Heading4"/>
        <w:rPr>
          <w:rStyle w:val="StyleUnderline"/>
          <w:highlight w:val="yellow"/>
        </w:rPr>
      </w:pPr>
      <w:r w:rsidRPr="00A72AE2">
        <w:rPr>
          <w:u w:val="single"/>
        </w:rPr>
        <w:t>Only</w:t>
      </w:r>
      <w:r w:rsidRPr="00A72AE2">
        <w:t xml:space="preserve"> our impacts are existential. </w:t>
      </w:r>
    </w:p>
    <w:p w14:paraId="01B59F48" w14:textId="77777777" w:rsidR="00A72AE2" w:rsidRDefault="00C6062C" w:rsidP="00C6062C">
      <w:pPr>
        <w:rPr>
          <w:rStyle w:val="StyleUnderline"/>
          <w:highlight w:val="yellow"/>
        </w:rPr>
      </w:pPr>
      <w:r w:rsidRPr="00A72AE2">
        <w:rPr>
          <w:rStyle w:val="Style13ptBold"/>
        </w:rPr>
        <w:t>Martin 82</w:t>
      </w:r>
      <w:r w:rsidR="00A72AE2">
        <w:t xml:space="preserve"> </w:t>
      </w:r>
    </w:p>
    <w:p w14:paraId="7C978B46" w14:textId="77777777" w:rsidR="00A72AE2" w:rsidRDefault="00C6062C" w:rsidP="00C6062C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a major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nuclear war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could kill directly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450 million people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it is far from extinction</w:t>
      </w:r>
      <w:r w:rsidRPr="00A72AE2">
        <w:rPr>
          <w:sz w:val="16"/>
          <w:highlight w:val="cyan"/>
        </w:rPr>
        <w:t>.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there would remain alive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nine-tenths of the world's population, most of them unaffected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areas would be relatively unscathed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scientific evidence provides no basis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statements that nuclear war will lead to the death of all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should be considered exaggerations</w:t>
      </w:r>
      <w:r w:rsidR="00A72AE2">
        <w:rPr>
          <w:sz w:val="16"/>
        </w:rPr>
        <w:t xml:space="preserve"> </w:t>
      </w:r>
    </w:p>
    <w:p w14:paraId="59C819BC" w14:textId="77777777" w:rsidR="00A72AE2" w:rsidRDefault="00C6062C" w:rsidP="00C6062C">
      <w:pPr>
        <w:pStyle w:val="Heading4"/>
        <w:rPr>
          <w:rStyle w:val="StyleUnderline"/>
          <w:highlight w:val="yellow"/>
        </w:rPr>
      </w:pPr>
      <w:r w:rsidRPr="00A72AE2">
        <w:rPr>
          <w:u w:val="single"/>
        </w:rPr>
        <w:t>Only ICBMs</w:t>
      </w:r>
      <w:r w:rsidRPr="00A72AE2">
        <w:t xml:space="preserve"> can get the job done---they </w:t>
      </w:r>
      <w:r w:rsidRPr="00A72AE2">
        <w:rPr>
          <w:u w:val="single"/>
        </w:rPr>
        <w:t>alone</w:t>
      </w:r>
      <w:r w:rsidRPr="00A72AE2">
        <w:t xml:space="preserve"> can get to </w:t>
      </w:r>
      <w:r w:rsidRPr="00A72AE2">
        <w:rPr>
          <w:u w:val="single"/>
        </w:rPr>
        <w:t>orbital heights.</w:t>
      </w:r>
    </w:p>
    <w:p w14:paraId="704575AF" w14:textId="77777777" w:rsidR="00A72AE2" w:rsidRDefault="00C6062C" w:rsidP="00C6062C">
      <w:pPr>
        <w:rPr>
          <w:rStyle w:val="StyleUnderline"/>
          <w:highlight w:val="yellow"/>
        </w:rPr>
      </w:pPr>
      <w:r w:rsidRPr="00A72AE2">
        <w:rPr>
          <w:rStyle w:val="Style13ptBold"/>
        </w:rPr>
        <w:t>Amabile 16</w:t>
      </w:r>
      <w:r w:rsidR="00A72AE2">
        <w:t xml:space="preserve"> </w:t>
      </w:r>
    </w:p>
    <w:p w14:paraId="03687A71" w14:textId="77777777" w:rsidR="00A72AE2" w:rsidRDefault="00C6062C" w:rsidP="00C6062C">
      <w:pPr>
        <w:rPr>
          <w:rStyle w:val="StyleUnderline"/>
          <w:highlight w:val="yellow"/>
        </w:rPr>
      </w:pPr>
      <w:r w:rsidRPr="00A72AE2">
        <w:rPr>
          <w:rStyle w:val="Emphasis"/>
          <w:highlight w:val="cyan"/>
        </w:rPr>
        <w:t>ICBMs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are important because these systems are </w:t>
      </w:r>
      <w:r w:rsidRPr="00A72AE2">
        <w:rPr>
          <w:rStyle w:val="Emphasis"/>
          <w:highlight w:val="cyan"/>
        </w:rPr>
        <w:t>free-delivery vehicles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to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low Earth orbit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 </w:t>
      </w:r>
      <w:r w:rsidRPr="00A72AE2">
        <w:rPr>
          <w:rStyle w:val="Emphasis"/>
          <w:highlight w:val="cyan"/>
        </w:rPr>
        <w:t>free ride to earth's orbit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We will eventually use atomic devices in space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United States can easily contribute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aging </w:t>
      </w:r>
      <w:r w:rsidRPr="00A72AE2">
        <w:rPr>
          <w:rStyle w:val="Emphasis"/>
          <w:highlight w:val="cyan"/>
        </w:rPr>
        <w:t>ICBMs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As a former officer in the US military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who worked with </w:t>
      </w:r>
      <w:r w:rsidRPr="00A72AE2">
        <w:rPr>
          <w:rStyle w:val="Emphasis"/>
          <w:highlight w:val="cyan"/>
        </w:rPr>
        <w:t>missiles and rockets</w:t>
      </w:r>
      <w:r w:rsidRPr="00A72AE2">
        <w:rPr>
          <w:rStyle w:val="StyleUnderline"/>
          <w:highlight w:val="cyan"/>
        </w:rPr>
        <w:t>,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NASA </w:t>
      </w:r>
      <w:r w:rsidRPr="00A72AE2">
        <w:rPr>
          <w:rStyle w:val="Emphasis"/>
          <w:highlight w:val="cyan"/>
        </w:rPr>
        <w:t>successfully tested</w:t>
      </w:r>
      <w:r w:rsidRPr="00A72AE2">
        <w:rPr>
          <w:rStyle w:val="StyleUnderline"/>
          <w:highlight w:val="cyan"/>
        </w:rPr>
        <w:t xml:space="preserve"> a "</w:t>
      </w:r>
      <w:r w:rsidRPr="00A72AE2">
        <w:rPr>
          <w:rStyle w:val="Emphasis"/>
          <w:highlight w:val="cyan"/>
        </w:rPr>
        <w:t>space-worthy" nuclear thermal rocket design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We can move all of the initial small pieces of equipment into Earth orbit using </w:t>
      </w:r>
      <w:r w:rsidRPr="00A72AE2">
        <w:rPr>
          <w:rStyle w:val="Emphasis"/>
          <w:highlight w:val="cyan"/>
        </w:rPr>
        <w:t>ICBMs</w:t>
      </w:r>
      <w:r w:rsidR="00A72AE2">
        <w:rPr>
          <w:rStyle w:val="StyleUnderline"/>
        </w:rPr>
        <w:t xml:space="preserve"> </w:t>
      </w:r>
    </w:p>
    <w:p w14:paraId="2F051C7C" w14:textId="77777777" w:rsidR="00A72AE2" w:rsidRDefault="00C6062C" w:rsidP="00C6062C">
      <w:pPr>
        <w:pStyle w:val="Heading4"/>
        <w:rPr>
          <w:rStyle w:val="StyleUnderline"/>
          <w:highlight w:val="yellow"/>
        </w:rPr>
      </w:pPr>
      <w:r w:rsidRPr="00A72AE2">
        <w:t xml:space="preserve">Our stuff relies on classified data---prefer it. </w:t>
      </w:r>
    </w:p>
    <w:p w14:paraId="57E5915E" w14:textId="47D388C4" w:rsidR="00A72AE2" w:rsidRDefault="00C6062C" w:rsidP="00A72AE2">
      <w:pPr>
        <w:rPr>
          <w:rStyle w:val="StyleUnderline"/>
          <w:highlight w:val="yellow"/>
        </w:rPr>
      </w:pPr>
      <w:r w:rsidRPr="00A72AE2">
        <w:rPr>
          <w:rStyle w:val="Style13ptBold"/>
        </w:rPr>
        <w:t>Turchin 9</w:t>
      </w:r>
      <w:r w:rsidR="00A72AE2">
        <w:t xml:space="preserve"> </w:t>
      </w:r>
      <w:r w:rsidRPr="00A72AE2">
        <w:rPr>
          <w:rStyle w:val="StyleUnderline"/>
          <w:highlight w:val="cyan"/>
        </w:rPr>
        <w:t>The</w:t>
      </w:r>
      <w:r w:rsidR="00A72AE2">
        <w:t xml:space="preserve"> </w:t>
      </w:r>
      <w:r w:rsidRPr="00A72AE2">
        <w:rPr>
          <w:rStyle w:val="Emphasis"/>
          <w:highlight w:val="cyan"/>
        </w:rPr>
        <w:t>artificial</w:t>
      </w:r>
      <w:r w:rsidR="00A72AE2">
        <w:t xml:space="preserve"> </w:t>
      </w:r>
      <w:r w:rsidRPr="00A72AE2">
        <w:rPr>
          <w:rStyle w:val="Emphasis"/>
          <w:highlight w:val="cyan"/>
        </w:rPr>
        <w:t>explosion of giant planets</w:t>
      </w:r>
      <w:r w:rsidR="00A72AE2">
        <w:t xml:space="preserve">  </w:t>
      </w:r>
      <w:r w:rsidRPr="00A72AE2">
        <w:rPr>
          <w:rStyle w:val="StyleUnderline"/>
          <w:highlight w:val="cyan"/>
        </w:rPr>
        <w:t>ways to initialize thermonuclear reaction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relates to nuclear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technology and consequently they are </w:t>
      </w:r>
      <w:r w:rsidRPr="00A72AE2">
        <w:rPr>
          <w:rStyle w:val="Emphasis"/>
          <w:highlight w:val="cyan"/>
        </w:rPr>
        <w:t>classified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Accessible data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contain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errors and </w:t>
      </w:r>
      <w:r w:rsidRPr="00A72AE2">
        <w:rPr>
          <w:rStyle w:val="Emphasis"/>
          <w:highlight w:val="cyan"/>
        </w:rPr>
        <w:t>cannot serve as a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guarantee of impossibility of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any physical processes</w:t>
      </w:r>
      <w:r w:rsidRPr="00A72AE2">
        <w:rPr>
          <w:rStyle w:val="StyleUnderline"/>
          <w:highlight w:val="cyan"/>
        </w:rPr>
        <w:t>.</w:t>
      </w:r>
    </w:p>
    <w:p w14:paraId="2564BDAF" w14:textId="77777777" w:rsidR="00A72AE2" w:rsidRDefault="00C6062C" w:rsidP="00C6062C">
      <w:pPr>
        <w:pStyle w:val="Heading4"/>
        <w:rPr>
          <w:rStyle w:val="StyleUnderline"/>
          <w:highlight w:val="yellow"/>
        </w:rPr>
      </w:pPr>
      <w:r w:rsidRPr="00A72AE2">
        <w:t xml:space="preserve">Mars is the next logical step for the US space program. BUT, there needs to be a </w:t>
      </w:r>
      <w:r w:rsidRPr="00A72AE2">
        <w:rPr>
          <w:u w:val="single"/>
        </w:rPr>
        <w:t>breakthrough</w:t>
      </w:r>
      <w:r w:rsidRPr="00A72AE2">
        <w:t xml:space="preserve"> like the CP to provide </w:t>
      </w:r>
      <w:r w:rsidRPr="00A72AE2">
        <w:rPr>
          <w:u w:val="single"/>
        </w:rPr>
        <w:t>enough incentive</w:t>
      </w:r>
      <w:r w:rsidRPr="00A72AE2">
        <w:t xml:space="preserve"> to </w:t>
      </w:r>
      <w:r w:rsidRPr="00A72AE2">
        <w:rPr>
          <w:u w:val="single"/>
        </w:rPr>
        <w:t>undertake</w:t>
      </w:r>
      <w:r w:rsidRPr="00A72AE2">
        <w:t xml:space="preserve"> a </w:t>
      </w:r>
      <w:r w:rsidRPr="00A72AE2">
        <w:rPr>
          <w:u w:val="single"/>
        </w:rPr>
        <w:t>broader mission</w:t>
      </w:r>
    </w:p>
    <w:p w14:paraId="7F10763C" w14:textId="77777777" w:rsidR="00A72AE2" w:rsidRDefault="00C6062C" w:rsidP="00C6062C">
      <w:pPr>
        <w:rPr>
          <w:rStyle w:val="StyleUnderline"/>
          <w:highlight w:val="yellow"/>
        </w:rPr>
      </w:pPr>
      <w:r w:rsidRPr="00A72AE2">
        <w:rPr>
          <w:rStyle w:val="Style13ptBold"/>
        </w:rPr>
        <w:t>Knappenburger 15</w:t>
      </w:r>
      <w:r w:rsidR="00A72AE2">
        <w:t xml:space="preserve"> </w:t>
      </w:r>
    </w:p>
    <w:p w14:paraId="2A27C4FE" w14:textId="77777777" w:rsidR="00A72AE2" w:rsidRDefault="00C6062C" w:rsidP="00C6062C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exploration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 xml:space="preserve">is likely to </w:t>
      </w:r>
      <w:r w:rsidRPr="00A72AE2">
        <w:rPr>
          <w:rStyle w:val="Emphasis"/>
          <w:highlight w:val="cyan"/>
        </w:rPr>
        <w:t>remain similar</w:t>
      </w:r>
      <w:r w:rsidRPr="00A72AE2">
        <w:rPr>
          <w:rStyle w:val="StyleUnderline"/>
          <w:highlight w:val="cyan"/>
        </w:rPr>
        <w:t xml:space="preserve"> to that seen presently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form which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exploration will take is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however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not entirely clear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ambiguity lies in the future of </w:t>
      </w:r>
      <w:r w:rsidRPr="00A72AE2">
        <w:rPr>
          <w:rStyle w:val="Emphasis"/>
          <w:highlight w:val="cyan"/>
        </w:rPr>
        <w:t>manned exploration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NASA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may target </w:t>
      </w:r>
      <w:r w:rsidRPr="00A72AE2">
        <w:rPr>
          <w:rStyle w:val="Emphasis"/>
          <w:highlight w:val="cyan"/>
        </w:rPr>
        <w:t>Mars</w:t>
      </w:r>
      <w:r w:rsidRPr="00A72AE2">
        <w:rPr>
          <w:rStyle w:val="StyleUnderline"/>
          <w:highlight w:val="cyan"/>
        </w:rPr>
        <w:t xml:space="preserve"> as the </w:t>
      </w:r>
      <w:r w:rsidRPr="00A72AE2">
        <w:rPr>
          <w:rStyle w:val="Emphasis"/>
          <w:highlight w:val="cyan"/>
        </w:rPr>
        <w:t>next logical step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Regardless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without</w:t>
      </w:r>
      <w:r w:rsidR="00A72AE2">
        <w:rPr>
          <w:sz w:val="16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new incentives to push the boundaries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of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human</w:t>
      </w:r>
      <w:r w:rsidR="00A72AE2">
        <w:rPr>
          <w:rStyle w:val="Emphasis"/>
          <w:sz w:val="26"/>
          <w:szCs w:val="26"/>
        </w:rPr>
        <w:t xml:space="preserve"> </w:t>
      </w:r>
      <w:r w:rsidRPr="00A72AE2">
        <w:rPr>
          <w:rStyle w:val="Emphasis"/>
          <w:sz w:val="26"/>
          <w:szCs w:val="26"/>
          <w:highlight w:val="cyan"/>
        </w:rPr>
        <w:t>exploration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American space program will not likely go far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nothing </w:t>
      </w:r>
      <w:r w:rsidRPr="00A72AE2">
        <w:rPr>
          <w:rStyle w:val="Emphasis"/>
          <w:highlight w:val="cyan"/>
        </w:rPr>
        <w:t>thus far</w:t>
      </w:r>
      <w:r w:rsidRPr="00A72AE2">
        <w:rPr>
          <w:rStyle w:val="StyleUnderline"/>
          <w:highlight w:val="cyan"/>
        </w:rPr>
        <w:t xml:space="preserve"> has made going to Mars 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attractive.</w:t>
      </w:r>
      <w:r w:rsidR="00A72AE2">
        <w:rPr>
          <w:rStyle w:val="Emphasis"/>
        </w:rPr>
        <w:t xml:space="preserve"> </w:t>
      </w:r>
    </w:p>
    <w:p w14:paraId="378A6623" w14:textId="77777777" w:rsidR="00A72AE2" w:rsidRDefault="00C6062C" w:rsidP="00C6062C">
      <w:pPr>
        <w:pStyle w:val="Heading4"/>
        <w:rPr>
          <w:rStyle w:val="StyleUnderline"/>
          <w:highlight w:val="yellow"/>
        </w:rPr>
      </w:pPr>
      <w:r w:rsidRPr="00A72AE2">
        <w:t xml:space="preserve">The </w:t>
      </w:r>
      <w:r w:rsidRPr="00A72AE2">
        <w:rPr>
          <w:u w:val="single"/>
        </w:rPr>
        <w:t>key barrier</w:t>
      </w:r>
      <w:r w:rsidRPr="00A72AE2">
        <w:t xml:space="preserve"> is technological</w:t>
      </w:r>
    </w:p>
    <w:p w14:paraId="01FDD59E" w14:textId="77777777" w:rsidR="00A72AE2" w:rsidRDefault="00C6062C" w:rsidP="00C6062C">
      <w:pPr>
        <w:rPr>
          <w:rStyle w:val="StyleUnderline"/>
          <w:highlight w:val="yellow"/>
        </w:rPr>
      </w:pPr>
      <w:r w:rsidRPr="00A72AE2">
        <w:rPr>
          <w:rStyle w:val="Style13ptBold"/>
        </w:rPr>
        <w:t>Kampp 18</w:t>
      </w:r>
      <w:r w:rsidR="00A72AE2">
        <w:t xml:space="preserve"> </w:t>
      </w:r>
    </w:p>
    <w:p w14:paraId="3EB125DF" w14:textId="77777777" w:rsidR="00A72AE2" w:rsidRDefault="00C6062C" w:rsidP="00C6062C">
      <w:pPr>
        <w:rPr>
          <w:rStyle w:val="StyleUnderline"/>
          <w:highlight w:val="yellow"/>
        </w:rPr>
      </w:pPr>
      <w:r w:rsidRPr="00A72AE2">
        <w:rPr>
          <w:rStyle w:val="StyleUnderline"/>
          <w:highlight w:val="cyan"/>
        </w:rPr>
        <w:t>we will investigate the historical reasons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public support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and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opinion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played an </w:t>
      </w:r>
      <w:r w:rsidRPr="00A72AE2">
        <w:rPr>
          <w:rStyle w:val="Emphasis"/>
          <w:highlight w:val="cyan"/>
        </w:rPr>
        <w:t>especially important role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 major argument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against colonization </w:t>
      </w:r>
      <w:r w:rsidRPr="00A72AE2">
        <w:rPr>
          <w:rStyle w:val="Emphasis"/>
          <w:highlight w:val="cyan"/>
        </w:rPr>
        <w:t>is not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against colonization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but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against prioritizing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over current problems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>Therefore,</w:t>
      </w:r>
      <w:r w:rsidR="00A72AE2">
        <w:rPr>
          <w:sz w:val="16"/>
        </w:rPr>
        <w:t xml:space="preserve"> </w:t>
      </w:r>
      <w:r w:rsidRPr="00A72AE2">
        <w:rPr>
          <w:rStyle w:val="StyleUnderline"/>
          <w:highlight w:val="cyan"/>
        </w:rPr>
        <w:t xml:space="preserve">we find it </w:t>
      </w:r>
      <w:r w:rsidRPr="00A72AE2">
        <w:rPr>
          <w:rStyle w:val="Emphasis"/>
          <w:highlight w:val="cyan"/>
        </w:rPr>
        <w:t>unlikely</w:t>
      </w:r>
      <w:r w:rsidRPr="00A72AE2">
        <w:rPr>
          <w:rStyle w:val="StyleUnderline"/>
          <w:highlight w:val="cyan"/>
        </w:rPr>
        <w:t xml:space="preserve"> that colonizing</w:t>
      </w:r>
      <w:r w:rsidR="00A72AE2">
        <w:rPr>
          <w:rStyle w:val="StyleUnderline"/>
        </w:rPr>
        <w:t xml:space="preserve"> </w:t>
      </w:r>
      <w:r w:rsidRPr="00A72AE2">
        <w:rPr>
          <w:rStyle w:val="StyleUnderline"/>
          <w:highlight w:val="cyan"/>
        </w:rPr>
        <w:t>will gain significant public support</w:t>
      </w:r>
      <w:r w:rsidR="00A72AE2">
        <w:rPr>
          <w:rStyle w:val="StyleUnderline"/>
        </w:rPr>
        <w:t xml:space="preserve"> </w:t>
      </w:r>
      <w:r w:rsidRPr="00A72AE2">
        <w:rPr>
          <w:rStyle w:val="Emphasis"/>
          <w:highlight w:val="cyan"/>
        </w:rPr>
        <w:t>right now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but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colonization will likely awake stronger opinions</w:t>
      </w:r>
      <w:r w:rsidR="00A72AE2">
        <w:rPr>
          <w:sz w:val="16"/>
        </w:rPr>
        <w:t xml:space="preserve"> </w:t>
      </w:r>
      <w:r w:rsidRPr="00A72AE2">
        <w:rPr>
          <w:rStyle w:val="Emphasis"/>
          <w:highlight w:val="cyan"/>
        </w:rPr>
        <w:t>as the technology improves thus making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colonization</w:t>
      </w:r>
      <w:r w:rsidR="00A72AE2">
        <w:rPr>
          <w:rStyle w:val="Emphasis"/>
        </w:rPr>
        <w:t xml:space="preserve"> </w:t>
      </w:r>
      <w:r w:rsidRPr="00A72AE2">
        <w:rPr>
          <w:rStyle w:val="Emphasis"/>
          <w:highlight w:val="cyan"/>
        </w:rPr>
        <w:t>a reality</w:t>
      </w:r>
      <w:r w:rsidR="00A72AE2">
        <w:rPr>
          <w:sz w:val="16"/>
        </w:rPr>
        <w:t xml:space="preserve"> </w:t>
      </w:r>
    </w:p>
    <w:p w14:paraId="3BA90BC1" w14:textId="01F8BE82" w:rsidR="00C6062C" w:rsidRPr="00A72AE2" w:rsidRDefault="00C6062C" w:rsidP="00C6062C"/>
    <w:sectPr w:rsidR="00C6062C" w:rsidRPr="00A72AE2" w:rsidSect="0039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4C22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4D20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1E60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C7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032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D2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F6E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51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BE2A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F84F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D61E7F"/>
    <w:multiLevelType w:val="hybridMultilevel"/>
    <w:tmpl w:val="CD68C136"/>
    <w:lvl w:ilvl="0" w:tplc="E3AA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C7175"/>
    <w:multiLevelType w:val="hybridMultilevel"/>
    <w:tmpl w:val="DA0CB928"/>
    <w:lvl w:ilvl="0" w:tplc="4A5A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841D3"/>
    <w:multiLevelType w:val="hybridMultilevel"/>
    <w:tmpl w:val="8326AB2E"/>
    <w:lvl w:ilvl="0" w:tplc="61C4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F1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7B4974"/>
    <w:multiLevelType w:val="hybridMultilevel"/>
    <w:tmpl w:val="DC08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23027">
    <w:abstractNumId w:val="10"/>
  </w:num>
  <w:num w:numId="2" w16cid:durableId="1138689260">
    <w:abstractNumId w:val="8"/>
  </w:num>
  <w:num w:numId="3" w16cid:durableId="1728608092">
    <w:abstractNumId w:val="7"/>
  </w:num>
  <w:num w:numId="4" w16cid:durableId="562107966">
    <w:abstractNumId w:val="6"/>
  </w:num>
  <w:num w:numId="5" w16cid:durableId="931745280">
    <w:abstractNumId w:val="5"/>
  </w:num>
  <w:num w:numId="6" w16cid:durableId="609825842">
    <w:abstractNumId w:val="9"/>
  </w:num>
  <w:num w:numId="7" w16cid:durableId="448204356">
    <w:abstractNumId w:val="4"/>
  </w:num>
  <w:num w:numId="8" w16cid:durableId="1927616710">
    <w:abstractNumId w:val="3"/>
  </w:num>
  <w:num w:numId="9" w16cid:durableId="1202982157">
    <w:abstractNumId w:val="2"/>
  </w:num>
  <w:num w:numId="10" w16cid:durableId="1628968499">
    <w:abstractNumId w:val="1"/>
  </w:num>
  <w:num w:numId="11" w16cid:durableId="1398822991">
    <w:abstractNumId w:val="0"/>
  </w:num>
  <w:num w:numId="12" w16cid:durableId="909073978">
    <w:abstractNumId w:val="14"/>
  </w:num>
  <w:num w:numId="13" w16cid:durableId="1205605210">
    <w:abstractNumId w:val="13"/>
  </w:num>
  <w:num w:numId="14" w16cid:durableId="1695883432">
    <w:abstractNumId w:val="12"/>
  </w:num>
  <w:num w:numId="15" w16cid:durableId="720713117">
    <w:abstractNumId w:val="11"/>
  </w:num>
  <w:num w:numId="16" w16cid:durableId="11150548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3"/>
  <w:hideSpellingErrors/>
  <w:hideGrammaticalErrors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?"/>
    <w:docVar w:name="VerbatimMac" w:val="True"/>
    <w:docVar w:name="VerbatimVersion" w:val="5.0"/>
  </w:docVars>
  <w:rsids>
    <w:rsidRoot w:val="00B97D37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17316"/>
    <w:rsid w:val="001209B4"/>
    <w:rsid w:val="001615B4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A65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5A9F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0B3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1306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240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0026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12C60"/>
    <w:rsid w:val="00A22670"/>
    <w:rsid w:val="00A24B35"/>
    <w:rsid w:val="00A271BA"/>
    <w:rsid w:val="00A27F86"/>
    <w:rsid w:val="00A431C6"/>
    <w:rsid w:val="00A54315"/>
    <w:rsid w:val="00A60FBC"/>
    <w:rsid w:val="00A65C0B"/>
    <w:rsid w:val="00A72AE2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97D37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6062C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11B0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56B5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2CE55"/>
  <w14:defaultImageDpi w14:val="300"/>
  <w15:docId w15:val="{22316CBB-A6D7-C04D-9FD4-46CAF6F8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5"/>
    <w:qFormat/>
    <w:rsid w:val="00A72AE2"/>
    <w:pPr>
      <w:spacing w:after="160" w:line="259" w:lineRule="auto"/>
    </w:pPr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A72AE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qFormat/>
    <w:rsid w:val="00A72AE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,Char Char Char Char Char Char Char,Heading 3 Char Char,Char Char,Char,Tag Char Char,Bold Cite,Cite 1,Read Char,Heading 3 Char1 Char Char,Heading 3 Char Char1 Char Char,Read Char Ch,Text 7,no,Tags v 2,No Underline,3: Cite,Index Headers,n"/>
    <w:basedOn w:val="Normal"/>
    <w:next w:val="Normal"/>
    <w:link w:val="Heading3Char"/>
    <w:uiPriority w:val="2"/>
    <w:qFormat/>
    <w:rsid w:val="00A72AE2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,Big card,body,small text,Normal Tag,heading 2,Heading 2 Char2 Char,Heading 2 Char1 Char Char,Ch,No Spacing211,No Spacing12,no read,TAG,No Spacing2111,No Spacing111111,ta,No Spacing11111,Heading 2 Char Char Char Char,small space,T,t,TA, Ch"/>
    <w:basedOn w:val="Normal"/>
    <w:next w:val="Normal"/>
    <w:link w:val="Heading4Char"/>
    <w:uiPriority w:val="3"/>
    <w:qFormat/>
    <w:rsid w:val="00A72AE2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2A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72AE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2AE2"/>
  </w:style>
  <w:style w:type="character" w:customStyle="1" w:styleId="Heading1Char">
    <w:name w:val="Heading 1 Char"/>
    <w:aliases w:val="Pocket Char"/>
    <w:basedOn w:val="DefaultParagraphFont"/>
    <w:link w:val="Heading1"/>
    <w:rsid w:val="00A72AE2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A72AE2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,Char Char Char Char Char Char Char Char,Heading 3 Char Char Char1,Char Char Char,Char Char1,Tag Char Char Char,Bold Cite Char1,Cite 1 Char,Read Char Char1,Heading 3 Char1 Char Char Char,Heading 3 Char Char1 Char Char Char"/>
    <w:basedOn w:val="DefaultParagraphFont"/>
    <w:link w:val="Heading3"/>
    <w:uiPriority w:val="2"/>
    <w:rsid w:val="00A72AE2"/>
    <w:rPr>
      <w:rFonts w:ascii="Calibri" w:eastAsiaTheme="majorEastAsia" w:hAnsi="Calibri" w:cstheme="majorBidi"/>
      <w:b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Ch Char,No Spacing211 Char,No Spacing12 Char,no read Char,TAG Char,No Spacing2111 Char,ta Char,T Char"/>
    <w:basedOn w:val="DefaultParagraphFont"/>
    <w:link w:val="Heading4"/>
    <w:uiPriority w:val="3"/>
    <w:rsid w:val="00A72AE2"/>
    <w:rPr>
      <w:rFonts w:ascii="Calibri" w:eastAsiaTheme="majorEastAsia" w:hAnsi="Calibri" w:cstheme="majorBidi"/>
      <w:b/>
      <w:iCs/>
      <w:sz w:val="26"/>
      <w:szCs w:val="22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Style Style Bold + 11 pt,Style Style Bold + 13 pt,tagld + 12 pt,tag + 12 pt,Not...,Not.,Not"/>
    <w:basedOn w:val="DefaultParagraphFont"/>
    <w:uiPriority w:val="6"/>
    <w:qFormat/>
    <w:rsid w:val="00A72AE2"/>
    <w:rPr>
      <w:b/>
      <w:bCs/>
      <w:sz w:val="26"/>
      <w:u w:val="none"/>
    </w:rPr>
  </w:style>
  <w:style w:type="character" w:customStyle="1" w:styleId="StyleUnderline">
    <w:name w:val="Style Underline"/>
    <w:aliases w:val="Underline,Heading 3 Char1,Block Char1,Char Char Char Char Char Char Char Char1,Heading 3 Char Char Char,Char Char Char1,Text 7 Char1,Char Char2,Citation Char1,Tag Char Char Char1,Bold Cite Char,Cite 1 Char1,Read Char Char,ci,Bold,Style,c"/>
    <w:basedOn w:val="DefaultParagraphFont"/>
    <w:uiPriority w:val="7"/>
    <w:qFormat/>
    <w:rsid w:val="00A72AE2"/>
    <w:rPr>
      <w:b w:val="0"/>
      <w:sz w:val="22"/>
      <w:u w:val="sing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,bold underline,normal card text,Shrunk,qualifications in card,qualifications,Debate,B,Box"/>
    <w:basedOn w:val="DefaultParagraphFont"/>
    <w:link w:val="Emphasis1"/>
    <w:uiPriority w:val="8"/>
    <w:qFormat/>
    <w:rsid w:val="00A72AE2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72AE2"/>
    <w:rPr>
      <w:color w:val="auto"/>
      <w:u w:val="none"/>
    </w:rPr>
  </w:style>
  <w:style w:type="character" w:styleId="Hyperlink">
    <w:name w:val="Hyperlink"/>
    <w:aliases w:val="Note Level 2 Char,Small Text Char,Card Format Char,Note Level 21 Char,ClearFormatting Char,Clear Char,DDI Tag Char,Tag Title Char,No Spacing51 Char,No Spacing11211 Char,No Spacing6 Char,No Spacing tnr Char,Hidden Block Title Ch,Card Text,Read"/>
    <w:basedOn w:val="DefaultParagraphFont"/>
    <w:uiPriority w:val="99"/>
    <w:unhideWhenUsed/>
    <w:rsid w:val="00A72AE2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7D37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7D37"/>
    <w:rPr>
      <w:rFonts w:ascii="Lucida Grande" w:hAnsi="Lucida Grande" w:cs="Lucida Gran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AE2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styleId="Strong">
    <w:name w:val="Strong"/>
    <w:basedOn w:val="DefaultParagraphFont"/>
    <w:uiPriority w:val="22"/>
    <w:qFormat/>
    <w:rsid w:val="00A72AE2"/>
    <w:rPr>
      <w:b/>
      <w:bCs/>
    </w:rPr>
  </w:style>
  <w:style w:type="character" w:styleId="BookTitle">
    <w:name w:val="Book Title"/>
    <w:basedOn w:val="DefaultParagraphFont"/>
    <w:uiPriority w:val="33"/>
    <w:qFormat/>
    <w:rsid w:val="00A72AE2"/>
    <w:rPr>
      <w:b/>
      <w:bCs/>
      <w:i/>
      <w:iCs/>
      <w:spacing w:val="5"/>
    </w:rPr>
  </w:style>
  <w:style w:type="numbering" w:styleId="111111">
    <w:name w:val="Outline List 2"/>
    <w:basedOn w:val="NoList"/>
    <w:uiPriority w:val="99"/>
    <w:semiHidden/>
    <w:unhideWhenUsed/>
    <w:rsid w:val="00A72AE2"/>
  </w:style>
  <w:style w:type="paragraph" w:styleId="Header">
    <w:name w:val="header"/>
    <w:basedOn w:val="Normal"/>
    <w:link w:val="HeaderChar"/>
    <w:uiPriority w:val="99"/>
    <w:semiHidden/>
    <w:rsid w:val="00A7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AE2"/>
    <w:rPr>
      <w:rFonts w:ascii="Calibri" w:eastAsiaTheme="minorHAns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A7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AE2"/>
    <w:rPr>
      <w:rFonts w:ascii="Calibri" w:eastAsiaTheme="minorHAns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72A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2AE2"/>
    <w:rPr>
      <w:rFonts w:ascii="Calibri" w:eastAsiaTheme="minorHAnsi" w:hAnsi="Calibri" w:cs="Calibri"/>
      <w:sz w:val="22"/>
      <w:szCs w:val="22"/>
    </w:rPr>
  </w:style>
  <w:style w:type="paragraph" w:styleId="NoSpacing">
    <w:name w:val="No Spacing"/>
    <w:aliases w:val="Note Level 2,Small Text,Card Format,Note Level 21,ClearFormatting,Clear,DDI Tag,Tag Title,No Spacing51,No Spacing11211,No Spacing6,No Spacing tnr,Hidden Block Title,No Spacing311,No Spacing8,Dont u,No Spacing1111111,No Spacing7,ca,Card,card"/>
    <w:link w:val="NoSpacingChar"/>
    <w:uiPriority w:val="99"/>
    <w:unhideWhenUsed/>
    <w:qFormat/>
    <w:rsid w:val="00A72AE2"/>
    <w:rPr>
      <w:rFonts w:ascii="Calibri" w:eastAsiaTheme="minorHAnsi" w:hAnsi="Calibri" w:cs="Calibri"/>
      <w:sz w:val="22"/>
      <w:szCs w:val="22"/>
    </w:rPr>
  </w:style>
  <w:style w:type="character" w:customStyle="1" w:styleId="NoSpacingChar">
    <w:name w:val="No Spacing Char"/>
    <w:aliases w:val="Note Level 2 Char1,Small Text Char1,Card Format Char1,Note Level 21 Char1,ClearFormatting Char1,Clear Char1,DDI Tag Char1,Tag Title Char1,No Spacing51 Char1,No Spacing11211 Char1,No Spacing6 Char1,No Spacing tnr Char1,No Spacing311 Char"/>
    <w:basedOn w:val="DefaultParagraphFont"/>
    <w:link w:val="NoSpacing"/>
    <w:uiPriority w:val="99"/>
    <w:rsid w:val="00A72AE2"/>
    <w:rPr>
      <w:rFonts w:ascii="Calibri" w:eastAsiaTheme="minorHAns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72AE2"/>
    <w:rPr>
      <w:color w:val="605E5C"/>
      <w:shd w:val="clear" w:color="auto" w:fill="E1DFDD"/>
    </w:rPr>
  </w:style>
  <w:style w:type="paragraph" w:customStyle="1" w:styleId="Emphasis1">
    <w:name w:val="Emphasis1"/>
    <w:basedOn w:val="Normal"/>
    <w:link w:val="Emphasis"/>
    <w:autoRedefine/>
    <w:uiPriority w:val="8"/>
    <w:qFormat/>
    <w:rsid w:val="00B97D3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 w:line="240" w:lineRule="auto"/>
      <w:ind w:left="720"/>
      <w:jc w:val="both"/>
    </w:pPr>
    <w:rPr>
      <w:rFonts w:eastAsiaTheme="minorEastAsia"/>
      <w:b/>
      <w:iCs/>
      <w:szCs w:val="24"/>
      <w:u w:val="single"/>
    </w:rPr>
  </w:style>
  <w:style w:type="paragraph" w:customStyle="1" w:styleId="textbold">
    <w:name w:val="text bold"/>
    <w:basedOn w:val="Normal"/>
    <w:uiPriority w:val="20"/>
    <w:qFormat/>
    <w:rsid w:val="00B97D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ind w:left="720"/>
      <w:jc w:val="both"/>
    </w:pPr>
    <w:rPr>
      <w:b/>
      <w:iCs/>
      <w:u w:val="single"/>
      <w:bdr w:val="single" w:sz="8" w:space="0" w:color="auto"/>
    </w:rPr>
  </w:style>
  <w:style w:type="character" w:customStyle="1" w:styleId="TitleChar">
    <w:name w:val="Title Char"/>
    <w:basedOn w:val="DefaultParagraphFont"/>
    <w:link w:val="Title"/>
    <w:uiPriority w:val="7"/>
    <w:qFormat/>
    <w:rsid w:val="00B97D37"/>
    <w:rPr>
      <w:u w:val="single"/>
    </w:rPr>
  </w:style>
  <w:style w:type="paragraph" w:styleId="Title">
    <w:name w:val="Title"/>
    <w:basedOn w:val="Normal"/>
    <w:next w:val="Normal"/>
    <w:link w:val="TitleChar"/>
    <w:uiPriority w:val="7"/>
    <w:qFormat/>
    <w:rsid w:val="00B97D37"/>
    <w:pPr>
      <w:ind w:left="720"/>
      <w:outlineLvl w:val="0"/>
    </w:pPr>
    <w:rPr>
      <w:rFonts w:asciiTheme="minorHAnsi" w:hAnsiTheme="minorHAnsi" w:cstheme="minorBidi"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B97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aliases w:val="6 font,List Paragraph1,List Paragraph2"/>
    <w:basedOn w:val="Normal"/>
    <w:uiPriority w:val="99"/>
    <w:qFormat/>
    <w:rsid w:val="00B97D37"/>
    <w:pPr>
      <w:ind w:left="720"/>
      <w:contextualSpacing/>
    </w:pPr>
  </w:style>
  <w:style w:type="paragraph" w:customStyle="1" w:styleId="CardsFont12pt">
    <w:name w:val="Cards + Font: 12 pt"/>
    <w:aliases w:val="Thick Underline,Thick Underline Char,Cards + Font: 12 pt Char Char Char,Cards + Font: 12 pt Char Char Char Char Char Char Char Char,Cards + Font: 12 pt Char Char Char Char Char Char Char,Thick Underline Char1"/>
    <w:next w:val="Normal"/>
    <w:autoRedefine/>
    <w:uiPriority w:val="1"/>
    <w:qFormat/>
    <w:rsid w:val="00B97D37"/>
    <w:rPr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tlanticcouncil.org/in-depth-research-reports/issue-brief/russias-exotic-nuclear-weapons-and-implications-for-the-united-states-and-nato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sciencedirect.com/topics/social-sciences/biospher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sciencedirect.com/topics/social-sciences/probabil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le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10010-1A05-4BBE-BCBC-694D12C874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7</TotalTime>
  <Pages>1</Pages>
  <Words>6044</Words>
  <Characters>34456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40420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Microsoft Office User</dc:creator>
  <cp:keywords>5.2</cp:keywords>
  <dc:description/>
  <cp:lastModifiedBy>Ashley Chen</cp:lastModifiedBy>
  <cp:revision>8</cp:revision>
  <dcterms:created xsi:type="dcterms:W3CDTF">2024-02-01T23:48:00Z</dcterms:created>
  <dcterms:modified xsi:type="dcterms:W3CDTF">2024-07-23T23:05:00Z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